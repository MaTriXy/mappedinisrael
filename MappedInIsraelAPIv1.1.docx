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26113B" w14:paraId="337D5F2E" w14:textId="77777777" w:rsidTr="00F277E6">
        <w:tc>
          <w:tcPr>
            <w:tcW w:w="3200" w:type="pct"/>
            <w:shd w:val="clear" w:color="auto" w:fill="244A58" w:themeFill="accent2"/>
          </w:tcPr>
          <w:p w14:paraId="1685122D" w14:textId="77777777" w:rsidR="0026113B" w:rsidRDefault="009A12FE" w:rsidP="009A12FE">
            <w:pPr>
              <w:pStyle w:val="NoSpacing"/>
              <w:tabs>
                <w:tab w:val="left" w:pos="4384"/>
              </w:tabs>
            </w:pPr>
            <w:r>
              <w:tab/>
            </w:r>
          </w:p>
        </w:tc>
        <w:tc>
          <w:tcPr>
            <w:tcW w:w="104" w:type="pct"/>
          </w:tcPr>
          <w:p w14:paraId="0A16F5E8" w14:textId="77777777" w:rsidR="0026113B" w:rsidRDefault="0026113B" w:rsidP="00F277E6">
            <w:pPr>
              <w:pStyle w:val="NoSpacing"/>
            </w:pPr>
          </w:p>
        </w:tc>
        <w:tc>
          <w:tcPr>
            <w:tcW w:w="1696" w:type="pct"/>
            <w:shd w:val="clear" w:color="auto" w:fill="7F7F7F" w:themeFill="text1" w:themeFillTint="80"/>
          </w:tcPr>
          <w:p w14:paraId="2DE4898B" w14:textId="77777777" w:rsidR="0026113B" w:rsidRDefault="0026113B" w:rsidP="00F277E6">
            <w:pPr>
              <w:pStyle w:val="NoSpacing"/>
            </w:pPr>
          </w:p>
        </w:tc>
      </w:tr>
      <w:tr w:rsidR="0026113B" w14:paraId="3FAF01D6" w14:textId="77777777" w:rsidTr="00E20E90">
        <w:trPr>
          <w:trHeight w:val="2520"/>
        </w:trPr>
        <w:tc>
          <w:tcPr>
            <w:tcW w:w="3200" w:type="pct"/>
            <w:vAlign w:val="bottom"/>
          </w:tcPr>
          <w:p w14:paraId="6BB93EB3" w14:textId="77777777" w:rsidR="0026113B" w:rsidRDefault="009A4006" w:rsidP="00EC7A10">
            <w:pPr>
              <w:pStyle w:val="Title"/>
              <w:jc w:val="both"/>
            </w:pPr>
            <w:sdt>
              <w:sdtPr>
                <w:alias w:val="Title"/>
                <w:tag w:val=""/>
                <w:id w:val="-841541200"/>
                <w:placeholder>
                  <w:docPart w:val="B023D0DF227F5A45929D0A37962112B4"/>
                </w:placeholder>
                <w:dataBinding w:prefixMappings="xmlns:ns0='http://purl.org/dc/elements/1.1/' xmlns:ns1='http://schemas.openxmlformats.org/package/2006/metadata/core-properties' " w:xpath="/ns1:coreProperties[1]/ns0:title[1]" w:storeItemID="{6C3C8BC8-F283-45AE-878A-BAB7291924A1}"/>
                <w:text w:multiLine="1"/>
              </w:sdtPr>
              <w:sdtContent>
                <w:r w:rsidR="00EC7A10">
                  <w:t>Mapped-In-Israel API</w:t>
                </w:r>
              </w:sdtContent>
            </w:sdt>
          </w:p>
        </w:tc>
        <w:tc>
          <w:tcPr>
            <w:tcW w:w="104" w:type="pct"/>
            <w:vAlign w:val="bottom"/>
          </w:tcPr>
          <w:p w14:paraId="3CA754CF" w14:textId="77777777" w:rsidR="0026113B" w:rsidRDefault="0026113B" w:rsidP="00F277E6"/>
        </w:tc>
        <w:tc>
          <w:tcPr>
            <w:tcW w:w="1696" w:type="pct"/>
            <w:vAlign w:val="bottom"/>
          </w:tcPr>
          <w:p w14:paraId="7A6D65BB" w14:textId="1A810DB3" w:rsidR="0067573E" w:rsidRDefault="00550F01" w:rsidP="0067573E">
            <w:pPr>
              <w:pStyle w:val="CourseDetails"/>
            </w:pPr>
            <w:r>
              <w:t>V1.1</w:t>
            </w:r>
          </w:p>
          <w:p w14:paraId="51E4C3A6" w14:textId="77777777" w:rsidR="009A12FE" w:rsidRDefault="009A12FE" w:rsidP="0067573E">
            <w:pPr>
              <w:pStyle w:val="CourseDetails"/>
            </w:pPr>
            <w:r>
              <w:t>Amir Zucker</w:t>
            </w:r>
          </w:p>
          <w:p w14:paraId="503295F0" w14:textId="2100F5E1" w:rsidR="00384A08" w:rsidRDefault="00550F01" w:rsidP="00384A08">
            <w:pPr>
              <w:pStyle w:val="CourseDetails"/>
            </w:pPr>
            <w:r>
              <w:t>Sep</w:t>
            </w:r>
            <w:r w:rsidR="00EC7A10">
              <w:t>. 2013</w:t>
            </w:r>
          </w:p>
        </w:tc>
      </w:tr>
      <w:tr w:rsidR="0026113B" w14:paraId="647A3A45" w14:textId="77777777" w:rsidTr="00F277E6">
        <w:tc>
          <w:tcPr>
            <w:tcW w:w="3200" w:type="pct"/>
            <w:shd w:val="clear" w:color="auto" w:fill="244A58" w:themeFill="accent2"/>
          </w:tcPr>
          <w:p w14:paraId="37E64CEE" w14:textId="77777777" w:rsidR="0026113B" w:rsidRDefault="0026113B" w:rsidP="00F277E6">
            <w:pPr>
              <w:pStyle w:val="NoSpacing"/>
            </w:pPr>
          </w:p>
        </w:tc>
        <w:tc>
          <w:tcPr>
            <w:tcW w:w="104" w:type="pct"/>
          </w:tcPr>
          <w:p w14:paraId="1922064D" w14:textId="77777777" w:rsidR="0026113B" w:rsidRDefault="0026113B" w:rsidP="00F277E6">
            <w:pPr>
              <w:pStyle w:val="NoSpacing"/>
            </w:pPr>
          </w:p>
        </w:tc>
        <w:tc>
          <w:tcPr>
            <w:tcW w:w="1696" w:type="pct"/>
            <w:shd w:val="clear" w:color="auto" w:fill="7F7F7F" w:themeFill="text1" w:themeFillTint="80"/>
          </w:tcPr>
          <w:p w14:paraId="49588885" w14:textId="77777777" w:rsidR="0026113B" w:rsidRDefault="0026113B" w:rsidP="00F277E6">
            <w:pPr>
              <w:pStyle w:val="NoSpacing"/>
            </w:pPr>
          </w:p>
        </w:tc>
      </w:tr>
    </w:tbl>
    <w:p w14:paraId="401A4EBF" w14:textId="77777777" w:rsidR="0026113B" w:rsidRDefault="0026113B" w:rsidP="0026113B">
      <w:pPr>
        <w:pStyle w:val="NoSpacing"/>
      </w:pPr>
      <w:bookmarkStart w:id="0" w:name="_Toc261004492"/>
    </w:p>
    <w:tbl>
      <w:tblPr>
        <w:tblW w:w="4936" w:type="pct"/>
        <w:tblInd w:w="144" w:type="dxa"/>
        <w:tblLook w:val="04A0" w:firstRow="1" w:lastRow="0" w:firstColumn="1" w:lastColumn="0" w:noHBand="0" w:noVBand="1"/>
      </w:tblPr>
      <w:tblGrid>
        <w:gridCol w:w="6912"/>
        <w:gridCol w:w="426"/>
        <w:gridCol w:w="3821"/>
      </w:tblGrid>
      <w:tr w:rsidR="0026113B" w14:paraId="31F745ED" w14:textId="77777777" w:rsidTr="009D619F">
        <w:trPr>
          <w:trHeight w:val="2160"/>
        </w:trPr>
        <w:tc>
          <w:tcPr>
            <w:tcW w:w="3097" w:type="pct"/>
          </w:tcPr>
          <w:p w14:paraId="4C4BBB85" w14:textId="77777777" w:rsidR="00A03075" w:rsidRDefault="00A03075" w:rsidP="00A03075">
            <w:pPr>
              <w:pStyle w:val="Heading1"/>
            </w:pPr>
            <w:bookmarkStart w:id="1" w:name="_Toc261004494"/>
            <w:r>
              <w:t>Overview</w:t>
            </w:r>
          </w:p>
          <w:p w14:paraId="1065B7C2" w14:textId="5A274A42" w:rsidR="00A03075" w:rsidRDefault="00EC7A10" w:rsidP="00A03075">
            <w:pPr>
              <w:rPr>
                <w:rFonts w:eastAsiaTheme="minorHAnsi"/>
                <w:bCs/>
                <w:color w:val="auto"/>
              </w:rPr>
            </w:pPr>
            <w:r>
              <w:rPr>
                <w:rFonts w:eastAsiaTheme="minorHAnsi"/>
                <w:bCs/>
                <w:color w:val="auto"/>
              </w:rPr>
              <w:t>MappedInIsrael</w:t>
            </w:r>
            <w:r w:rsidR="00B30ABB">
              <w:rPr>
                <w:rFonts w:eastAsiaTheme="minorHAnsi"/>
                <w:bCs/>
                <w:color w:val="auto"/>
              </w:rPr>
              <w:t>.com</w:t>
            </w:r>
            <w:r>
              <w:rPr>
                <w:rFonts w:eastAsiaTheme="minorHAnsi"/>
                <w:bCs/>
                <w:color w:val="auto"/>
              </w:rPr>
              <w:t xml:space="preserve"> service is based heavily on </w:t>
            </w:r>
            <w:proofErr w:type="spellStart"/>
            <w:r>
              <w:rPr>
                <w:rFonts w:eastAsiaTheme="minorHAnsi"/>
                <w:bCs/>
                <w:color w:val="auto"/>
              </w:rPr>
              <w:t>RESTful</w:t>
            </w:r>
            <w:proofErr w:type="spellEnd"/>
            <w:r>
              <w:rPr>
                <w:rFonts w:eastAsiaTheme="minorHAnsi"/>
                <w:bCs/>
                <w:color w:val="auto"/>
              </w:rPr>
              <w:t xml:space="preserve"> API’s.  All data transferred to and from the service is sent through the API’s detailed below.</w:t>
            </w:r>
          </w:p>
          <w:p w14:paraId="30589BEC" w14:textId="635DED01" w:rsidR="00B30ABB" w:rsidRPr="00EC7A10" w:rsidRDefault="00EC7A10" w:rsidP="00A03075">
            <w:pPr>
              <w:rPr>
                <w:rFonts w:eastAsiaTheme="minorHAnsi"/>
                <w:bCs/>
                <w:color w:val="auto"/>
              </w:rPr>
            </w:pPr>
            <w:r>
              <w:rPr>
                <w:rFonts w:eastAsiaTheme="minorHAnsi"/>
                <w:bCs/>
                <w:color w:val="auto"/>
              </w:rPr>
              <w:t>While page display is based on JSP’s, the data contained in those pages is always fetched via AJAX REST requests.  All actions taken on page are also transferred this same way.</w:t>
            </w:r>
          </w:p>
          <w:p w14:paraId="2EF53268" w14:textId="77777777" w:rsidR="00A03075" w:rsidRDefault="00A03075" w:rsidP="00A03075">
            <w:pPr>
              <w:pStyle w:val="Heading1"/>
            </w:pPr>
            <w:r>
              <w:t>Objectives</w:t>
            </w:r>
          </w:p>
          <w:p w14:paraId="0F9B9102" w14:textId="77777777" w:rsidR="00A03075" w:rsidRPr="00EC7A10" w:rsidRDefault="00EC7A10" w:rsidP="00EC7A10">
            <w:r>
              <w:t>Define a standard API interface providing a consistent communication channel to be used in Mapped-In-Israel’s web and mobile interfaces.</w:t>
            </w:r>
            <w:r w:rsidR="0044266D" w:rsidRPr="00C6360D">
              <w:t xml:space="preserve">  </w:t>
            </w:r>
          </w:p>
          <w:p w14:paraId="5E16A94E" w14:textId="77777777" w:rsidR="00A03075" w:rsidRDefault="00EC7A10" w:rsidP="00A03075">
            <w:pPr>
              <w:pStyle w:val="Heading1"/>
            </w:pPr>
            <w:r>
              <w:t>Principles</w:t>
            </w:r>
          </w:p>
          <w:p w14:paraId="2669FC4A" w14:textId="77777777" w:rsidR="00A03075" w:rsidRDefault="00EC7A10" w:rsidP="00EC7A10">
            <w:pPr>
              <w:pStyle w:val="ListBullet"/>
            </w:pPr>
            <w:r>
              <w:t xml:space="preserve">All communication is sent via http protocol, using </w:t>
            </w:r>
            <w:proofErr w:type="spellStart"/>
            <w:r>
              <w:t>RESTful</w:t>
            </w:r>
            <w:proofErr w:type="spellEnd"/>
            <w:r>
              <w:t xml:space="preserve"> requests.   Response is always a JSON object, containing data and status responses.</w:t>
            </w:r>
          </w:p>
          <w:p w14:paraId="4B006C63" w14:textId="77777777" w:rsidR="00EC7A10" w:rsidRDefault="00EC7A10" w:rsidP="00EC7A10">
            <w:pPr>
              <w:pStyle w:val="ListBullet"/>
            </w:pPr>
            <w:r>
              <w:t xml:space="preserve">Web site communication may be http or </w:t>
            </w:r>
            <w:proofErr w:type="spellStart"/>
            <w:r>
              <w:t>ssl</w:t>
            </w:r>
            <w:proofErr w:type="spellEnd"/>
            <w:r>
              <w:t xml:space="preserve"> based, while Admin communication is always secured.</w:t>
            </w:r>
          </w:p>
          <w:p w14:paraId="6A4AF312" w14:textId="77777777" w:rsidR="00EC7A10" w:rsidRPr="00A03075" w:rsidRDefault="00EC7A10" w:rsidP="00EC7A10">
            <w:pPr>
              <w:pStyle w:val="ListBullet"/>
            </w:pPr>
            <w:r>
              <w:t>API’s can change, however, functionality or response content will not be changed without changing the protocol version.</w:t>
            </w:r>
            <w:r>
              <w:br/>
              <w:t>New functionality and additional object fields can be added without changing protocol versions.</w:t>
            </w:r>
          </w:p>
          <w:p w14:paraId="585BE2F6" w14:textId="77777777" w:rsidR="00A03075" w:rsidRDefault="00EC7A10" w:rsidP="00A03075">
            <w:pPr>
              <w:pStyle w:val="Heading1"/>
            </w:pPr>
            <w:r>
              <w:t>Capabilities</w:t>
            </w:r>
          </w:p>
          <w:bookmarkEnd w:id="1"/>
          <w:p w14:paraId="581EE702" w14:textId="77777777" w:rsidR="0026113B" w:rsidRDefault="00EC7A10" w:rsidP="00EC7A10">
            <w:pPr>
              <w:rPr>
                <w:rFonts w:eastAsiaTheme="minorHAnsi"/>
                <w:bCs/>
                <w:color w:val="auto"/>
              </w:rPr>
            </w:pPr>
            <w:r>
              <w:rPr>
                <w:rFonts w:eastAsiaTheme="minorHAnsi"/>
                <w:bCs/>
                <w:color w:val="auto"/>
              </w:rPr>
              <w:t>The API’s defined in this document support Mapped-In-Israel’s company listing capabilities</w:t>
            </w:r>
            <w:r w:rsidR="009A12FE">
              <w:rPr>
                <w:rFonts w:eastAsiaTheme="minorHAnsi"/>
                <w:bCs/>
                <w:color w:val="auto"/>
              </w:rPr>
              <w:t>, as well as user and company administration.</w:t>
            </w:r>
          </w:p>
          <w:p w14:paraId="34912A4B" w14:textId="77777777" w:rsidR="009A12FE" w:rsidRDefault="009A12FE" w:rsidP="009A12FE">
            <w:pPr>
              <w:pStyle w:val="Heading1"/>
            </w:pPr>
            <w:r>
              <w:t>Target audience</w:t>
            </w:r>
          </w:p>
          <w:p w14:paraId="40104EAC" w14:textId="77777777" w:rsidR="009A12FE" w:rsidRPr="00AA218C" w:rsidRDefault="009A12FE" w:rsidP="009A12FE">
            <w:pPr>
              <w:rPr>
                <w:bCs/>
                <w:color w:val="auto"/>
                <w:sz w:val="28"/>
                <w:szCs w:val="28"/>
              </w:rPr>
            </w:pPr>
            <w:r>
              <w:rPr>
                <w:rFonts w:eastAsiaTheme="minorHAnsi"/>
                <w:bCs/>
                <w:color w:val="auto"/>
              </w:rPr>
              <w:t>Developers looking to integrate with Mapped-In-Israel’s service API’s.</w:t>
            </w:r>
          </w:p>
        </w:tc>
        <w:tc>
          <w:tcPr>
            <w:tcW w:w="191" w:type="pct"/>
          </w:tcPr>
          <w:p w14:paraId="4CA6E4A4" w14:textId="77777777" w:rsidR="0026113B" w:rsidRDefault="0026113B" w:rsidP="00F277E6"/>
        </w:tc>
        <w:tc>
          <w:tcPr>
            <w:tcW w:w="1712" w:type="pct"/>
          </w:tcPr>
          <w:p w14:paraId="399E3E59" w14:textId="77777777" w:rsidR="008B714F" w:rsidRDefault="009A12FE" w:rsidP="008B714F">
            <w:pPr>
              <w:pStyle w:val="Heading2"/>
            </w:pPr>
            <w:r>
              <w:t>Previous versions</w:t>
            </w:r>
          </w:p>
          <w:p w14:paraId="06CA9CD9" w14:textId="4C40DFF1" w:rsidR="008B714F" w:rsidRPr="008B714F" w:rsidRDefault="00550F01" w:rsidP="009A12FE">
            <w:pPr>
              <w:pStyle w:val="BlockText"/>
              <w:spacing w:after="200"/>
            </w:pPr>
            <w:r>
              <w:t>V1.0 (Aug. 2013)</w:t>
            </w:r>
          </w:p>
          <w:p w14:paraId="25EFF35F" w14:textId="77777777" w:rsidR="008B714F" w:rsidRPr="008B714F" w:rsidRDefault="008B714F" w:rsidP="008B714F">
            <w:pPr>
              <w:pStyle w:val="Heading2"/>
            </w:pPr>
          </w:p>
          <w:p w14:paraId="01584261" w14:textId="77777777" w:rsidR="0026113B" w:rsidRPr="0058353E" w:rsidRDefault="0026113B" w:rsidP="009A12FE">
            <w:pPr>
              <w:pStyle w:val="BlockText"/>
              <w:spacing w:after="200"/>
            </w:pPr>
          </w:p>
        </w:tc>
      </w:tr>
      <w:bookmarkEnd w:id="0"/>
    </w:tbl>
    <w:p w14:paraId="764261E6" w14:textId="77777777" w:rsidR="009A12FE" w:rsidRDefault="009A12FE"/>
    <w:p w14:paraId="6BB2A0DC" w14:textId="77777777" w:rsidR="009A12FE" w:rsidRDefault="009A12FE">
      <w:r>
        <w:br w:type="page"/>
      </w:r>
    </w:p>
    <w:p w14:paraId="1614ED9C" w14:textId="6604708A" w:rsidR="000A6E18" w:rsidRPr="000A6E18" w:rsidRDefault="000A6E18" w:rsidP="000A6E18">
      <w:pPr>
        <w:pStyle w:val="Subtitle"/>
        <w:rPr>
          <w:color w:val="17569B" w:themeColor="text2" w:themeTint="BF"/>
        </w:rPr>
      </w:pPr>
      <w:r w:rsidRPr="000A6E18">
        <w:rPr>
          <w:color w:val="17569B" w:themeColor="text2" w:themeTint="BF"/>
        </w:rPr>
        <w:lastRenderedPageBreak/>
        <w:t>Communication patterns</w:t>
      </w:r>
    </w:p>
    <w:tbl>
      <w:tblPr>
        <w:tblW w:w="5000" w:type="pct"/>
        <w:shd w:val="clear" w:color="auto" w:fill="0F5687"/>
        <w:tblLayout w:type="fixed"/>
        <w:tblLook w:val="04A0" w:firstRow="1" w:lastRow="0" w:firstColumn="1" w:lastColumn="0" w:noHBand="0" w:noVBand="1"/>
      </w:tblPr>
      <w:tblGrid>
        <w:gridCol w:w="11304"/>
      </w:tblGrid>
      <w:tr w:rsidR="000A6E18" w:rsidRPr="000A6E18" w14:paraId="71589C46" w14:textId="77777777" w:rsidTr="000A6E18">
        <w:tc>
          <w:tcPr>
            <w:tcW w:w="3200" w:type="pct"/>
            <w:shd w:val="clear" w:color="auto" w:fill="0F5687"/>
          </w:tcPr>
          <w:p w14:paraId="3BEC3FCE" w14:textId="77777777" w:rsidR="000A6E18" w:rsidRPr="000A6E18" w:rsidRDefault="000A6E18" w:rsidP="000A6E18">
            <w:pPr>
              <w:pStyle w:val="NoSpacing"/>
              <w:tabs>
                <w:tab w:val="left" w:pos="4384"/>
              </w:tabs>
              <w:rPr>
                <w:color w:val="2C7C9F" w:themeColor="accent1"/>
              </w:rPr>
            </w:pPr>
            <w:r w:rsidRPr="000A6E18">
              <w:rPr>
                <w:color w:val="2C7C9F" w:themeColor="accent1"/>
              </w:rPr>
              <w:tab/>
            </w:r>
          </w:p>
        </w:tc>
      </w:tr>
    </w:tbl>
    <w:p w14:paraId="6F700C7B" w14:textId="77777777" w:rsidR="000A6E18" w:rsidRDefault="000A6E18" w:rsidP="000A6E18"/>
    <w:p w14:paraId="0507754E" w14:textId="77777777" w:rsidR="000A6E18" w:rsidRDefault="000A6E18" w:rsidP="000A6E18">
      <w:pPr>
        <w:pStyle w:val="Heading1"/>
      </w:pPr>
      <w:r>
        <w:t>Principles</w:t>
      </w:r>
    </w:p>
    <w:p w14:paraId="55901D49" w14:textId="437E7B44" w:rsidR="000A6E18" w:rsidRPr="000A6E18" w:rsidRDefault="000A6E18" w:rsidP="000A6E18">
      <w:pPr>
        <w:pStyle w:val="ListBullet"/>
        <w:rPr>
          <w:sz w:val="44"/>
        </w:rPr>
      </w:pPr>
      <w:r>
        <w:t>First request to the server will receive a cookie with a user Id.  This UUID style String is the identifier for the visitor (or device) and should be saved (and sent) for any future communication.</w:t>
      </w:r>
      <w:r>
        <w:br/>
        <w:t>Additional requests without this user Id will result in a new user created and a new UUID sent, and should be avoided.</w:t>
      </w:r>
    </w:p>
    <w:p w14:paraId="52FEED50" w14:textId="44889515" w:rsidR="000A6E18" w:rsidRPr="00FB4ED2" w:rsidRDefault="000A6E18" w:rsidP="000A6E18">
      <w:pPr>
        <w:pStyle w:val="ListBullet"/>
        <w:rPr>
          <w:sz w:val="44"/>
        </w:rPr>
      </w:pPr>
      <w:r>
        <w:t xml:space="preserve">A login can be performed using an Email/Password combination, or via a </w:t>
      </w:r>
      <w:proofErr w:type="spellStart"/>
      <w:r>
        <w:t>Linkedin</w:t>
      </w:r>
      <w:proofErr w:type="spellEnd"/>
      <w:r>
        <w:t xml:space="preserve"> login.  Email/Password based login requires pre-registration.  </w:t>
      </w:r>
      <w:proofErr w:type="spellStart"/>
      <w:r>
        <w:t>Linkedin</w:t>
      </w:r>
      <w:proofErr w:type="spellEnd"/>
      <w:r>
        <w:t xml:space="preserve"> login automatically registers a new user when the </w:t>
      </w:r>
      <w:proofErr w:type="spellStart"/>
      <w:r>
        <w:t>Linkedin</w:t>
      </w:r>
      <w:proofErr w:type="spellEnd"/>
      <w:r>
        <w:t xml:space="preserve"> Id is not found</w:t>
      </w:r>
      <w:r w:rsidR="00FB4ED2">
        <w:t xml:space="preserve">.  The </w:t>
      </w:r>
      <w:proofErr w:type="spellStart"/>
      <w:r w:rsidR="00FB4ED2">
        <w:t>Linkedin</w:t>
      </w:r>
      <w:proofErr w:type="spellEnd"/>
      <w:r w:rsidR="00FB4ED2">
        <w:t xml:space="preserve"> login credentials should be fetched from </w:t>
      </w:r>
      <w:proofErr w:type="spellStart"/>
      <w:r w:rsidR="00FB4ED2">
        <w:t>Linkedin</w:t>
      </w:r>
      <w:proofErr w:type="spellEnd"/>
      <w:r w:rsidR="00FB4ED2">
        <w:t xml:space="preserve"> and placed in a cookie as described</w:t>
      </w:r>
      <w:r w:rsidR="00191511">
        <w:t xml:space="preserve"> in the </w:t>
      </w:r>
      <w:proofErr w:type="spellStart"/>
      <w:r w:rsidR="00191511">
        <w:t>Linkedin</w:t>
      </w:r>
      <w:proofErr w:type="spellEnd"/>
      <w:r w:rsidR="00191511">
        <w:t xml:space="preserve"> login request description</w:t>
      </w:r>
      <w:r w:rsidR="00FB4ED2">
        <w:t>.</w:t>
      </w:r>
    </w:p>
    <w:p w14:paraId="577024B8" w14:textId="77777777" w:rsidR="00FB4ED2" w:rsidRPr="00FB4ED2" w:rsidRDefault="00FB4ED2" w:rsidP="00FB4ED2">
      <w:pPr>
        <w:pStyle w:val="ListBullet"/>
        <w:rPr>
          <w:sz w:val="44"/>
        </w:rPr>
      </w:pPr>
      <w:r>
        <w:t xml:space="preserve">All requests </w:t>
      </w:r>
      <w:r w:rsidRPr="00FB4ED2">
        <w:rPr>
          <w:i/>
        </w:rPr>
        <w:t>can</w:t>
      </w:r>
      <w:r>
        <w:t xml:space="preserve"> be issued via https, but only Administration related communication is required to be SSL encrypted.</w:t>
      </w:r>
    </w:p>
    <w:p w14:paraId="0BC7D0F2" w14:textId="470030D9" w:rsidR="00FB4ED2" w:rsidRPr="00FB4ED2" w:rsidRDefault="00FB4ED2" w:rsidP="00FB4ED2">
      <w:pPr>
        <w:pStyle w:val="ListBullet"/>
        <w:rPr>
          <w:sz w:val="44"/>
        </w:rPr>
      </w:pPr>
      <w:r>
        <w:t>While external links are provided via the API (company hiring page for example), all externally leading links should b</w:t>
      </w:r>
      <w:r w:rsidR="00191511">
        <w:t>e a result of a redirect from a</w:t>
      </w:r>
      <w:r>
        <w:t xml:space="preserve"> MappedInIsrael.com API call.  There should not be any externally leading links </w:t>
      </w:r>
      <w:r w:rsidR="00191511">
        <w:t xml:space="preserve">that </w:t>
      </w:r>
      <w:r>
        <w:t>do not go through the API’s.</w:t>
      </w:r>
      <w:r w:rsidR="00191511">
        <w:t xml:space="preserve">  This is required in order to track consumer behavior and report on it.</w:t>
      </w:r>
    </w:p>
    <w:p w14:paraId="57ED9250" w14:textId="0FEAA841" w:rsidR="00191511" w:rsidRPr="00191511" w:rsidRDefault="00FB4ED2" w:rsidP="00191511">
      <w:pPr>
        <w:pStyle w:val="ListBullet"/>
        <w:rPr>
          <w:b/>
          <w:bCs/>
        </w:rPr>
      </w:pPr>
      <w:r>
        <w:t>The service has a CSRF protection mechanism.  To bypass this mechanism when communicating from a non-browser based platform</w:t>
      </w:r>
      <w:r w:rsidR="00FC6FCB">
        <w:t xml:space="preserve"> such as a mobile app</w:t>
      </w:r>
      <w:r>
        <w:t xml:space="preserve">, the following two request </w:t>
      </w:r>
      <w:r w:rsidR="00191511">
        <w:t>properties</w:t>
      </w:r>
      <w:r>
        <w:t xml:space="preserve"> </w:t>
      </w:r>
      <w:r w:rsidRPr="00FB4ED2">
        <w:rPr>
          <w:i/>
        </w:rPr>
        <w:t>must</w:t>
      </w:r>
      <w:r>
        <w:t xml:space="preserve"> be set f</w:t>
      </w:r>
      <w:r w:rsidR="00191511">
        <w:t>or POST, PUT, and DELETE method requests</w:t>
      </w:r>
      <w:r>
        <w:t>:</w:t>
      </w:r>
      <w:r w:rsidRPr="00FB4ED2">
        <w:rPr>
          <w:rFonts w:ascii="Lucida Grande" w:eastAsia="Times New Roman" w:hAnsi="Lucida Grande" w:cs="Lucida Grande"/>
          <w:b/>
          <w:bCs/>
          <w:color w:val="545454"/>
          <w:sz w:val="18"/>
          <w:szCs w:val="18"/>
        </w:rPr>
        <w:t xml:space="preserve"> </w:t>
      </w:r>
      <w:r>
        <w:rPr>
          <w:rFonts w:ascii="Lucida Grande" w:eastAsia="Times New Roman" w:hAnsi="Lucida Grande" w:cs="Lucida Grande"/>
          <w:b/>
          <w:bCs/>
          <w:color w:val="545454"/>
          <w:sz w:val="18"/>
          <w:szCs w:val="18"/>
        </w:rPr>
        <w:br/>
      </w:r>
      <w:r w:rsidR="00191511">
        <w:rPr>
          <w:bCs/>
        </w:rPr>
        <w:t>Request header: X-CSRF-Cookie=</w:t>
      </w:r>
      <w:r w:rsidR="00191511">
        <w:t>0</w:t>
      </w:r>
      <w:r w:rsidR="00191511">
        <w:br/>
      </w:r>
      <w:r w:rsidR="00191511">
        <w:rPr>
          <w:bCs/>
        </w:rPr>
        <w:t>Request cookie: X-CSRF-Cookie=</w:t>
      </w:r>
      <w:r w:rsidR="00191511">
        <w:t>0</w:t>
      </w:r>
    </w:p>
    <w:p w14:paraId="4018408C" w14:textId="77777777" w:rsidR="00FC6FCB" w:rsidRPr="00FC6FCB" w:rsidRDefault="00FC6FCB" w:rsidP="00FB4ED2">
      <w:pPr>
        <w:pStyle w:val="ListBullet"/>
        <w:rPr>
          <w:sz w:val="44"/>
        </w:rPr>
      </w:pPr>
      <w:r>
        <w:t xml:space="preserve">All input should be validated before being sent to the server.  All input is validated at the server entry point, and input validation errors are considered a </w:t>
      </w:r>
      <w:r w:rsidRPr="00FC6FCB">
        <w:rPr>
          <w:i/>
        </w:rPr>
        <w:t>critical exception</w:t>
      </w:r>
      <w:r>
        <w:t xml:space="preserve"> and should be avoided (as it is assumed that the input should have been validated at the client side)</w:t>
      </w:r>
    </w:p>
    <w:p w14:paraId="4D742F9C" w14:textId="5CD03502" w:rsidR="00246123" w:rsidRPr="00246123" w:rsidRDefault="00FC6FCB" w:rsidP="00FB4ED2">
      <w:pPr>
        <w:pStyle w:val="ListBullet"/>
        <w:rPr>
          <w:sz w:val="44"/>
        </w:rPr>
      </w:pPr>
      <w:r>
        <w:t xml:space="preserve">Admin related data returned from the server </w:t>
      </w:r>
      <w:r w:rsidR="00246123">
        <w:t xml:space="preserve">(such as owned companies details) </w:t>
      </w:r>
      <w:r>
        <w:t xml:space="preserve">should not be considered safe and should be properly encoded </w:t>
      </w:r>
      <w:r w:rsidR="00246123">
        <w:t>before being displayed as HTML within a browser container.</w:t>
      </w:r>
    </w:p>
    <w:p w14:paraId="6CC55663" w14:textId="2E50D5EF" w:rsidR="00FB4ED2" w:rsidRPr="00FB4ED2" w:rsidRDefault="00246123" w:rsidP="00FB4ED2">
      <w:pPr>
        <w:pStyle w:val="ListBullet"/>
        <w:rPr>
          <w:sz w:val="44"/>
        </w:rPr>
      </w:pPr>
      <w:r>
        <w:t xml:space="preserve">Map related results data such as map company listing is encoded and must be decoded </w:t>
      </w:r>
      <w:r w:rsidRPr="00246123">
        <w:rPr>
          <w:i/>
        </w:rPr>
        <w:t xml:space="preserve">if not </w:t>
      </w:r>
      <w:r>
        <w:t xml:space="preserve">displayed as HTML. </w:t>
      </w:r>
      <w:r w:rsidR="00FB4ED2">
        <w:br/>
      </w:r>
    </w:p>
    <w:p w14:paraId="4D19E855" w14:textId="247CCFBE" w:rsidR="00EA2B3C" w:rsidRPr="00550F01" w:rsidRDefault="00EA2B3C" w:rsidP="00550F01">
      <w:pPr>
        <w:pStyle w:val="ListBullet"/>
        <w:rPr>
          <w:sz w:val="44"/>
        </w:rPr>
      </w:pPr>
      <w:r w:rsidRPr="00550F01">
        <w:rPr>
          <w:b/>
          <w:sz w:val="16"/>
          <w:szCs w:val="16"/>
        </w:rPr>
        <w:br w:type="page"/>
      </w:r>
    </w:p>
    <w:p w14:paraId="4068EFA1" w14:textId="45D5E631" w:rsidR="00FE4E43" w:rsidRPr="009A12FE" w:rsidRDefault="00FE4E43" w:rsidP="00FE4E43">
      <w:pPr>
        <w:pStyle w:val="Subtitle"/>
      </w:pPr>
      <w:r w:rsidRPr="009A12FE">
        <w:t>Company listing</w:t>
      </w:r>
      <w:r w:rsidR="00550F01">
        <w:t xml:space="preserve"> (minim</w:t>
      </w:r>
      <w:r>
        <w:t>al)</w:t>
      </w:r>
    </w:p>
    <w:tbl>
      <w:tblPr>
        <w:tblW w:w="5000" w:type="pct"/>
        <w:tblLayout w:type="fixed"/>
        <w:tblLook w:val="04A0" w:firstRow="1" w:lastRow="0" w:firstColumn="1" w:lastColumn="0" w:noHBand="0" w:noVBand="1"/>
      </w:tblPr>
      <w:tblGrid>
        <w:gridCol w:w="11304"/>
      </w:tblGrid>
      <w:tr w:rsidR="00FE4E43" w14:paraId="4D58E545" w14:textId="77777777" w:rsidTr="00FE4E43">
        <w:tc>
          <w:tcPr>
            <w:tcW w:w="3200" w:type="pct"/>
            <w:shd w:val="clear" w:color="auto" w:fill="244A58" w:themeFill="accent2"/>
          </w:tcPr>
          <w:p w14:paraId="14BDB86D" w14:textId="77777777" w:rsidR="00FE4E43" w:rsidRDefault="00FE4E43" w:rsidP="00FE4E43">
            <w:pPr>
              <w:pStyle w:val="NoSpacing"/>
              <w:tabs>
                <w:tab w:val="left" w:pos="4384"/>
              </w:tabs>
            </w:pPr>
            <w:r>
              <w:tab/>
            </w:r>
          </w:p>
        </w:tc>
      </w:tr>
    </w:tbl>
    <w:p w14:paraId="66606054" w14:textId="77777777" w:rsidR="00FE4E43" w:rsidRDefault="00FE4E43" w:rsidP="00FE4E43"/>
    <w:p w14:paraId="1A5C75AC" w14:textId="77777777" w:rsidR="00FE4E43" w:rsidRPr="00220DF1" w:rsidRDefault="00FE4E43" w:rsidP="00FE4E43">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39"/>
        <w:gridCol w:w="2239"/>
        <w:gridCol w:w="1039"/>
        <w:gridCol w:w="1149"/>
        <w:gridCol w:w="688"/>
        <w:gridCol w:w="2588"/>
        <w:gridCol w:w="889"/>
      </w:tblGrid>
      <w:tr w:rsidR="00FE4E43" w14:paraId="4E5271FC" w14:textId="77777777" w:rsidTr="00FE4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bottom w:val="single" w:sz="4" w:space="0" w:color="244A58" w:themeColor="accent2"/>
            </w:tcBorders>
          </w:tcPr>
          <w:p w14:paraId="681B0453" w14:textId="77777777" w:rsidR="00FE4E43" w:rsidRPr="009A12FE" w:rsidRDefault="00FE4E43" w:rsidP="00FE4E43">
            <w:pPr>
              <w:jc w:val="center"/>
              <w:rPr>
                <w:b w:val="0"/>
                <w:color w:val="FFFFFF" w:themeColor="background1"/>
              </w:rPr>
            </w:pPr>
            <w:r>
              <w:rPr>
                <w:b w:val="0"/>
                <w:color w:val="FFFFFF" w:themeColor="background1"/>
              </w:rPr>
              <w:t>Action</w:t>
            </w:r>
          </w:p>
        </w:tc>
        <w:tc>
          <w:tcPr>
            <w:tcW w:w="2239" w:type="dxa"/>
            <w:tcBorders>
              <w:bottom w:val="single" w:sz="4" w:space="0" w:color="244A58" w:themeColor="accent2"/>
            </w:tcBorders>
          </w:tcPr>
          <w:p w14:paraId="6F81D0DF" w14:textId="77777777" w:rsidR="00FE4E43" w:rsidRPr="009A12FE"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6236EA5A" w14:textId="77777777" w:rsidR="00FE4E43"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4425" w:type="dxa"/>
            <w:gridSpan w:val="3"/>
            <w:tcBorders>
              <w:bottom w:val="single" w:sz="4" w:space="0" w:color="244A58" w:themeColor="accent2"/>
            </w:tcBorders>
          </w:tcPr>
          <w:p w14:paraId="6FC97BE6" w14:textId="77777777" w:rsidR="00FE4E43"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1FA31467" w14:textId="77777777" w:rsidR="00FE4E43" w:rsidRPr="009A12FE"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FE4E43" w14:paraId="4D008C86" w14:textId="77777777" w:rsidTr="00FE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Merge w:val="restart"/>
            <w:tcBorders>
              <w:top w:val="single" w:sz="4" w:space="0" w:color="244A58" w:themeColor="accent2"/>
              <w:left w:val="single" w:sz="4" w:space="0" w:color="244A58" w:themeColor="accent2"/>
              <w:right w:val="single" w:sz="4" w:space="0" w:color="244A58" w:themeColor="accent2"/>
            </w:tcBorders>
          </w:tcPr>
          <w:p w14:paraId="4BEB9DB9" w14:textId="77777777" w:rsidR="00FE4E43" w:rsidRDefault="00FE4E43" w:rsidP="00FE4E43">
            <w:pPr>
              <w:rPr>
                <w:b w:val="0"/>
              </w:rPr>
            </w:pPr>
            <w:r>
              <w:rPr>
                <w:b w:val="0"/>
              </w:rPr>
              <w:t>Get companies list</w:t>
            </w:r>
          </w:p>
        </w:tc>
        <w:tc>
          <w:tcPr>
            <w:tcW w:w="2239" w:type="dxa"/>
            <w:vMerge w:val="restart"/>
            <w:tcBorders>
              <w:top w:val="single" w:sz="4" w:space="0" w:color="244A58" w:themeColor="accent2"/>
              <w:left w:val="single" w:sz="4" w:space="0" w:color="244A58" w:themeColor="accent2"/>
              <w:right w:val="single" w:sz="4" w:space="0" w:color="244A58" w:themeColor="accent2"/>
            </w:tcBorders>
          </w:tcPr>
          <w:p w14:paraId="290E9F7F" w14:textId="77777777" w:rsidR="00FE4E43" w:rsidRPr="00405479" w:rsidRDefault="00FE4E43" w:rsidP="00FE4E43">
            <w:pPr>
              <w:cnfStyle w:val="000000100000" w:firstRow="0" w:lastRow="0" w:firstColumn="0" w:lastColumn="0" w:oddVBand="0" w:evenVBand="0" w:oddHBand="1" w:evenHBand="0" w:firstRowFirstColumn="0" w:firstRowLastColumn="0" w:lastRowFirstColumn="0" w:lastRowLastColumn="0"/>
              <w:rPr>
                <w:bCs/>
              </w:rPr>
            </w:pPr>
            <w:r w:rsidRPr="00405479">
              <w:rPr>
                <w:bCs/>
              </w:rPr>
              <w:t>/</w:t>
            </w:r>
            <w:proofErr w:type="spellStart"/>
            <w:r w:rsidRPr="00405479">
              <w:rPr>
                <w:bCs/>
              </w:rPr>
              <w:t>api</w:t>
            </w:r>
            <w:proofErr w:type="spellEnd"/>
            <w:r w:rsidRPr="00405479">
              <w:rPr>
                <w:bCs/>
              </w:rPr>
              <w:t>/</w:t>
            </w:r>
            <w:r w:rsidRPr="00FE4E43">
              <w:t>site/companies</w:t>
            </w:r>
          </w:p>
        </w:tc>
        <w:tc>
          <w:tcPr>
            <w:tcW w:w="1039" w:type="dxa"/>
            <w:vMerge w:val="restart"/>
            <w:tcBorders>
              <w:top w:val="single" w:sz="4" w:space="0" w:color="244A58" w:themeColor="accent2"/>
              <w:left w:val="single" w:sz="4" w:space="0" w:color="244A58" w:themeColor="accent2"/>
              <w:right w:val="single" w:sz="4" w:space="0" w:color="244A58" w:themeColor="accent2"/>
            </w:tcBorders>
          </w:tcPr>
          <w:p w14:paraId="31098415" w14:textId="77777777" w:rsidR="00FE4E43" w:rsidRPr="008D55C5" w:rsidRDefault="00FE4E43" w:rsidP="00FE4E43">
            <w:pPr>
              <w:jc w:val="center"/>
              <w:cnfStyle w:val="000000100000" w:firstRow="0" w:lastRow="0" w:firstColumn="0" w:lastColumn="0" w:oddVBand="0" w:evenVBand="0" w:oddHBand="1" w:evenHBand="0" w:firstRowFirstColumn="0" w:firstRowLastColumn="0" w:lastRowFirstColumn="0" w:lastRowLastColumn="0"/>
            </w:pPr>
            <w:r>
              <w:t>GET</w:t>
            </w: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51CF544" w14:textId="77777777" w:rsidR="00FE4E43" w:rsidRPr="008D55C5" w:rsidRDefault="00FE4E43" w:rsidP="00FE4E43">
            <w:pPr>
              <w:cnfStyle w:val="000000100000" w:firstRow="0" w:lastRow="0" w:firstColumn="0" w:lastColumn="0" w:oddVBand="0" w:evenVBand="0" w:oddHBand="1" w:evenHBand="0" w:firstRowFirstColumn="0" w:firstRowLastColumn="0" w:lastRowFirstColumn="0" w:lastRowLastColumn="0"/>
            </w:pPr>
            <w:r w:rsidRPr="008D55C5">
              <w:t>Page</w:t>
            </w:r>
          </w:p>
        </w:tc>
        <w:tc>
          <w:tcPr>
            <w:tcW w:w="6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2FA1129" w14:textId="77777777" w:rsidR="00FE4E43" w:rsidRPr="008D55C5" w:rsidRDefault="00FE4E43" w:rsidP="00FE4E43">
            <w:pPr>
              <w:cnfStyle w:val="000000100000" w:firstRow="0" w:lastRow="0" w:firstColumn="0" w:lastColumn="0" w:oddVBand="0" w:evenVBand="0" w:oddHBand="1" w:evenHBand="0" w:firstRowFirstColumn="0" w:firstRowLastColumn="0" w:lastRowFirstColumn="0" w:lastRowLastColumn="0"/>
            </w:pPr>
            <w:r w:rsidRPr="00E77C19">
              <w:t>Long</w:t>
            </w:r>
          </w:p>
        </w:tc>
        <w:tc>
          <w:tcPr>
            <w:tcW w:w="25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E713B78" w14:textId="77777777" w:rsidR="00FE4E43" w:rsidRPr="008D55C5" w:rsidRDefault="00FE4E43" w:rsidP="00FE4E43">
            <w:pPr>
              <w:cnfStyle w:val="000000100000" w:firstRow="0" w:lastRow="0" w:firstColumn="0" w:lastColumn="0" w:oddVBand="0" w:evenVBand="0" w:oddHBand="1" w:evenHBand="0" w:firstRowFirstColumn="0" w:firstRowLastColumn="0" w:lastRowFirstColumn="0" w:lastRowLastColumn="0"/>
            </w:pPr>
            <w:r w:rsidRPr="008D55C5">
              <w:t>Page to show</w:t>
            </w:r>
          </w:p>
        </w:tc>
        <w:tc>
          <w:tcPr>
            <w:tcW w:w="889" w:type="dxa"/>
            <w:vMerge w:val="restart"/>
            <w:tcBorders>
              <w:top w:val="single" w:sz="4" w:space="0" w:color="244A58" w:themeColor="accent2"/>
              <w:left w:val="single" w:sz="4" w:space="0" w:color="244A58" w:themeColor="accent2"/>
              <w:right w:val="single" w:sz="4" w:space="0" w:color="244A58" w:themeColor="accent2"/>
            </w:tcBorders>
          </w:tcPr>
          <w:p w14:paraId="390341D0" w14:textId="77777777" w:rsidR="00FE4E43" w:rsidRPr="008D55C5" w:rsidRDefault="00FE4E43" w:rsidP="00FE4E43">
            <w:pPr>
              <w:jc w:val="center"/>
              <w:cnfStyle w:val="000000100000" w:firstRow="0" w:lastRow="0" w:firstColumn="0" w:lastColumn="0" w:oddVBand="0" w:evenVBand="0" w:oddHBand="1" w:evenHBand="0" w:firstRowFirstColumn="0" w:firstRowLastColumn="0" w:lastRowFirstColumn="0" w:lastRowLastColumn="0"/>
            </w:pPr>
            <w:r w:rsidRPr="008D55C5">
              <w:t>No</w:t>
            </w:r>
          </w:p>
        </w:tc>
      </w:tr>
      <w:tr w:rsidR="00FE4E43" w14:paraId="0950B23D" w14:textId="77777777" w:rsidTr="00FE4E43">
        <w:tc>
          <w:tcPr>
            <w:cnfStyle w:val="001000000000" w:firstRow="0" w:lastRow="0" w:firstColumn="1" w:lastColumn="0" w:oddVBand="0" w:evenVBand="0" w:oddHBand="0" w:evenHBand="0" w:firstRowFirstColumn="0" w:firstRowLastColumn="0" w:lastRowFirstColumn="0" w:lastRowLastColumn="0"/>
            <w:tcW w:w="1939" w:type="dxa"/>
            <w:vMerge/>
            <w:tcBorders>
              <w:left w:val="single" w:sz="4" w:space="0" w:color="244A58" w:themeColor="accent2"/>
              <w:bottom w:val="single" w:sz="4" w:space="0" w:color="244A58" w:themeColor="accent2"/>
              <w:right w:val="single" w:sz="4" w:space="0" w:color="244A58" w:themeColor="accent2"/>
            </w:tcBorders>
          </w:tcPr>
          <w:p w14:paraId="291BC0DB" w14:textId="77777777" w:rsidR="00FE4E43" w:rsidRPr="008D55C5" w:rsidRDefault="00FE4E43" w:rsidP="00FE4E43">
            <w:pPr>
              <w:rPr>
                <w:b w:val="0"/>
              </w:rPr>
            </w:pPr>
          </w:p>
        </w:tc>
        <w:tc>
          <w:tcPr>
            <w:tcW w:w="2239" w:type="dxa"/>
            <w:vMerge/>
            <w:tcBorders>
              <w:left w:val="single" w:sz="4" w:space="0" w:color="244A58" w:themeColor="accent2"/>
              <w:bottom w:val="single" w:sz="4" w:space="0" w:color="244A58" w:themeColor="accent2"/>
              <w:right w:val="single" w:sz="4" w:space="0" w:color="244A58" w:themeColor="accent2"/>
            </w:tcBorders>
          </w:tcPr>
          <w:p w14:paraId="28C252AC"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p>
        </w:tc>
        <w:tc>
          <w:tcPr>
            <w:tcW w:w="1039" w:type="dxa"/>
            <w:vMerge/>
            <w:tcBorders>
              <w:left w:val="single" w:sz="4" w:space="0" w:color="244A58" w:themeColor="accent2"/>
              <w:bottom w:val="single" w:sz="4" w:space="0" w:color="244A58" w:themeColor="accent2"/>
              <w:right w:val="single" w:sz="4" w:space="0" w:color="244A58" w:themeColor="accent2"/>
            </w:tcBorders>
          </w:tcPr>
          <w:p w14:paraId="41EA6467" w14:textId="77777777" w:rsidR="00FE4E43" w:rsidRPr="008D55C5" w:rsidRDefault="00FE4E43" w:rsidP="00FE4E43">
            <w:pPr>
              <w:jc w:val="center"/>
              <w:cnfStyle w:val="000000000000" w:firstRow="0" w:lastRow="0" w:firstColumn="0" w:lastColumn="0" w:oddVBand="0" w:evenVBand="0" w:oddHBand="0" w:evenHBand="0" w:firstRowFirstColumn="0" w:firstRowLastColumn="0" w:lastRowFirstColumn="0" w:lastRowLastColumn="0"/>
            </w:pP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81AAE0A"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r w:rsidRPr="008D55C5">
              <w:t>Page size</w:t>
            </w:r>
          </w:p>
        </w:tc>
        <w:tc>
          <w:tcPr>
            <w:tcW w:w="6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293A1AF"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r w:rsidRPr="00E77C19">
              <w:t>Long</w:t>
            </w:r>
          </w:p>
        </w:tc>
        <w:tc>
          <w:tcPr>
            <w:tcW w:w="25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4AE6734"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r w:rsidRPr="008D55C5">
              <w:t>Number of entries per page</w:t>
            </w:r>
          </w:p>
        </w:tc>
        <w:tc>
          <w:tcPr>
            <w:tcW w:w="889" w:type="dxa"/>
            <w:vMerge/>
            <w:tcBorders>
              <w:left w:val="single" w:sz="4" w:space="0" w:color="244A58" w:themeColor="accent2"/>
              <w:bottom w:val="single" w:sz="4" w:space="0" w:color="244A58" w:themeColor="accent2"/>
              <w:right w:val="single" w:sz="4" w:space="0" w:color="244A58" w:themeColor="accent2"/>
            </w:tcBorders>
          </w:tcPr>
          <w:p w14:paraId="71BA0B4E" w14:textId="77777777" w:rsidR="00FE4E43" w:rsidRPr="008D55C5" w:rsidRDefault="00FE4E43" w:rsidP="00FE4E43">
            <w:pPr>
              <w:jc w:val="center"/>
              <w:cnfStyle w:val="000000000000" w:firstRow="0" w:lastRow="0" w:firstColumn="0" w:lastColumn="0" w:oddVBand="0" w:evenVBand="0" w:oddHBand="0" w:evenHBand="0" w:firstRowFirstColumn="0" w:firstRowLastColumn="0" w:lastRowFirstColumn="0" w:lastRowLastColumn="0"/>
            </w:pPr>
          </w:p>
        </w:tc>
      </w:tr>
    </w:tbl>
    <w:p w14:paraId="77D28E39" w14:textId="77777777" w:rsidR="00FE4E43" w:rsidRDefault="00FE4E43" w:rsidP="00FE4E43">
      <w:pPr>
        <w:rPr>
          <w:b/>
        </w:rPr>
      </w:pPr>
    </w:p>
    <w:p w14:paraId="63A70628" w14:textId="77777777" w:rsidR="00FE4E43" w:rsidRDefault="00FE4E43" w:rsidP="00FE4E43">
      <w:pPr>
        <w:rPr>
          <w:b/>
        </w:rPr>
      </w:pPr>
      <w:r>
        <w:rPr>
          <w:b/>
        </w:rPr>
        <w:t xml:space="preserve">Example:  </w:t>
      </w:r>
    </w:p>
    <w:p w14:paraId="19A42AA3" w14:textId="77777777" w:rsidR="00FE4E43" w:rsidRPr="00FE4E43" w:rsidRDefault="00FE4E43" w:rsidP="00FE4E43">
      <w:r w:rsidRPr="00FE4E43">
        <w:t>http</w:t>
      </w:r>
      <w:r>
        <w:t>://www.mappedinisrael.com</w:t>
      </w:r>
      <w:r w:rsidRPr="00FE4E43">
        <w:t>/api/site/companies</w:t>
      </w:r>
      <w:proofErr w:type="gramStart"/>
      <w:r w:rsidRPr="00FE4E43">
        <w:t>?page</w:t>
      </w:r>
      <w:proofErr w:type="gramEnd"/>
      <w:r w:rsidRPr="00FE4E43">
        <w:t>=0&amp;pageSi</w:t>
      </w:r>
      <w:r>
        <w:t>ze=10000</w:t>
      </w:r>
    </w:p>
    <w:p w14:paraId="4A047D97" w14:textId="77777777" w:rsidR="00FE4E43" w:rsidRDefault="00FE4E43" w:rsidP="00FE4E43">
      <w:pPr>
        <w:pStyle w:val="Heading4"/>
        <w:rPr>
          <w:b/>
        </w:rPr>
      </w:pPr>
      <w:r w:rsidRPr="008D55C5">
        <w:rPr>
          <w:b/>
        </w:rPr>
        <w:t>Re</w:t>
      </w:r>
      <w:r>
        <w:rPr>
          <w:b/>
        </w:rPr>
        <w:t>sponse</w:t>
      </w:r>
      <w:r w:rsidRPr="008D55C5">
        <w:rPr>
          <w:b/>
        </w:rPr>
        <w:t>:</w:t>
      </w:r>
    </w:p>
    <w:p w14:paraId="2952E38C" w14:textId="77777777" w:rsidR="00FE4E43" w:rsidRDefault="00FE4E43" w:rsidP="00FE4E43">
      <w:pPr>
        <w:pStyle w:val="Heading3"/>
      </w:pPr>
      <w:r w:rsidRPr="009B5FD5">
        <w:rPr>
          <w:b/>
        </w:rPr>
        <w:t>Status</w:t>
      </w:r>
      <w:r>
        <w:t xml:space="preserve">: </w:t>
      </w:r>
      <w:r w:rsidRPr="009B5FD5">
        <w:t>OK</w:t>
      </w:r>
    </w:p>
    <w:p w14:paraId="6BF03598" w14:textId="77777777" w:rsidR="00FE4E43" w:rsidRPr="003C2970" w:rsidRDefault="00FE4E43" w:rsidP="00FE4E43">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FE4E43" w14:paraId="50C83CBE" w14:textId="77777777" w:rsidTr="00FE4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7944E9D9" w14:textId="77777777" w:rsidR="00FE4E43" w:rsidRPr="00E77C19" w:rsidRDefault="00FE4E43" w:rsidP="00FE4E43">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3CC1DBF" w14:textId="77777777" w:rsidR="00FE4E43" w:rsidRPr="00E77C19"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89E023A" w14:textId="77777777" w:rsidR="00FE4E43"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FE4E43" w14:paraId="3EB29CB3" w14:textId="77777777" w:rsidTr="00FE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CCF1E6A" w14:textId="77777777" w:rsidR="00FE4E43" w:rsidRPr="003C2970" w:rsidRDefault="00FE4E43" w:rsidP="00FE4E43">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0CE96BC" w14:textId="77777777" w:rsidR="00FE4E43" w:rsidRPr="00220DF1" w:rsidRDefault="00FE4E43" w:rsidP="00FE4E43">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079760D" w14:textId="77777777" w:rsidR="00FE4E43" w:rsidRPr="00BF3B67" w:rsidRDefault="00FE4E43" w:rsidP="00FE4E43">
            <w:pPr>
              <w:cnfStyle w:val="000000100000" w:firstRow="0" w:lastRow="0" w:firstColumn="0" w:lastColumn="0" w:oddVBand="0" w:evenVBand="0" w:oddHBand="1" w:evenHBand="0" w:firstRowFirstColumn="0" w:firstRowLastColumn="0" w:lastRowFirstColumn="0" w:lastRowLastColumn="0"/>
            </w:pPr>
            <w:r>
              <w:t>Response meta data</w:t>
            </w:r>
          </w:p>
        </w:tc>
      </w:tr>
      <w:tr w:rsidR="00FE4E43" w14:paraId="0295DB00" w14:textId="77777777" w:rsidTr="00FE4E43">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5325FE8" w14:textId="77777777" w:rsidR="00FE4E43" w:rsidRPr="00BF3B67" w:rsidRDefault="00FE4E43" w:rsidP="00FE4E43">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896422A" w14:textId="25385C82" w:rsidR="00FE4E43" w:rsidRPr="00220DF1" w:rsidRDefault="00FE4E43" w:rsidP="00FE4E43">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r>
              <w:t xml:space="preserve">List of </w:t>
            </w:r>
            <w:proofErr w:type="spellStart"/>
            <w:r>
              <w:t>Company</w:t>
            </w:r>
            <w:r w:rsidR="00E05192">
              <w:t>Minimal</w:t>
            </w:r>
            <w:r>
              <w:t>Details</w:t>
            </w:r>
            <w:proofErr w:type="spellEnd"/>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7751AE7" w14:textId="77777777" w:rsidR="00FE4E43" w:rsidRPr="00BF3B67" w:rsidRDefault="00FE4E43" w:rsidP="00FE4E43">
            <w:pPr>
              <w:cnfStyle w:val="000000000000" w:firstRow="0" w:lastRow="0" w:firstColumn="0" w:lastColumn="0" w:oddVBand="0" w:evenVBand="0" w:oddHBand="0" w:evenHBand="0" w:firstRowFirstColumn="0" w:firstRowLastColumn="0" w:lastRowFirstColumn="0" w:lastRowLastColumn="0"/>
              <w:rPr>
                <w:bCs/>
              </w:rPr>
            </w:pPr>
            <w:r>
              <w:rPr>
                <w:bCs/>
              </w:rPr>
              <w:t>Actual response data</w:t>
            </w:r>
          </w:p>
        </w:tc>
      </w:tr>
    </w:tbl>
    <w:p w14:paraId="49FF42A0" w14:textId="77777777" w:rsidR="00FE4E43" w:rsidRDefault="00FE4E43" w:rsidP="00FE4E43">
      <w:pPr>
        <w:rPr>
          <w:b/>
        </w:rPr>
      </w:pPr>
    </w:p>
    <w:p w14:paraId="60ABD3BC" w14:textId="77777777" w:rsidR="00FE4E43" w:rsidRDefault="00FE4E43" w:rsidP="00FE4E43">
      <w:pPr>
        <w:rPr>
          <w:b/>
        </w:rPr>
      </w:pPr>
      <w:r>
        <w:rPr>
          <w:b/>
        </w:rPr>
        <w:t xml:space="preserve">Example: </w:t>
      </w:r>
    </w:p>
    <w:p w14:paraId="3AE6BB73" w14:textId="77777777" w:rsidR="00FE4E43" w:rsidRPr="00FE4E43" w:rsidRDefault="00FE4E43" w:rsidP="00FE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92AD9">
        <w:t>{</w:t>
      </w:r>
      <w:r w:rsidRPr="00FE4E43">
        <w:t>"</w:t>
      </w:r>
      <w:proofErr w:type="gramStart"/>
      <w:r w:rsidRPr="00FE4E43">
        <w:t>result</w:t>
      </w:r>
      <w:proofErr w:type="gramEnd"/>
      <w:r w:rsidRPr="00FE4E43">
        <w:t>":{"headers":{},"body":null,"</w:t>
      </w:r>
      <w:proofErr w:type="spellStart"/>
      <w:r w:rsidRPr="00FE4E43">
        <w:t>statusCode</w:t>
      </w:r>
      <w:proofErr w:type="spellEnd"/>
      <w:r w:rsidRPr="00FE4E43">
        <w:t>":"OK"},"payload":[{"companyName":"testnew","companyCategory":"startup","companySubCategory":"advertising","id":"8e985c5a-2f09-443e-8610-c7fc73589532","lon":34.76829210000005,"lat":32.0632646,"hiringPageURL":""},{"companyName":"test3456","companyCategory":"accelerator","companySubCategory":"advertising","id":"83e88b4f-07d3-4a72-a6a5-81af2d6372ee","lon":34.83921140000007,"lat":32.1089785,"hiringPageURL":""},{"companyName":"TB2","companyCategory":"startup","companySubCategory":"enterprise","id":"944f37d3-d98f-4a97-bc84-7ee593612457","lon":34.91199830000005,"lat":32.1566387,"hiringPageURL":"http://www.tb2.com/hire2"},{"companyName":"heello","companyCategory":"startup","companySubCategory":"advertising","id":"96397438-7ce3-4f92-a91f-947988ec0e55","lon":34.77781900000002,"lat":32.066158,"hiringPageURL":""},{"</w:t>
      </w:r>
      <w:proofErr w:type="spellStart"/>
      <w:r w:rsidRPr="00FE4E43">
        <w:t>companyName</w:t>
      </w:r>
      <w:proofErr w:type="spellEnd"/>
      <w:r w:rsidRPr="00FE4E43">
        <w:t>":"Media Forest Ltd.","companyCategory":"service","companySubCategory":"other","id":"924a52af-0642-42ec-bd34-090e7110f288","lon":34.85941679999996,"lat":32.2808915,"hiringPageURL":""}</w:t>
      </w:r>
      <w:r w:rsidRPr="00EA2B3C">
        <w:t>]</w:t>
      </w:r>
      <w:r>
        <w:t>}</w:t>
      </w:r>
    </w:p>
    <w:p w14:paraId="056B557A" w14:textId="77777777" w:rsidR="00FE4E43" w:rsidRDefault="00FE4E43">
      <w:pPr>
        <w:rPr>
          <w:rFonts w:asciiTheme="majorHAnsi" w:eastAsiaTheme="majorEastAsia" w:hAnsiTheme="majorHAnsi" w:cstheme="majorBidi"/>
          <w:iCs/>
          <w:color w:val="244A58" w:themeColor="accent2"/>
          <w:sz w:val="44"/>
        </w:rPr>
      </w:pPr>
      <w:r>
        <w:br w:type="page"/>
      </w:r>
    </w:p>
    <w:p w14:paraId="073465D1" w14:textId="7681108C" w:rsidR="00FE4E43" w:rsidRPr="009A12FE" w:rsidRDefault="00FE4E43" w:rsidP="00FE4E43">
      <w:pPr>
        <w:pStyle w:val="Subtitle"/>
      </w:pPr>
      <w:r w:rsidRPr="009A12FE">
        <w:t xml:space="preserve">Company </w:t>
      </w:r>
      <w:r>
        <w:t>data</w:t>
      </w:r>
    </w:p>
    <w:tbl>
      <w:tblPr>
        <w:tblW w:w="5000" w:type="pct"/>
        <w:tblLayout w:type="fixed"/>
        <w:tblLook w:val="04A0" w:firstRow="1" w:lastRow="0" w:firstColumn="1" w:lastColumn="0" w:noHBand="0" w:noVBand="1"/>
      </w:tblPr>
      <w:tblGrid>
        <w:gridCol w:w="11304"/>
      </w:tblGrid>
      <w:tr w:rsidR="00FE4E43" w14:paraId="34D15BFD" w14:textId="77777777" w:rsidTr="00FE4E43">
        <w:tc>
          <w:tcPr>
            <w:tcW w:w="3200" w:type="pct"/>
            <w:shd w:val="clear" w:color="auto" w:fill="244A58" w:themeFill="accent2"/>
          </w:tcPr>
          <w:p w14:paraId="0032B834" w14:textId="77777777" w:rsidR="00FE4E43" w:rsidRDefault="00FE4E43" w:rsidP="00FE4E43">
            <w:pPr>
              <w:pStyle w:val="NoSpacing"/>
              <w:tabs>
                <w:tab w:val="left" w:pos="4384"/>
              </w:tabs>
            </w:pPr>
            <w:r>
              <w:tab/>
            </w:r>
          </w:p>
        </w:tc>
      </w:tr>
    </w:tbl>
    <w:p w14:paraId="5EC2BC1F" w14:textId="77777777" w:rsidR="00FE4E43" w:rsidRDefault="00FE4E43" w:rsidP="00FE4E43"/>
    <w:p w14:paraId="6FB7D6DD" w14:textId="77777777" w:rsidR="00FE4E43" w:rsidRPr="00220DF1" w:rsidRDefault="00FE4E43" w:rsidP="00FE4E43">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39"/>
        <w:gridCol w:w="2239"/>
        <w:gridCol w:w="1039"/>
        <w:gridCol w:w="1149"/>
        <w:gridCol w:w="688"/>
        <w:gridCol w:w="2588"/>
        <w:gridCol w:w="889"/>
      </w:tblGrid>
      <w:tr w:rsidR="00FE4E43" w14:paraId="2BF3FD9C" w14:textId="77777777" w:rsidTr="00FE4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bottom w:val="single" w:sz="4" w:space="0" w:color="244A58" w:themeColor="accent2"/>
            </w:tcBorders>
          </w:tcPr>
          <w:p w14:paraId="7ABAC1CF" w14:textId="77777777" w:rsidR="00FE4E43" w:rsidRPr="009A12FE" w:rsidRDefault="00FE4E43" w:rsidP="00FE4E43">
            <w:pPr>
              <w:jc w:val="center"/>
              <w:rPr>
                <w:b w:val="0"/>
                <w:color w:val="FFFFFF" w:themeColor="background1"/>
              </w:rPr>
            </w:pPr>
            <w:r>
              <w:rPr>
                <w:b w:val="0"/>
                <w:color w:val="FFFFFF" w:themeColor="background1"/>
              </w:rPr>
              <w:t>Action</w:t>
            </w:r>
          </w:p>
        </w:tc>
        <w:tc>
          <w:tcPr>
            <w:tcW w:w="2239" w:type="dxa"/>
            <w:tcBorders>
              <w:bottom w:val="single" w:sz="4" w:space="0" w:color="244A58" w:themeColor="accent2"/>
            </w:tcBorders>
          </w:tcPr>
          <w:p w14:paraId="69AA2732" w14:textId="77777777" w:rsidR="00FE4E43" w:rsidRPr="009A12FE"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3FAE92E3" w14:textId="77777777" w:rsidR="00FE4E43"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4425" w:type="dxa"/>
            <w:gridSpan w:val="3"/>
            <w:tcBorders>
              <w:bottom w:val="single" w:sz="4" w:space="0" w:color="244A58" w:themeColor="accent2"/>
            </w:tcBorders>
          </w:tcPr>
          <w:p w14:paraId="2745F39F" w14:textId="77777777" w:rsidR="00FE4E43"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419FD67B" w14:textId="77777777" w:rsidR="00FE4E43" w:rsidRPr="009A12FE"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FE4E43" w14:paraId="236B1CC2" w14:textId="77777777" w:rsidTr="00FE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Merge w:val="restart"/>
            <w:tcBorders>
              <w:top w:val="single" w:sz="4" w:space="0" w:color="244A58" w:themeColor="accent2"/>
              <w:left w:val="single" w:sz="4" w:space="0" w:color="244A58" w:themeColor="accent2"/>
              <w:right w:val="single" w:sz="4" w:space="0" w:color="244A58" w:themeColor="accent2"/>
            </w:tcBorders>
          </w:tcPr>
          <w:p w14:paraId="4A5503BE" w14:textId="77777777" w:rsidR="00FE4E43" w:rsidRDefault="00FE4E43" w:rsidP="00FE4E43">
            <w:pPr>
              <w:rPr>
                <w:b w:val="0"/>
              </w:rPr>
            </w:pPr>
            <w:r>
              <w:rPr>
                <w:b w:val="0"/>
              </w:rPr>
              <w:t>Get companies list</w:t>
            </w:r>
          </w:p>
        </w:tc>
        <w:tc>
          <w:tcPr>
            <w:tcW w:w="2239" w:type="dxa"/>
            <w:vMerge w:val="restart"/>
            <w:tcBorders>
              <w:top w:val="single" w:sz="4" w:space="0" w:color="244A58" w:themeColor="accent2"/>
              <w:left w:val="single" w:sz="4" w:space="0" w:color="244A58" w:themeColor="accent2"/>
              <w:right w:val="single" w:sz="4" w:space="0" w:color="244A58" w:themeColor="accent2"/>
            </w:tcBorders>
          </w:tcPr>
          <w:p w14:paraId="3A7D6119" w14:textId="77777777" w:rsidR="00FE4E43" w:rsidRPr="00405479" w:rsidRDefault="00FE4E43" w:rsidP="00FE4E43">
            <w:pPr>
              <w:cnfStyle w:val="000000100000" w:firstRow="0" w:lastRow="0" w:firstColumn="0" w:lastColumn="0" w:oddVBand="0" w:evenVBand="0" w:oddHBand="1" w:evenHBand="0" w:firstRowFirstColumn="0" w:firstRowLastColumn="0" w:lastRowFirstColumn="0" w:lastRowLastColumn="0"/>
              <w:rPr>
                <w:bCs/>
              </w:rPr>
            </w:pPr>
            <w:r w:rsidRPr="00405479">
              <w:rPr>
                <w:bCs/>
              </w:rPr>
              <w:t>/</w:t>
            </w:r>
            <w:proofErr w:type="spellStart"/>
            <w:r w:rsidRPr="00405479">
              <w:rPr>
                <w:bCs/>
              </w:rPr>
              <w:t>api</w:t>
            </w:r>
            <w:proofErr w:type="spellEnd"/>
            <w:r w:rsidRPr="00405479">
              <w:rPr>
                <w:bCs/>
              </w:rPr>
              <w:t>/</w:t>
            </w:r>
            <w:r w:rsidRPr="00FE4E43">
              <w:t>site/companies</w:t>
            </w:r>
          </w:p>
        </w:tc>
        <w:tc>
          <w:tcPr>
            <w:tcW w:w="1039" w:type="dxa"/>
            <w:vMerge w:val="restart"/>
            <w:tcBorders>
              <w:top w:val="single" w:sz="4" w:space="0" w:color="244A58" w:themeColor="accent2"/>
              <w:left w:val="single" w:sz="4" w:space="0" w:color="244A58" w:themeColor="accent2"/>
              <w:right w:val="single" w:sz="4" w:space="0" w:color="244A58" w:themeColor="accent2"/>
            </w:tcBorders>
          </w:tcPr>
          <w:p w14:paraId="7702C416" w14:textId="77777777" w:rsidR="00FE4E43" w:rsidRPr="008D55C5" w:rsidRDefault="00FE4E43" w:rsidP="00FE4E43">
            <w:pPr>
              <w:jc w:val="center"/>
              <w:cnfStyle w:val="000000100000" w:firstRow="0" w:lastRow="0" w:firstColumn="0" w:lastColumn="0" w:oddVBand="0" w:evenVBand="0" w:oddHBand="1" w:evenHBand="0" w:firstRowFirstColumn="0" w:firstRowLastColumn="0" w:lastRowFirstColumn="0" w:lastRowLastColumn="0"/>
            </w:pPr>
            <w:r>
              <w:t>GET</w:t>
            </w: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0296F30" w14:textId="77777777" w:rsidR="00FE4E43" w:rsidRPr="008D55C5" w:rsidRDefault="00FE4E43" w:rsidP="00FE4E43">
            <w:pPr>
              <w:cnfStyle w:val="000000100000" w:firstRow="0" w:lastRow="0" w:firstColumn="0" w:lastColumn="0" w:oddVBand="0" w:evenVBand="0" w:oddHBand="1" w:evenHBand="0" w:firstRowFirstColumn="0" w:firstRowLastColumn="0" w:lastRowFirstColumn="0" w:lastRowLastColumn="0"/>
            </w:pPr>
            <w:r w:rsidRPr="008D55C5">
              <w:t>Page</w:t>
            </w:r>
          </w:p>
        </w:tc>
        <w:tc>
          <w:tcPr>
            <w:tcW w:w="6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09B4D32" w14:textId="77777777" w:rsidR="00FE4E43" w:rsidRPr="008D55C5" w:rsidRDefault="00FE4E43" w:rsidP="00FE4E43">
            <w:pPr>
              <w:cnfStyle w:val="000000100000" w:firstRow="0" w:lastRow="0" w:firstColumn="0" w:lastColumn="0" w:oddVBand="0" w:evenVBand="0" w:oddHBand="1" w:evenHBand="0" w:firstRowFirstColumn="0" w:firstRowLastColumn="0" w:lastRowFirstColumn="0" w:lastRowLastColumn="0"/>
            </w:pPr>
            <w:r w:rsidRPr="00E77C19">
              <w:t>Long</w:t>
            </w:r>
          </w:p>
        </w:tc>
        <w:tc>
          <w:tcPr>
            <w:tcW w:w="25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0ED38F4" w14:textId="77777777" w:rsidR="00FE4E43" w:rsidRPr="008D55C5" w:rsidRDefault="00FE4E43" w:rsidP="00FE4E43">
            <w:pPr>
              <w:cnfStyle w:val="000000100000" w:firstRow="0" w:lastRow="0" w:firstColumn="0" w:lastColumn="0" w:oddVBand="0" w:evenVBand="0" w:oddHBand="1" w:evenHBand="0" w:firstRowFirstColumn="0" w:firstRowLastColumn="0" w:lastRowFirstColumn="0" w:lastRowLastColumn="0"/>
            </w:pPr>
            <w:r w:rsidRPr="008D55C5">
              <w:t>Page to show</w:t>
            </w:r>
          </w:p>
        </w:tc>
        <w:tc>
          <w:tcPr>
            <w:tcW w:w="889" w:type="dxa"/>
            <w:vMerge w:val="restart"/>
            <w:tcBorders>
              <w:top w:val="single" w:sz="4" w:space="0" w:color="244A58" w:themeColor="accent2"/>
              <w:left w:val="single" w:sz="4" w:space="0" w:color="244A58" w:themeColor="accent2"/>
              <w:right w:val="single" w:sz="4" w:space="0" w:color="244A58" w:themeColor="accent2"/>
            </w:tcBorders>
          </w:tcPr>
          <w:p w14:paraId="17AEAE8D" w14:textId="77777777" w:rsidR="00FE4E43" w:rsidRPr="008D55C5" w:rsidRDefault="00FE4E43" w:rsidP="00FE4E43">
            <w:pPr>
              <w:jc w:val="center"/>
              <w:cnfStyle w:val="000000100000" w:firstRow="0" w:lastRow="0" w:firstColumn="0" w:lastColumn="0" w:oddVBand="0" w:evenVBand="0" w:oddHBand="1" w:evenHBand="0" w:firstRowFirstColumn="0" w:firstRowLastColumn="0" w:lastRowFirstColumn="0" w:lastRowLastColumn="0"/>
            </w:pPr>
            <w:r w:rsidRPr="008D55C5">
              <w:t>No</w:t>
            </w:r>
          </w:p>
        </w:tc>
      </w:tr>
      <w:tr w:rsidR="00FE4E43" w14:paraId="640003D8" w14:textId="77777777" w:rsidTr="00FE4E43">
        <w:tc>
          <w:tcPr>
            <w:cnfStyle w:val="001000000000" w:firstRow="0" w:lastRow="0" w:firstColumn="1" w:lastColumn="0" w:oddVBand="0" w:evenVBand="0" w:oddHBand="0" w:evenHBand="0" w:firstRowFirstColumn="0" w:firstRowLastColumn="0" w:lastRowFirstColumn="0" w:lastRowLastColumn="0"/>
            <w:tcW w:w="1939" w:type="dxa"/>
            <w:vMerge/>
            <w:tcBorders>
              <w:left w:val="single" w:sz="4" w:space="0" w:color="244A58" w:themeColor="accent2"/>
              <w:bottom w:val="single" w:sz="4" w:space="0" w:color="244A58" w:themeColor="accent2"/>
              <w:right w:val="single" w:sz="4" w:space="0" w:color="244A58" w:themeColor="accent2"/>
            </w:tcBorders>
          </w:tcPr>
          <w:p w14:paraId="5F3B0788" w14:textId="77777777" w:rsidR="00FE4E43" w:rsidRPr="008D55C5" w:rsidRDefault="00FE4E43" w:rsidP="00FE4E43">
            <w:pPr>
              <w:rPr>
                <w:b w:val="0"/>
              </w:rPr>
            </w:pPr>
          </w:p>
        </w:tc>
        <w:tc>
          <w:tcPr>
            <w:tcW w:w="2239" w:type="dxa"/>
            <w:vMerge/>
            <w:tcBorders>
              <w:left w:val="single" w:sz="4" w:space="0" w:color="244A58" w:themeColor="accent2"/>
              <w:bottom w:val="single" w:sz="4" w:space="0" w:color="244A58" w:themeColor="accent2"/>
              <w:right w:val="single" w:sz="4" w:space="0" w:color="244A58" w:themeColor="accent2"/>
            </w:tcBorders>
          </w:tcPr>
          <w:p w14:paraId="769CCA10"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p>
        </w:tc>
        <w:tc>
          <w:tcPr>
            <w:tcW w:w="1039" w:type="dxa"/>
            <w:vMerge/>
            <w:tcBorders>
              <w:left w:val="single" w:sz="4" w:space="0" w:color="244A58" w:themeColor="accent2"/>
              <w:bottom w:val="single" w:sz="4" w:space="0" w:color="244A58" w:themeColor="accent2"/>
              <w:right w:val="single" w:sz="4" w:space="0" w:color="244A58" w:themeColor="accent2"/>
            </w:tcBorders>
          </w:tcPr>
          <w:p w14:paraId="7800C9F6" w14:textId="77777777" w:rsidR="00FE4E43" w:rsidRPr="008D55C5" w:rsidRDefault="00FE4E43" w:rsidP="00FE4E43">
            <w:pPr>
              <w:jc w:val="center"/>
              <w:cnfStyle w:val="000000000000" w:firstRow="0" w:lastRow="0" w:firstColumn="0" w:lastColumn="0" w:oddVBand="0" w:evenVBand="0" w:oddHBand="0" w:evenHBand="0" w:firstRowFirstColumn="0" w:firstRowLastColumn="0" w:lastRowFirstColumn="0" w:lastRowLastColumn="0"/>
            </w:pP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150CFD6"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r w:rsidRPr="008D55C5">
              <w:t>Page size</w:t>
            </w:r>
          </w:p>
        </w:tc>
        <w:tc>
          <w:tcPr>
            <w:tcW w:w="6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4422D1F"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r w:rsidRPr="00E77C19">
              <w:t>Long</w:t>
            </w:r>
          </w:p>
        </w:tc>
        <w:tc>
          <w:tcPr>
            <w:tcW w:w="25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9C9B2B7" w14:textId="77777777" w:rsidR="00FE4E43" w:rsidRPr="008D55C5" w:rsidRDefault="00FE4E43" w:rsidP="00FE4E43">
            <w:pPr>
              <w:cnfStyle w:val="000000000000" w:firstRow="0" w:lastRow="0" w:firstColumn="0" w:lastColumn="0" w:oddVBand="0" w:evenVBand="0" w:oddHBand="0" w:evenHBand="0" w:firstRowFirstColumn="0" w:firstRowLastColumn="0" w:lastRowFirstColumn="0" w:lastRowLastColumn="0"/>
            </w:pPr>
            <w:r w:rsidRPr="008D55C5">
              <w:t>Number of entries per page</w:t>
            </w:r>
          </w:p>
        </w:tc>
        <w:tc>
          <w:tcPr>
            <w:tcW w:w="889" w:type="dxa"/>
            <w:vMerge/>
            <w:tcBorders>
              <w:left w:val="single" w:sz="4" w:space="0" w:color="244A58" w:themeColor="accent2"/>
              <w:bottom w:val="single" w:sz="4" w:space="0" w:color="244A58" w:themeColor="accent2"/>
              <w:right w:val="single" w:sz="4" w:space="0" w:color="244A58" w:themeColor="accent2"/>
            </w:tcBorders>
          </w:tcPr>
          <w:p w14:paraId="69D9CFA6" w14:textId="77777777" w:rsidR="00FE4E43" w:rsidRPr="008D55C5" w:rsidRDefault="00FE4E43" w:rsidP="00FE4E43">
            <w:pPr>
              <w:jc w:val="center"/>
              <w:cnfStyle w:val="000000000000" w:firstRow="0" w:lastRow="0" w:firstColumn="0" w:lastColumn="0" w:oddVBand="0" w:evenVBand="0" w:oddHBand="0" w:evenHBand="0" w:firstRowFirstColumn="0" w:firstRowLastColumn="0" w:lastRowFirstColumn="0" w:lastRowLastColumn="0"/>
            </w:pPr>
          </w:p>
        </w:tc>
      </w:tr>
    </w:tbl>
    <w:p w14:paraId="6FA06EED" w14:textId="77777777" w:rsidR="00FE4E43" w:rsidRDefault="00FE4E43" w:rsidP="00FE4E43">
      <w:pPr>
        <w:rPr>
          <w:b/>
        </w:rPr>
      </w:pPr>
    </w:p>
    <w:p w14:paraId="78CC64CB" w14:textId="77777777" w:rsidR="00FE4E43" w:rsidRDefault="00FE4E43" w:rsidP="00FE4E43">
      <w:pPr>
        <w:rPr>
          <w:b/>
        </w:rPr>
      </w:pPr>
      <w:r>
        <w:rPr>
          <w:b/>
        </w:rPr>
        <w:t xml:space="preserve">Example:  </w:t>
      </w:r>
    </w:p>
    <w:p w14:paraId="5443B2C3" w14:textId="2F1371EA" w:rsidR="00FE4E43" w:rsidRPr="00FE4E43" w:rsidRDefault="00DB3150" w:rsidP="00FE4E43">
      <w:r w:rsidRPr="00DB3150">
        <w:t>http://</w:t>
      </w:r>
      <w:r>
        <w:t>www.mappedinisrael.com</w:t>
      </w:r>
      <w:r w:rsidRPr="00DB3150">
        <w:t>/api/site/organization/5813ec91-dd73-4e08-b18a-627dd0f8fafe</w:t>
      </w:r>
    </w:p>
    <w:p w14:paraId="442DB5C9" w14:textId="77777777" w:rsidR="00FE4E43" w:rsidRDefault="00FE4E43" w:rsidP="00FE4E43">
      <w:pPr>
        <w:pStyle w:val="Heading4"/>
        <w:rPr>
          <w:b/>
        </w:rPr>
      </w:pPr>
      <w:r w:rsidRPr="008D55C5">
        <w:rPr>
          <w:b/>
        </w:rPr>
        <w:t>Re</w:t>
      </w:r>
      <w:r>
        <w:rPr>
          <w:b/>
        </w:rPr>
        <w:t>sponse</w:t>
      </w:r>
      <w:r w:rsidRPr="008D55C5">
        <w:rPr>
          <w:b/>
        </w:rPr>
        <w:t>:</w:t>
      </w:r>
    </w:p>
    <w:p w14:paraId="28A3BCC8" w14:textId="77777777" w:rsidR="00FE4E43" w:rsidRDefault="00FE4E43" w:rsidP="00FE4E43">
      <w:pPr>
        <w:pStyle w:val="Heading3"/>
      </w:pPr>
      <w:r w:rsidRPr="009B5FD5">
        <w:rPr>
          <w:b/>
        </w:rPr>
        <w:t>Status</w:t>
      </w:r>
      <w:r>
        <w:t xml:space="preserve">: </w:t>
      </w:r>
      <w:r w:rsidRPr="009B5FD5">
        <w:t>OK</w:t>
      </w:r>
    </w:p>
    <w:p w14:paraId="2C8E198D" w14:textId="77777777" w:rsidR="00FE4E43" w:rsidRPr="003C2970" w:rsidRDefault="00FE4E43" w:rsidP="00FE4E43">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FE4E43" w14:paraId="7088C706" w14:textId="77777777" w:rsidTr="00FE4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62770858" w14:textId="77777777" w:rsidR="00FE4E43" w:rsidRPr="00E77C19" w:rsidRDefault="00FE4E43" w:rsidP="00FE4E43">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0B87F4CF" w14:textId="77777777" w:rsidR="00FE4E43" w:rsidRPr="00E77C19"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79C75EB2" w14:textId="77777777" w:rsidR="00FE4E43" w:rsidRDefault="00FE4E43" w:rsidP="00FE4E4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FE4E43" w14:paraId="01ED95BC" w14:textId="77777777" w:rsidTr="00FE4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A4834D4" w14:textId="77777777" w:rsidR="00FE4E43" w:rsidRPr="003C2970" w:rsidRDefault="00FE4E43" w:rsidP="00FE4E43">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F1F8866" w14:textId="77777777" w:rsidR="00FE4E43" w:rsidRPr="00220DF1" w:rsidRDefault="00FE4E43" w:rsidP="00FE4E43">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7C093AA" w14:textId="77777777" w:rsidR="00FE4E43" w:rsidRPr="00BF3B67" w:rsidRDefault="00FE4E43" w:rsidP="00FE4E43">
            <w:pPr>
              <w:cnfStyle w:val="000000100000" w:firstRow="0" w:lastRow="0" w:firstColumn="0" w:lastColumn="0" w:oddVBand="0" w:evenVBand="0" w:oddHBand="1" w:evenHBand="0" w:firstRowFirstColumn="0" w:firstRowLastColumn="0" w:lastRowFirstColumn="0" w:lastRowLastColumn="0"/>
            </w:pPr>
            <w:r>
              <w:t>Response meta data</w:t>
            </w:r>
          </w:p>
        </w:tc>
      </w:tr>
      <w:tr w:rsidR="00FE4E43" w14:paraId="1771C35D" w14:textId="77777777" w:rsidTr="00FE4E43">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29610E3" w14:textId="77777777" w:rsidR="00FE4E43" w:rsidRPr="00BF3B67" w:rsidRDefault="00FE4E43" w:rsidP="00FE4E43">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21281CD" w14:textId="24DDBDF9" w:rsidR="00FE4E43" w:rsidRPr="00220DF1" w:rsidRDefault="00FE4E43" w:rsidP="00FF2074">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proofErr w:type="spellStart"/>
            <w:r w:rsidR="005D2990">
              <w:t>CompanyDataResults</w:t>
            </w:r>
            <w:proofErr w:type="spellEnd"/>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B0A5BD5" w14:textId="77777777" w:rsidR="00FE4E43" w:rsidRPr="00BF3B67" w:rsidRDefault="00FE4E43" w:rsidP="00FE4E43">
            <w:pPr>
              <w:cnfStyle w:val="000000000000" w:firstRow="0" w:lastRow="0" w:firstColumn="0" w:lastColumn="0" w:oddVBand="0" w:evenVBand="0" w:oddHBand="0" w:evenHBand="0" w:firstRowFirstColumn="0" w:firstRowLastColumn="0" w:lastRowFirstColumn="0" w:lastRowLastColumn="0"/>
              <w:rPr>
                <w:bCs/>
              </w:rPr>
            </w:pPr>
            <w:r>
              <w:rPr>
                <w:bCs/>
              </w:rPr>
              <w:t>Actual response data</w:t>
            </w:r>
          </w:p>
        </w:tc>
      </w:tr>
    </w:tbl>
    <w:p w14:paraId="0260771E" w14:textId="77777777" w:rsidR="00FE4E43" w:rsidRDefault="00FE4E43" w:rsidP="00FE4E43">
      <w:pPr>
        <w:rPr>
          <w:b/>
        </w:rPr>
      </w:pPr>
    </w:p>
    <w:p w14:paraId="49C67371" w14:textId="77777777" w:rsidR="00FE4E43" w:rsidRDefault="00FE4E43" w:rsidP="00FE4E43">
      <w:pPr>
        <w:rPr>
          <w:b/>
        </w:rPr>
      </w:pPr>
      <w:r>
        <w:rPr>
          <w:b/>
        </w:rPr>
        <w:t xml:space="preserve">Example: </w:t>
      </w:r>
    </w:p>
    <w:p w14:paraId="2047E566" w14:textId="36ECD0DA" w:rsidR="00FE4E43" w:rsidRDefault="00FF2074" w:rsidP="00FE4E43">
      <w:pPr>
        <w:rPr>
          <w:rFonts w:asciiTheme="majorHAnsi" w:eastAsiaTheme="majorEastAsia" w:hAnsiTheme="majorHAnsi" w:cstheme="majorBidi"/>
          <w:iCs/>
          <w:color w:val="244A58" w:themeColor="accent2"/>
          <w:sz w:val="44"/>
        </w:rPr>
      </w:pPr>
      <w:r w:rsidRPr="00FF2074">
        <w:t>{"</w:t>
      </w:r>
      <w:proofErr w:type="gramStart"/>
      <w:r w:rsidRPr="00FF2074">
        <w:t>result</w:t>
      </w:r>
      <w:proofErr w:type="gramEnd"/>
      <w:r w:rsidRPr="00FF2074">
        <w:t>":{"headers":{},"body":null,"</w:t>
      </w:r>
      <w:proofErr w:type="spellStart"/>
      <w:r w:rsidRPr="00FF2074">
        <w:t>statusCode</w:t>
      </w:r>
      <w:proofErr w:type="spellEnd"/>
      <w:r w:rsidRPr="00FF2074">
        <w:t xml:space="preserve">":"OK"},"payload":{"jobs":[{"additionDate":1377945506974,"title":"another job </w:t>
      </w:r>
      <w:proofErr w:type="spellStart"/>
      <w:r w:rsidRPr="00FF2074">
        <w:t>postion</w:t>
      </w:r>
      <w:proofErr w:type="spellEnd"/>
      <w:r w:rsidRPr="00FF2074">
        <w:t xml:space="preserve"> just for people looking for jobs another job </w:t>
      </w:r>
      <w:proofErr w:type="spellStart"/>
      <w:r w:rsidRPr="00FF2074">
        <w:t>postion</w:t>
      </w:r>
      <w:proofErr w:type="spellEnd"/>
      <w:r w:rsidRPr="00FF2074">
        <w:t xml:space="preserve"> just for people looking </w:t>
      </w:r>
      <w:proofErr w:type="spellStart"/>
      <w:r w:rsidRPr="00FF2074">
        <w:t>for","description":"another</w:t>
      </w:r>
      <w:proofErr w:type="spellEnd"/>
      <w:r w:rsidRPr="00FF2074">
        <w:t xml:space="preserve"> job </w:t>
      </w:r>
      <w:proofErr w:type="spellStart"/>
      <w:r w:rsidRPr="00FF2074">
        <w:t>postion</w:t>
      </w:r>
      <w:proofErr w:type="spellEnd"/>
      <w:r w:rsidRPr="00FF2074">
        <w:t xml:space="preserve"> just for people looking for jobs&amp;#</w:t>
      </w:r>
      <w:proofErr w:type="spellStart"/>
      <w:r w:rsidRPr="00FF2074">
        <w:t>xd</w:t>
      </w:r>
      <w:proofErr w:type="spellEnd"/>
      <w:r w:rsidRPr="00FF2074">
        <w:t>;&amp;#</w:t>
      </w:r>
      <w:proofErr w:type="spellStart"/>
      <w:r w:rsidRPr="00FF2074">
        <w:t>xa;another</w:t>
      </w:r>
      <w:proofErr w:type="spellEnd"/>
      <w:r w:rsidRPr="00FF2074">
        <w:t xml:space="preserve"> job </w:t>
      </w:r>
      <w:proofErr w:type="spellStart"/>
      <w:r w:rsidRPr="00FF2074">
        <w:t>postion</w:t>
      </w:r>
      <w:proofErr w:type="spellEnd"/>
      <w:r w:rsidRPr="00FF2074">
        <w:t xml:space="preserve"> just for people looking for jobs&amp;#</w:t>
      </w:r>
      <w:proofErr w:type="spellStart"/>
      <w:r w:rsidRPr="00FF2074">
        <w:t>xd</w:t>
      </w:r>
      <w:proofErr w:type="spellEnd"/>
      <w:r w:rsidRPr="00FF2074">
        <w:t>;&amp;#</w:t>
      </w:r>
      <w:proofErr w:type="spellStart"/>
      <w:r w:rsidRPr="00FF2074">
        <w:t>xa;another</w:t>
      </w:r>
      <w:proofErr w:type="spellEnd"/>
      <w:r w:rsidRPr="00FF2074">
        <w:t xml:space="preserve"> job </w:t>
      </w:r>
      <w:proofErr w:type="spellStart"/>
      <w:r w:rsidRPr="00FF2074">
        <w:t>postion</w:t>
      </w:r>
      <w:proofErr w:type="spellEnd"/>
      <w:r w:rsidRPr="00FF2074">
        <w:t xml:space="preserve"> just for people looking for jobs&amp;#</w:t>
      </w:r>
      <w:proofErr w:type="spellStart"/>
      <w:r w:rsidRPr="00FF2074">
        <w:t>xd</w:t>
      </w:r>
      <w:proofErr w:type="spellEnd"/>
      <w:r w:rsidRPr="00FF2074">
        <w:t>;&amp;#</w:t>
      </w:r>
      <w:proofErr w:type="spellStart"/>
      <w:r w:rsidRPr="00FF2074">
        <w:t>xa;another</w:t>
      </w:r>
      <w:proofErr w:type="spellEnd"/>
      <w:r w:rsidRPr="00FF2074">
        <w:t xml:space="preserve"> job </w:t>
      </w:r>
      <w:proofErr w:type="spellStart"/>
      <w:r w:rsidRPr="00FF2074">
        <w:t>postion</w:t>
      </w:r>
      <w:proofErr w:type="spellEnd"/>
      <w:r w:rsidRPr="00FF2074">
        <w:t xml:space="preserve"> just for people looking for jobs&amp;#</w:t>
      </w:r>
      <w:proofErr w:type="spellStart"/>
      <w:r w:rsidRPr="00FF2074">
        <w:t>xd</w:t>
      </w:r>
      <w:proofErr w:type="spellEnd"/>
      <w:r w:rsidRPr="00FF2074">
        <w:t>;&amp;#</w:t>
      </w:r>
      <w:proofErr w:type="spellStart"/>
      <w:r w:rsidRPr="00FF2074">
        <w:t>xa;another</w:t>
      </w:r>
      <w:proofErr w:type="spellEnd"/>
      <w:r w:rsidRPr="00FF2074">
        <w:t xml:space="preserve"> job </w:t>
      </w:r>
      <w:proofErr w:type="spellStart"/>
      <w:r w:rsidRPr="00FF2074">
        <w:t>postion</w:t>
      </w:r>
      <w:proofErr w:type="spellEnd"/>
      <w:r w:rsidRPr="00FF2074">
        <w:t xml:space="preserve"> just for people looking for jobs&amp;#xd;&amp;#xa;","counters":</w:t>
      </w:r>
      <w:r>
        <w:t>null</w:t>
      </w:r>
      <w:r w:rsidRPr="00FF2074">
        <w:t xml:space="preserve">,"organizationId":"944f37d3-d98f-4a97-bc84-7ee593612457","deleted":false,"id":"2aa7dd96-5643-4063-95dc-a2610bad50a8"},{"additionDate":1377776023948,"title":"another one 2","description":"bla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2&amp;#</w:t>
      </w:r>
      <w:proofErr w:type="spellStart"/>
      <w:r w:rsidRPr="00FF2074">
        <w:t>xd</w:t>
      </w:r>
      <w:proofErr w:type="spellEnd"/>
      <w:r w:rsidRPr="00FF2074">
        <w:t>;&amp;#</w:t>
      </w:r>
      <w:proofErr w:type="spellStart"/>
      <w:r w:rsidRPr="00FF2074">
        <w:t>xa;bla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2&amp;#</w:t>
      </w:r>
      <w:proofErr w:type="spellStart"/>
      <w:r w:rsidRPr="00FF2074">
        <w:t>xd</w:t>
      </w:r>
      <w:proofErr w:type="spellEnd"/>
      <w:r w:rsidRPr="00FF2074">
        <w:t>;&amp;#</w:t>
      </w:r>
      <w:proofErr w:type="spellStart"/>
      <w:r w:rsidRPr="00FF2074">
        <w:t>xa;bla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2&amp;#</w:t>
      </w:r>
      <w:proofErr w:type="spellStart"/>
      <w:r w:rsidRPr="00FF2074">
        <w:t>xd</w:t>
      </w:r>
      <w:proofErr w:type="spellEnd"/>
      <w:r w:rsidRPr="00FF2074">
        <w:t>;&amp;#</w:t>
      </w:r>
      <w:proofErr w:type="spellStart"/>
      <w:r w:rsidRPr="00FF2074">
        <w:t>xa;bla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w:t>
      </w:r>
      <w:proofErr w:type="spellStart"/>
      <w:r w:rsidRPr="00FF2074">
        <w:t>bla</w:t>
      </w:r>
      <w:proofErr w:type="spellEnd"/>
      <w:r w:rsidRPr="00FF2074">
        <w:t xml:space="preserve"> 2","counters":</w:t>
      </w:r>
      <w:r>
        <w:t>null</w:t>
      </w:r>
      <w:r w:rsidRPr="00FF2074">
        <w:t xml:space="preserve">,"organizationId":"944f37d3-d98f-4a97-bc84-7ee593612457","deleted":false,"id":"8e6b3bd0-da53-4abb-8cfc-f27be140b9f7"},{"additionDate":1377762518538,"title":"long </w:t>
      </w:r>
      <w:proofErr w:type="spellStart"/>
      <w:r w:rsidRPr="00FF2074">
        <w:t>desc</w:t>
      </w:r>
      <w:proofErr w:type="spellEnd"/>
      <w:r w:rsidRPr="00FF2074">
        <w:t>","</w:t>
      </w:r>
      <w:proofErr w:type="spellStart"/>
      <w:r w:rsidRPr="00FF2074">
        <w:t>description":"this</w:t>
      </w:r>
      <w:proofErr w:type="spellEnd"/>
      <w:r w:rsidRPr="00FF2074">
        <w:t xml:space="preserve"> is a very long description&amp;#</w:t>
      </w:r>
      <w:proofErr w:type="spellStart"/>
      <w:r w:rsidRPr="00FF2074">
        <w:t>xd</w:t>
      </w:r>
      <w:proofErr w:type="spellEnd"/>
      <w:r w:rsidRPr="00FF2074">
        <w:t>;&amp;#</w:t>
      </w:r>
      <w:proofErr w:type="spellStart"/>
      <w:r w:rsidRPr="00FF2074">
        <w:t>xa;this</w:t>
      </w:r>
      <w:proofErr w:type="spellEnd"/>
      <w:r w:rsidRPr="00FF2074">
        <w:t xml:space="preserve"> is a very long description&amp;#</w:t>
      </w:r>
      <w:proofErr w:type="spellStart"/>
      <w:r w:rsidRPr="00FF2074">
        <w:t>xd</w:t>
      </w:r>
      <w:proofErr w:type="spellEnd"/>
      <w:r w:rsidRPr="00FF2074">
        <w:t>;&amp;#</w:t>
      </w:r>
      <w:proofErr w:type="spellStart"/>
      <w:r w:rsidRPr="00FF2074">
        <w:t>xa;this</w:t>
      </w:r>
      <w:proofErr w:type="spellEnd"/>
      <w:r w:rsidRPr="00FF2074">
        <w:t xml:space="preserve"> is a very long description","counters":null,"organizationId":"944f37d3-d98f-4a97-bc84-7ee593612457","deleted":false,"id":"c2e7f9c2-0a8c-47a7-ba83-09844b581ba2"}],"organization":{"additionDate":1375698808995,"companyName":"TB2","websiteURL":"http://www.tb2.com","contactEmail":"support@tb2.com","companyCategory":{"</w:t>
      </w:r>
      <w:proofErr w:type="spellStart"/>
      <w:r w:rsidRPr="00FF2074">
        <w:t>subCategories</w:t>
      </w:r>
      <w:proofErr w:type="spellEnd"/>
      <w:r w:rsidRPr="00FF2074">
        <w:t>":[{"name":"advertising","</w:t>
      </w:r>
      <w:proofErr w:type="spellStart"/>
      <w:r w:rsidRPr="00FF2074">
        <w:t>presentableName</w:t>
      </w:r>
      <w:proofErr w:type="spellEnd"/>
      <w:r w:rsidRPr="00FF2074">
        <w:t>":"Advertising"},{"name":"tech","</w:t>
      </w:r>
      <w:proofErr w:type="spellStart"/>
      <w:r w:rsidRPr="00FF2074">
        <w:t>presentableName</w:t>
      </w:r>
      <w:proofErr w:type="spellEnd"/>
      <w:r w:rsidRPr="00FF2074">
        <w:t>":"</w:t>
      </w:r>
      <w:proofErr w:type="spellStart"/>
      <w:r w:rsidRPr="00FF2074">
        <w:t>BioTech</w:t>
      </w:r>
      <w:proofErr w:type="spellEnd"/>
      <w:r w:rsidRPr="00FF2074">
        <w:t xml:space="preserve"> / </w:t>
      </w:r>
      <w:proofErr w:type="spellStart"/>
      <w:r w:rsidRPr="00FF2074">
        <w:t>MedTech</w:t>
      </w:r>
      <w:proofErr w:type="spellEnd"/>
      <w:r w:rsidRPr="00FF2074">
        <w:t xml:space="preserve"> / </w:t>
      </w:r>
      <w:proofErr w:type="spellStart"/>
      <w:r w:rsidRPr="00FF2074">
        <w:t>CleanTech</w:t>
      </w:r>
      <w:proofErr w:type="spellEnd"/>
      <w:r w:rsidRPr="00FF2074">
        <w:t>"},{"name":"</w:t>
      </w:r>
      <w:proofErr w:type="spellStart"/>
      <w:r w:rsidRPr="00FF2074">
        <w:t>conweb</w:t>
      </w:r>
      <w:proofErr w:type="spellEnd"/>
      <w:r w:rsidRPr="00FF2074">
        <w:t>","</w:t>
      </w:r>
      <w:proofErr w:type="spellStart"/>
      <w:r w:rsidRPr="00FF2074">
        <w:t>presentableName</w:t>
      </w:r>
      <w:proofErr w:type="spellEnd"/>
      <w:r w:rsidRPr="00FF2074">
        <w:t>":"Consumer Web"},{"name":"ecommerce","</w:t>
      </w:r>
      <w:proofErr w:type="spellStart"/>
      <w:r w:rsidRPr="00FF2074">
        <w:t>presentableName</w:t>
      </w:r>
      <w:proofErr w:type="spellEnd"/>
      <w:r w:rsidRPr="00FF2074">
        <w:t>":"Ecommerce"},{"name":"enterprise","</w:t>
      </w:r>
      <w:proofErr w:type="spellStart"/>
      <w:r w:rsidRPr="00FF2074">
        <w:t>presentableName</w:t>
      </w:r>
      <w:proofErr w:type="spellEnd"/>
      <w:r w:rsidRPr="00FF2074">
        <w:t>":"Enterprise"},{"name":"mobile","</w:t>
      </w:r>
      <w:proofErr w:type="spellStart"/>
      <w:r w:rsidRPr="00FF2074">
        <w:t>presentableName</w:t>
      </w:r>
      <w:proofErr w:type="spellEnd"/>
      <w:r w:rsidRPr="00FF2074">
        <w:t>":"Mobile"},{"name":"semiconductor","</w:t>
      </w:r>
      <w:proofErr w:type="spellStart"/>
      <w:r w:rsidRPr="00FF2074">
        <w:t>presentableName</w:t>
      </w:r>
      <w:proofErr w:type="spellEnd"/>
      <w:r w:rsidRPr="00FF2074">
        <w:t>":"Semiconductor / Hardware"},{"name":"social","</w:t>
      </w:r>
      <w:proofErr w:type="spellStart"/>
      <w:r w:rsidRPr="00FF2074">
        <w:t>presentableName</w:t>
      </w:r>
      <w:proofErr w:type="spellEnd"/>
      <w:r w:rsidRPr="00FF2074">
        <w:t>":"Social"},{"name":"</w:t>
      </w:r>
      <w:proofErr w:type="spellStart"/>
      <w:r w:rsidRPr="00FF2074">
        <w:t>webtech</w:t>
      </w:r>
      <w:proofErr w:type="spellEnd"/>
      <w:r w:rsidRPr="00FF2074">
        <w:t>","</w:t>
      </w:r>
      <w:proofErr w:type="spellStart"/>
      <w:r w:rsidRPr="00FF2074">
        <w:t>presentableName</w:t>
      </w:r>
      <w:proofErr w:type="spellEnd"/>
      <w:r w:rsidRPr="00FF2074">
        <w:t>":"Web Technologies"},{"name":"other","</w:t>
      </w:r>
      <w:proofErr w:type="spellStart"/>
      <w:r w:rsidRPr="00FF2074">
        <w:t>presentableName</w:t>
      </w:r>
      <w:proofErr w:type="spellEnd"/>
      <w:r w:rsidRPr="00FF2074">
        <w:t>":"Other"}],"</w:t>
      </w:r>
      <w:proofErr w:type="spellStart"/>
      <w:r w:rsidRPr="00FF2074">
        <w:t>presentableName</w:t>
      </w:r>
      <w:proofErr w:type="spellEnd"/>
      <w:r w:rsidRPr="00FF2074">
        <w:t>":"Startups","</w:t>
      </w:r>
      <w:proofErr w:type="spellStart"/>
      <w:r w:rsidRPr="00FF2074">
        <w:t>categoryName</w:t>
      </w:r>
      <w:proofErr w:type="spellEnd"/>
      <w:r w:rsidRPr="00FF2074">
        <w:t>":"startup"},"</w:t>
      </w:r>
      <w:proofErr w:type="spellStart"/>
      <w:r w:rsidRPr="00FF2074">
        <w:t>companySubCategory</w:t>
      </w:r>
      <w:proofErr w:type="spellEnd"/>
      <w:r w:rsidRPr="00FF2074">
        <w:t>":{"name":"enterprise","</w:t>
      </w:r>
      <w:proofErr w:type="spellStart"/>
      <w:r w:rsidRPr="00FF2074">
        <w:t>presentableName</w:t>
      </w:r>
      <w:proofErr w:type="spellEnd"/>
      <w:r w:rsidRPr="00FF2074">
        <w:t xml:space="preserve">":"Enterprise"},"foundingYear":2013,"addressCity":"Hod </w:t>
      </w:r>
      <w:proofErr w:type="spellStart"/>
      <w:r w:rsidRPr="00FF2074">
        <w:t>Hasharon</w:t>
      </w:r>
      <w:proofErr w:type="spellEnd"/>
      <w:r w:rsidRPr="00FF2074">
        <w:t>","</w:t>
      </w:r>
      <w:proofErr w:type="spellStart"/>
      <w:r w:rsidRPr="00FF2074">
        <w:t>addressStreet</w:t>
      </w:r>
      <w:proofErr w:type="spellEnd"/>
      <w:r w:rsidRPr="00FF2074">
        <w:t>":"</w:t>
      </w:r>
      <w:proofErr w:type="spellStart"/>
      <w:r w:rsidRPr="00FF2074">
        <w:t>shvil</w:t>
      </w:r>
      <w:proofErr w:type="spellEnd"/>
      <w:r w:rsidRPr="00FF2074">
        <w:t xml:space="preserve"> he'halav","addressHouse":33,"addressExtra":null,"description":"this is a baby company for baby tb's","seekingFunding":true,"hiringPageURL":"http://www.tb2.com/hire2","pitchVideoYTMovieId":"qVJBWpRyv50","metaData":null,"lon":34.91199830000005,"lat":32.1566387,"id":"944f37d3-d98f-4a97-bc84-7ee593612457"}}}</w:t>
      </w:r>
      <w:r w:rsidR="00FE4E43">
        <w:br w:type="page"/>
      </w:r>
    </w:p>
    <w:p w14:paraId="16681EF7" w14:textId="40B1F0B0" w:rsidR="00EA2B3C" w:rsidRPr="009A12FE" w:rsidRDefault="00397DE6" w:rsidP="00EA2B3C">
      <w:pPr>
        <w:pStyle w:val="Subtitle"/>
      </w:pPr>
      <w:r>
        <w:t>Last 5 Added</w:t>
      </w:r>
    </w:p>
    <w:tbl>
      <w:tblPr>
        <w:tblW w:w="5000" w:type="pct"/>
        <w:tblLayout w:type="fixed"/>
        <w:tblLook w:val="04A0" w:firstRow="1" w:lastRow="0" w:firstColumn="1" w:lastColumn="0" w:noHBand="0" w:noVBand="1"/>
      </w:tblPr>
      <w:tblGrid>
        <w:gridCol w:w="11304"/>
      </w:tblGrid>
      <w:tr w:rsidR="00EA2B3C" w14:paraId="39611BD1" w14:textId="77777777" w:rsidTr="00EA2B3C">
        <w:tc>
          <w:tcPr>
            <w:tcW w:w="3200" w:type="pct"/>
            <w:shd w:val="clear" w:color="auto" w:fill="244A58" w:themeFill="accent2"/>
          </w:tcPr>
          <w:p w14:paraId="3378B915" w14:textId="77777777" w:rsidR="00EA2B3C" w:rsidRDefault="00EA2B3C" w:rsidP="00EA2B3C">
            <w:pPr>
              <w:pStyle w:val="NoSpacing"/>
              <w:tabs>
                <w:tab w:val="left" w:pos="4384"/>
              </w:tabs>
            </w:pPr>
            <w:r>
              <w:tab/>
            </w:r>
          </w:p>
        </w:tc>
      </w:tr>
    </w:tbl>
    <w:p w14:paraId="5D74FBD0" w14:textId="77777777" w:rsidR="00EA2B3C" w:rsidRDefault="00EA2B3C" w:rsidP="00EA2B3C"/>
    <w:p w14:paraId="6BED4110" w14:textId="77777777" w:rsidR="00EA2B3C" w:rsidRPr="00220DF1" w:rsidRDefault="00EA2B3C" w:rsidP="00EA2B3C">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08"/>
        <w:gridCol w:w="2737"/>
        <w:gridCol w:w="1039"/>
        <w:gridCol w:w="1317"/>
        <w:gridCol w:w="889"/>
      </w:tblGrid>
      <w:tr w:rsidR="00EA2B3C" w14:paraId="056A67A7" w14:textId="77777777" w:rsidTr="0039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Borders>
              <w:bottom w:val="single" w:sz="4" w:space="0" w:color="244A58" w:themeColor="accent2"/>
            </w:tcBorders>
          </w:tcPr>
          <w:p w14:paraId="07E5EF3D" w14:textId="77777777" w:rsidR="00EA2B3C" w:rsidRPr="009A12FE" w:rsidRDefault="00EA2B3C" w:rsidP="00EA2B3C">
            <w:pPr>
              <w:jc w:val="center"/>
              <w:rPr>
                <w:b w:val="0"/>
                <w:color w:val="FFFFFF" w:themeColor="background1"/>
              </w:rPr>
            </w:pPr>
            <w:r>
              <w:rPr>
                <w:b w:val="0"/>
                <w:color w:val="FFFFFF" w:themeColor="background1"/>
              </w:rPr>
              <w:t>Action</w:t>
            </w:r>
          </w:p>
        </w:tc>
        <w:tc>
          <w:tcPr>
            <w:tcW w:w="2737" w:type="dxa"/>
            <w:tcBorders>
              <w:bottom w:val="single" w:sz="4" w:space="0" w:color="244A58" w:themeColor="accent2"/>
            </w:tcBorders>
          </w:tcPr>
          <w:p w14:paraId="1B17A458" w14:textId="77777777" w:rsidR="00EA2B3C" w:rsidRPr="009A12FE" w:rsidRDefault="00EA2B3C" w:rsidP="00EA2B3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75088BBF" w14:textId="77777777" w:rsidR="00EA2B3C" w:rsidRDefault="00EA2B3C" w:rsidP="00397DE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17" w:type="dxa"/>
            <w:tcBorders>
              <w:bottom w:val="single" w:sz="4" w:space="0" w:color="244A58" w:themeColor="accent2"/>
            </w:tcBorders>
          </w:tcPr>
          <w:p w14:paraId="63E61F09" w14:textId="77777777" w:rsidR="00EA2B3C" w:rsidRDefault="00EA2B3C" w:rsidP="00EA2B3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0E4197D4" w14:textId="77777777" w:rsidR="00EA2B3C" w:rsidRPr="009A12FE" w:rsidRDefault="00EA2B3C" w:rsidP="00EA2B3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397DE6" w14:paraId="6EC70E48" w14:textId="77777777" w:rsidTr="00397DE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708" w:type="dxa"/>
            <w:tcBorders>
              <w:top w:val="single" w:sz="4" w:space="0" w:color="244A58" w:themeColor="accent2"/>
              <w:left w:val="single" w:sz="4" w:space="0" w:color="244A58" w:themeColor="accent2"/>
              <w:right w:val="single" w:sz="4" w:space="0" w:color="244A58" w:themeColor="accent2"/>
            </w:tcBorders>
          </w:tcPr>
          <w:p w14:paraId="5E1717A8" w14:textId="3C9EA3AC" w:rsidR="00397DE6" w:rsidRDefault="00397DE6" w:rsidP="00EA2B3C">
            <w:pPr>
              <w:rPr>
                <w:b w:val="0"/>
              </w:rPr>
            </w:pPr>
            <w:r>
              <w:rPr>
                <w:b w:val="0"/>
              </w:rPr>
              <w:t>List last 5 added companies</w:t>
            </w:r>
          </w:p>
        </w:tc>
        <w:tc>
          <w:tcPr>
            <w:tcW w:w="2737" w:type="dxa"/>
            <w:tcBorders>
              <w:top w:val="single" w:sz="4" w:space="0" w:color="244A58" w:themeColor="accent2"/>
              <w:left w:val="single" w:sz="4" w:space="0" w:color="244A58" w:themeColor="accent2"/>
              <w:right w:val="single" w:sz="4" w:space="0" w:color="244A58" w:themeColor="accent2"/>
            </w:tcBorders>
          </w:tcPr>
          <w:p w14:paraId="36F36565" w14:textId="70DCD727" w:rsidR="00397DE6" w:rsidRPr="00405479" w:rsidRDefault="00397DE6" w:rsidP="002220FB">
            <w:pPr>
              <w:cnfStyle w:val="000000100000" w:firstRow="0" w:lastRow="0" w:firstColumn="0" w:lastColumn="0" w:oddVBand="0" w:evenVBand="0" w:oddHBand="1" w:evenHBand="0" w:firstRowFirstColumn="0" w:firstRowLastColumn="0" w:lastRowFirstColumn="0" w:lastRowLastColumn="0"/>
              <w:rPr>
                <w:bCs/>
              </w:rPr>
            </w:pPr>
            <w:r w:rsidRPr="00397DE6">
              <w:t>/</w:t>
            </w:r>
            <w:proofErr w:type="spellStart"/>
            <w:r w:rsidRPr="00397DE6">
              <w:t>api</w:t>
            </w:r>
            <w:proofErr w:type="spellEnd"/>
            <w:r w:rsidRPr="00397DE6">
              <w:t>/</w:t>
            </w:r>
            <w:r w:rsidR="002220FB">
              <w:t>site/companies</w:t>
            </w:r>
            <w:r w:rsidRPr="00397DE6">
              <w:t>/last5</w:t>
            </w:r>
          </w:p>
        </w:tc>
        <w:tc>
          <w:tcPr>
            <w:tcW w:w="1039" w:type="dxa"/>
            <w:tcBorders>
              <w:top w:val="single" w:sz="4" w:space="0" w:color="244A58" w:themeColor="accent2"/>
              <w:left w:val="single" w:sz="4" w:space="0" w:color="244A58" w:themeColor="accent2"/>
              <w:right w:val="single" w:sz="4" w:space="0" w:color="244A58" w:themeColor="accent2"/>
            </w:tcBorders>
          </w:tcPr>
          <w:p w14:paraId="3285939B" w14:textId="77777777" w:rsidR="00397DE6" w:rsidRPr="008D55C5" w:rsidRDefault="00397DE6" w:rsidP="00397DE6">
            <w:pPr>
              <w:jc w:val="center"/>
              <w:cnfStyle w:val="000000100000" w:firstRow="0" w:lastRow="0" w:firstColumn="0" w:lastColumn="0" w:oddVBand="0" w:evenVBand="0" w:oddHBand="1" w:evenHBand="0" w:firstRowFirstColumn="0" w:firstRowLastColumn="0" w:lastRowFirstColumn="0" w:lastRowLastColumn="0"/>
            </w:pPr>
            <w:r>
              <w:t>GET</w:t>
            </w:r>
          </w:p>
        </w:tc>
        <w:tc>
          <w:tcPr>
            <w:tcW w:w="1317" w:type="dxa"/>
            <w:tcBorders>
              <w:top w:val="single" w:sz="4" w:space="0" w:color="244A58" w:themeColor="accent2"/>
              <w:left w:val="single" w:sz="4" w:space="0" w:color="244A58" w:themeColor="accent2"/>
              <w:right w:val="single" w:sz="4" w:space="0" w:color="244A58" w:themeColor="accent2"/>
            </w:tcBorders>
          </w:tcPr>
          <w:p w14:paraId="344F791A" w14:textId="2F8C59D1" w:rsidR="00397DE6" w:rsidRPr="008D55C5" w:rsidRDefault="00397DE6" w:rsidP="00EA2B3C">
            <w:pPr>
              <w:cnfStyle w:val="000000100000" w:firstRow="0" w:lastRow="0" w:firstColumn="0" w:lastColumn="0" w:oddVBand="0" w:evenVBand="0" w:oddHBand="1" w:evenHBand="0" w:firstRowFirstColumn="0" w:firstRowLastColumn="0" w:lastRowFirstColumn="0" w:lastRowLastColumn="0"/>
            </w:pPr>
          </w:p>
        </w:tc>
        <w:tc>
          <w:tcPr>
            <w:tcW w:w="889" w:type="dxa"/>
            <w:tcBorders>
              <w:top w:val="single" w:sz="4" w:space="0" w:color="244A58" w:themeColor="accent2"/>
              <w:left w:val="single" w:sz="4" w:space="0" w:color="244A58" w:themeColor="accent2"/>
              <w:right w:val="single" w:sz="4" w:space="0" w:color="244A58" w:themeColor="accent2"/>
            </w:tcBorders>
          </w:tcPr>
          <w:p w14:paraId="67E59D0E" w14:textId="77777777" w:rsidR="00397DE6" w:rsidRPr="008D55C5" w:rsidRDefault="00397DE6" w:rsidP="00EA2B3C">
            <w:pPr>
              <w:jc w:val="center"/>
              <w:cnfStyle w:val="000000100000" w:firstRow="0" w:lastRow="0" w:firstColumn="0" w:lastColumn="0" w:oddVBand="0" w:evenVBand="0" w:oddHBand="1" w:evenHBand="0" w:firstRowFirstColumn="0" w:firstRowLastColumn="0" w:lastRowFirstColumn="0" w:lastRowLastColumn="0"/>
            </w:pPr>
            <w:r w:rsidRPr="008D55C5">
              <w:t>No</w:t>
            </w:r>
          </w:p>
        </w:tc>
      </w:tr>
    </w:tbl>
    <w:p w14:paraId="11356CCD" w14:textId="77777777" w:rsidR="00EA2B3C" w:rsidRDefault="00EA2B3C" w:rsidP="00EA2B3C">
      <w:pPr>
        <w:rPr>
          <w:b/>
        </w:rPr>
      </w:pPr>
    </w:p>
    <w:p w14:paraId="499BAA59" w14:textId="77777777" w:rsidR="00EA2B3C" w:rsidRDefault="00EA2B3C" w:rsidP="00EA2B3C">
      <w:pPr>
        <w:rPr>
          <w:b/>
        </w:rPr>
      </w:pPr>
      <w:r>
        <w:rPr>
          <w:b/>
        </w:rPr>
        <w:t xml:space="preserve">Example:  </w:t>
      </w:r>
    </w:p>
    <w:p w14:paraId="73E2E2CF" w14:textId="3166D1BF" w:rsidR="00EA2B3C" w:rsidRDefault="00397DE6" w:rsidP="00EA2B3C">
      <w:pPr>
        <w:rPr>
          <w:b/>
        </w:rPr>
      </w:pPr>
      <w:r w:rsidRPr="00397DE6">
        <w:t>https://www.mappedinisrael.com/api/</w:t>
      </w:r>
      <w:r w:rsidR="002220FB">
        <w:t>site</w:t>
      </w:r>
      <w:r w:rsidRPr="00397DE6">
        <w:t>/</w:t>
      </w:r>
      <w:r w:rsidR="002220FB">
        <w:t>companies</w:t>
      </w:r>
      <w:r w:rsidRPr="00397DE6">
        <w:t>/last5</w:t>
      </w:r>
    </w:p>
    <w:p w14:paraId="62240E2B" w14:textId="77777777" w:rsidR="00EA2B3C" w:rsidRDefault="00EA2B3C" w:rsidP="00EA2B3C">
      <w:pPr>
        <w:pStyle w:val="Heading4"/>
        <w:rPr>
          <w:b/>
        </w:rPr>
      </w:pPr>
      <w:r w:rsidRPr="008D55C5">
        <w:rPr>
          <w:b/>
        </w:rPr>
        <w:t>Re</w:t>
      </w:r>
      <w:r>
        <w:rPr>
          <w:b/>
        </w:rPr>
        <w:t>sponse</w:t>
      </w:r>
      <w:r w:rsidRPr="008D55C5">
        <w:rPr>
          <w:b/>
        </w:rPr>
        <w:t>:</w:t>
      </w:r>
    </w:p>
    <w:p w14:paraId="33B49440" w14:textId="77777777" w:rsidR="00061C6E" w:rsidRPr="003C2970" w:rsidRDefault="00061C6E" w:rsidP="00061C6E">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4606"/>
        <w:gridCol w:w="4059"/>
      </w:tblGrid>
      <w:tr w:rsidR="00061C6E" w14:paraId="7F4853C1" w14:textId="77777777" w:rsidTr="00061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31A83D7B" w14:textId="77777777" w:rsidR="00061C6E" w:rsidRPr="00E77C19" w:rsidRDefault="00061C6E" w:rsidP="009A4006">
            <w:pPr>
              <w:jc w:val="center"/>
              <w:rPr>
                <w:b w:val="0"/>
                <w:color w:val="FFFFFF" w:themeColor="background1"/>
              </w:rPr>
            </w:pPr>
            <w:r>
              <w:rPr>
                <w:b w:val="0"/>
                <w:color w:val="FFFFFF" w:themeColor="background1"/>
              </w:rPr>
              <w:t>Name</w:t>
            </w:r>
          </w:p>
        </w:tc>
        <w:tc>
          <w:tcPr>
            <w:tcW w:w="4606"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1E4B768C" w14:textId="77777777" w:rsidR="00061C6E" w:rsidRPr="00E77C19" w:rsidRDefault="00061C6E"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059"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500F8AB0" w14:textId="77777777" w:rsidR="00061C6E" w:rsidRDefault="00061C6E"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061C6E" w14:paraId="54C0B2B8" w14:textId="77777777" w:rsidTr="00061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4C220CE" w14:textId="77777777" w:rsidR="00061C6E" w:rsidRPr="003C2970" w:rsidRDefault="00061C6E" w:rsidP="009A4006">
            <w:pPr>
              <w:rPr>
                <w:b w:val="0"/>
              </w:rPr>
            </w:pPr>
            <w:proofErr w:type="gramStart"/>
            <w:r>
              <w:rPr>
                <w:b w:val="0"/>
              </w:rPr>
              <w:t>result</w:t>
            </w:r>
            <w:proofErr w:type="gramEnd"/>
          </w:p>
        </w:tc>
        <w:tc>
          <w:tcPr>
            <w:tcW w:w="46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67144E4" w14:textId="77777777" w:rsidR="00061C6E" w:rsidRPr="00220DF1" w:rsidRDefault="00061C6E" w:rsidP="009A4006">
            <w:pPr>
              <w:cnfStyle w:val="000000100000" w:firstRow="0" w:lastRow="0" w:firstColumn="0" w:lastColumn="0" w:oddVBand="0" w:evenVBand="0" w:oddHBand="1" w:evenHBand="0" w:firstRowFirstColumn="0" w:firstRowLastColumn="0" w:lastRowFirstColumn="0" w:lastRowLastColumn="0"/>
            </w:pPr>
            <w:r>
              <w:t>Compound: Result Object</w:t>
            </w:r>
          </w:p>
        </w:tc>
        <w:tc>
          <w:tcPr>
            <w:tcW w:w="40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26CD8A9" w14:textId="77777777" w:rsidR="00061C6E" w:rsidRPr="00BF3B67" w:rsidRDefault="00061C6E" w:rsidP="009A4006">
            <w:pPr>
              <w:cnfStyle w:val="000000100000" w:firstRow="0" w:lastRow="0" w:firstColumn="0" w:lastColumn="0" w:oddVBand="0" w:evenVBand="0" w:oddHBand="1" w:evenHBand="0" w:firstRowFirstColumn="0" w:firstRowLastColumn="0" w:lastRowFirstColumn="0" w:lastRowLastColumn="0"/>
            </w:pPr>
            <w:r>
              <w:t>Response meta data</w:t>
            </w:r>
          </w:p>
        </w:tc>
      </w:tr>
      <w:tr w:rsidR="00061C6E" w14:paraId="65FFD70B" w14:textId="77777777" w:rsidTr="00061C6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F952943" w14:textId="77777777" w:rsidR="00061C6E" w:rsidRPr="00BF3B67" w:rsidRDefault="00061C6E" w:rsidP="009A4006">
            <w:pPr>
              <w:rPr>
                <w:b w:val="0"/>
              </w:rPr>
            </w:pPr>
            <w:proofErr w:type="gramStart"/>
            <w:r>
              <w:rPr>
                <w:b w:val="0"/>
              </w:rPr>
              <w:t>payload</w:t>
            </w:r>
            <w:proofErr w:type="gramEnd"/>
          </w:p>
        </w:tc>
        <w:tc>
          <w:tcPr>
            <w:tcW w:w="46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85CE92D" w14:textId="79A71593" w:rsidR="00061C6E" w:rsidRPr="00220DF1" w:rsidRDefault="00061C6E" w:rsidP="009A4006">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r>
              <w:t xml:space="preserve">List of 5 </w:t>
            </w:r>
            <w:proofErr w:type="spellStart"/>
            <w:r>
              <w:t>CompanyMinimalDetails</w:t>
            </w:r>
            <w:proofErr w:type="spellEnd"/>
          </w:p>
        </w:tc>
        <w:tc>
          <w:tcPr>
            <w:tcW w:w="40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F6A2450" w14:textId="0F4E43E0" w:rsidR="00061C6E" w:rsidRPr="00BF3B67" w:rsidRDefault="00061C6E" w:rsidP="009A4006">
            <w:pPr>
              <w:cnfStyle w:val="000000000000" w:firstRow="0" w:lastRow="0" w:firstColumn="0" w:lastColumn="0" w:oddVBand="0" w:evenVBand="0" w:oddHBand="0" w:evenHBand="0" w:firstRowFirstColumn="0" w:firstRowLastColumn="0" w:lastRowFirstColumn="0" w:lastRowLastColumn="0"/>
              <w:rPr>
                <w:bCs/>
              </w:rPr>
            </w:pPr>
            <w:r>
              <w:rPr>
                <w:bCs/>
              </w:rPr>
              <w:t>5 last added companies minimal details</w:t>
            </w:r>
          </w:p>
        </w:tc>
      </w:tr>
    </w:tbl>
    <w:p w14:paraId="6FC1048E" w14:textId="77777777" w:rsidR="00061C6E" w:rsidRDefault="00061C6E" w:rsidP="00EA2B3C">
      <w:pPr>
        <w:rPr>
          <w:rFonts w:asciiTheme="majorHAnsi" w:eastAsiaTheme="majorEastAsia" w:hAnsiTheme="majorHAnsi" w:cstheme="majorBidi"/>
          <w:bCs/>
          <w:color w:val="244A58" w:themeColor="accent2"/>
        </w:rPr>
      </w:pPr>
    </w:p>
    <w:p w14:paraId="1F9F3433" w14:textId="77777777" w:rsidR="00EA2B3C" w:rsidRDefault="00EA2B3C" w:rsidP="00EA2B3C">
      <w:pPr>
        <w:rPr>
          <w:b/>
        </w:rPr>
      </w:pPr>
      <w:r>
        <w:rPr>
          <w:b/>
        </w:rPr>
        <w:t xml:space="preserve">Example: </w:t>
      </w:r>
    </w:p>
    <w:p w14:paraId="291AE6D8" w14:textId="1F26CEF2" w:rsidR="00A76A9C" w:rsidRDefault="000D0DC1">
      <w:pPr>
        <w:rPr>
          <w:i/>
        </w:rPr>
      </w:pPr>
      <w:r>
        <w:rPr>
          <w:i/>
        </w:rPr>
        <w:t xml:space="preserve">See </w:t>
      </w:r>
      <w:proofErr w:type="gramStart"/>
      <w:r>
        <w:rPr>
          <w:i/>
        </w:rPr>
        <w:t>company</w:t>
      </w:r>
      <w:proofErr w:type="gramEnd"/>
      <w:r>
        <w:rPr>
          <w:i/>
        </w:rPr>
        <w:t xml:space="preserve"> listing example</w:t>
      </w:r>
    </w:p>
    <w:p w14:paraId="7C41CBC5" w14:textId="77777777" w:rsidR="00A76A9C" w:rsidRDefault="00A76A9C">
      <w:r>
        <w:br w:type="page"/>
      </w:r>
    </w:p>
    <w:p w14:paraId="554E8207" w14:textId="4EAA8DA9" w:rsidR="00A76A9C" w:rsidRPr="009A12FE" w:rsidRDefault="00A76A9C" w:rsidP="00A76A9C">
      <w:pPr>
        <w:pStyle w:val="Subtitle"/>
      </w:pPr>
      <w:r>
        <w:t>List categories</w:t>
      </w:r>
    </w:p>
    <w:tbl>
      <w:tblPr>
        <w:tblW w:w="5000" w:type="pct"/>
        <w:tblLayout w:type="fixed"/>
        <w:tblLook w:val="04A0" w:firstRow="1" w:lastRow="0" w:firstColumn="1" w:lastColumn="0" w:noHBand="0" w:noVBand="1"/>
      </w:tblPr>
      <w:tblGrid>
        <w:gridCol w:w="11304"/>
      </w:tblGrid>
      <w:tr w:rsidR="00A76A9C" w14:paraId="7181F7E3" w14:textId="77777777" w:rsidTr="00A76A9C">
        <w:tc>
          <w:tcPr>
            <w:tcW w:w="3200" w:type="pct"/>
            <w:shd w:val="clear" w:color="auto" w:fill="244A58" w:themeFill="accent2"/>
          </w:tcPr>
          <w:p w14:paraId="3FDF385C" w14:textId="77777777" w:rsidR="00A76A9C" w:rsidRDefault="00A76A9C" w:rsidP="00A76A9C">
            <w:pPr>
              <w:pStyle w:val="NoSpacing"/>
              <w:tabs>
                <w:tab w:val="left" w:pos="4384"/>
              </w:tabs>
            </w:pPr>
            <w:r>
              <w:tab/>
            </w:r>
          </w:p>
        </w:tc>
      </w:tr>
    </w:tbl>
    <w:p w14:paraId="220FB0D5" w14:textId="77777777" w:rsidR="00A76A9C" w:rsidRDefault="00A76A9C" w:rsidP="00A76A9C"/>
    <w:p w14:paraId="4EFFAE79" w14:textId="77777777" w:rsidR="00A76A9C" w:rsidRPr="00220DF1" w:rsidRDefault="00A76A9C" w:rsidP="00A76A9C">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08"/>
        <w:gridCol w:w="2737"/>
        <w:gridCol w:w="1039"/>
        <w:gridCol w:w="1317"/>
        <w:gridCol w:w="889"/>
      </w:tblGrid>
      <w:tr w:rsidR="00A76A9C" w14:paraId="26D88CB0" w14:textId="77777777" w:rsidTr="00A76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Borders>
              <w:bottom w:val="single" w:sz="4" w:space="0" w:color="244A58" w:themeColor="accent2"/>
            </w:tcBorders>
          </w:tcPr>
          <w:p w14:paraId="41D542A8" w14:textId="77777777" w:rsidR="00A76A9C" w:rsidRPr="009A12FE" w:rsidRDefault="00A76A9C" w:rsidP="00A76A9C">
            <w:pPr>
              <w:jc w:val="center"/>
              <w:rPr>
                <w:b w:val="0"/>
                <w:color w:val="FFFFFF" w:themeColor="background1"/>
              </w:rPr>
            </w:pPr>
            <w:r>
              <w:rPr>
                <w:b w:val="0"/>
                <w:color w:val="FFFFFF" w:themeColor="background1"/>
              </w:rPr>
              <w:t>Action</w:t>
            </w:r>
          </w:p>
        </w:tc>
        <w:tc>
          <w:tcPr>
            <w:tcW w:w="2737" w:type="dxa"/>
            <w:tcBorders>
              <w:bottom w:val="single" w:sz="4" w:space="0" w:color="244A58" w:themeColor="accent2"/>
            </w:tcBorders>
          </w:tcPr>
          <w:p w14:paraId="2D6AF3AF" w14:textId="77777777" w:rsidR="00A76A9C" w:rsidRPr="009A12FE" w:rsidRDefault="00A76A9C" w:rsidP="00A76A9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7B135371" w14:textId="77777777" w:rsidR="00A76A9C" w:rsidRDefault="00A76A9C" w:rsidP="00A76A9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17" w:type="dxa"/>
            <w:tcBorders>
              <w:bottom w:val="single" w:sz="4" w:space="0" w:color="244A58" w:themeColor="accent2"/>
            </w:tcBorders>
          </w:tcPr>
          <w:p w14:paraId="2F751235" w14:textId="77777777" w:rsidR="00A76A9C" w:rsidRDefault="00A76A9C" w:rsidP="00A76A9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39485458" w14:textId="77777777" w:rsidR="00A76A9C" w:rsidRPr="009A12FE" w:rsidRDefault="00A76A9C" w:rsidP="00A76A9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A76A9C" w14:paraId="5484CF25" w14:textId="77777777" w:rsidTr="00A76A9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708" w:type="dxa"/>
            <w:tcBorders>
              <w:top w:val="single" w:sz="4" w:space="0" w:color="244A58" w:themeColor="accent2"/>
              <w:left w:val="single" w:sz="4" w:space="0" w:color="244A58" w:themeColor="accent2"/>
              <w:right w:val="single" w:sz="4" w:space="0" w:color="244A58" w:themeColor="accent2"/>
            </w:tcBorders>
          </w:tcPr>
          <w:p w14:paraId="5C99F1CF" w14:textId="06E29819" w:rsidR="00A76A9C" w:rsidRDefault="00A76A9C" w:rsidP="00A76A9C">
            <w:pPr>
              <w:rPr>
                <w:b w:val="0"/>
              </w:rPr>
            </w:pPr>
            <w:r>
              <w:rPr>
                <w:b w:val="0"/>
              </w:rPr>
              <w:t>List available categories</w:t>
            </w:r>
          </w:p>
        </w:tc>
        <w:tc>
          <w:tcPr>
            <w:tcW w:w="2737" w:type="dxa"/>
            <w:tcBorders>
              <w:top w:val="single" w:sz="4" w:space="0" w:color="244A58" w:themeColor="accent2"/>
              <w:left w:val="single" w:sz="4" w:space="0" w:color="244A58" w:themeColor="accent2"/>
              <w:right w:val="single" w:sz="4" w:space="0" w:color="244A58" w:themeColor="accent2"/>
            </w:tcBorders>
          </w:tcPr>
          <w:p w14:paraId="18DE830B" w14:textId="13625085" w:rsidR="00A76A9C" w:rsidRPr="00405479" w:rsidRDefault="00A76A9C" w:rsidP="0097630C">
            <w:pPr>
              <w:cnfStyle w:val="000000100000" w:firstRow="0" w:lastRow="0" w:firstColumn="0" w:lastColumn="0" w:oddVBand="0" w:evenVBand="0" w:oddHBand="1" w:evenHBand="0" w:firstRowFirstColumn="0" w:firstRowLastColumn="0" w:lastRowFirstColumn="0" w:lastRowLastColumn="0"/>
              <w:rPr>
                <w:bCs/>
              </w:rPr>
            </w:pPr>
            <w:r w:rsidRPr="00A76A9C">
              <w:t>/</w:t>
            </w:r>
            <w:proofErr w:type="spellStart"/>
            <w:r w:rsidRPr="00A76A9C">
              <w:t>api</w:t>
            </w:r>
            <w:proofErr w:type="spellEnd"/>
            <w:r w:rsidRPr="00A76A9C">
              <w:t>/</w:t>
            </w:r>
            <w:r w:rsidR="0097630C">
              <w:t>site</w:t>
            </w:r>
            <w:r w:rsidRPr="00A76A9C">
              <w:t>/categories</w:t>
            </w:r>
          </w:p>
        </w:tc>
        <w:tc>
          <w:tcPr>
            <w:tcW w:w="1039" w:type="dxa"/>
            <w:tcBorders>
              <w:top w:val="single" w:sz="4" w:space="0" w:color="244A58" w:themeColor="accent2"/>
              <w:left w:val="single" w:sz="4" w:space="0" w:color="244A58" w:themeColor="accent2"/>
              <w:right w:val="single" w:sz="4" w:space="0" w:color="244A58" w:themeColor="accent2"/>
            </w:tcBorders>
          </w:tcPr>
          <w:p w14:paraId="2B56059A" w14:textId="77777777" w:rsidR="00A76A9C" w:rsidRPr="008D55C5" w:rsidRDefault="00A76A9C" w:rsidP="00A76A9C">
            <w:pPr>
              <w:jc w:val="center"/>
              <w:cnfStyle w:val="000000100000" w:firstRow="0" w:lastRow="0" w:firstColumn="0" w:lastColumn="0" w:oddVBand="0" w:evenVBand="0" w:oddHBand="1" w:evenHBand="0" w:firstRowFirstColumn="0" w:firstRowLastColumn="0" w:lastRowFirstColumn="0" w:lastRowLastColumn="0"/>
            </w:pPr>
            <w:r>
              <w:t>GET</w:t>
            </w:r>
          </w:p>
        </w:tc>
        <w:tc>
          <w:tcPr>
            <w:tcW w:w="1317" w:type="dxa"/>
            <w:tcBorders>
              <w:top w:val="single" w:sz="4" w:space="0" w:color="244A58" w:themeColor="accent2"/>
              <w:left w:val="single" w:sz="4" w:space="0" w:color="244A58" w:themeColor="accent2"/>
              <w:right w:val="single" w:sz="4" w:space="0" w:color="244A58" w:themeColor="accent2"/>
            </w:tcBorders>
          </w:tcPr>
          <w:p w14:paraId="1E21BF29" w14:textId="77777777" w:rsidR="00A76A9C" w:rsidRPr="008D55C5" w:rsidRDefault="00A76A9C" w:rsidP="00A76A9C">
            <w:pPr>
              <w:cnfStyle w:val="000000100000" w:firstRow="0" w:lastRow="0" w:firstColumn="0" w:lastColumn="0" w:oddVBand="0" w:evenVBand="0" w:oddHBand="1" w:evenHBand="0" w:firstRowFirstColumn="0" w:firstRowLastColumn="0" w:lastRowFirstColumn="0" w:lastRowLastColumn="0"/>
            </w:pPr>
          </w:p>
        </w:tc>
        <w:tc>
          <w:tcPr>
            <w:tcW w:w="889" w:type="dxa"/>
            <w:tcBorders>
              <w:top w:val="single" w:sz="4" w:space="0" w:color="244A58" w:themeColor="accent2"/>
              <w:left w:val="single" w:sz="4" w:space="0" w:color="244A58" w:themeColor="accent2"/>
              <w:right w:val="single" w:sz="4" w:space="0" w:color="244A58" w:themeColor="accent2"/>
            </w:tcBorders>
          </w:tcPr>
          <w:p w14:paraId="0FAF560C" w14:textId="77777777" w:rsidR="00A76A9C" w:rsidRPr="008D55C5" w:rsidRDefault="00A76A9C" w:rsidP="00A76A9C">
            <w:pPr>
              <w:jc w:val="center"/>
              <w:cnfStyle w:val="000000100000" w:firstRow="0" w:lastRow="0" w:firstColumn="0" w:lastColumn="0" w:oddVBand="0" w:evenVBand="0" w:oddHBand="1" w:evenHBand="0" w:firstRowFirstColumn="0" w:firstRowLastColumn="0" w:lastRowFirstColumn="0" w:lastRowLastColumn="0"/>
            </w:pPr>
            <w:r w:rsidRPr="008D55C5">
              <w:t>No</w:t>
            </w:r>
          </w:p>
        </w:tc>
      </w:tr>
    </w:tbl>
    <w:p w14:paraId="060B8E8B" w14:textId="77777777" w:rsidR="00A76A9C" w:rsidRDefault="00A76A9C" w:rsidP="00A76A9C">
      <w:pPr>
        <w:rPr>
          <w:b/>
        </w:rPr>
      </w:pPr>
    </w:p>
    <w:p w14:paraId="046824A5" w14:textId="77777777" w:rsidR="00A76A9C" w:rsidRDefault="00A76A9C" w:rsidP="00A76A9C">
      <w:pPr>
        <w:rPr>
          <w:b/>
        </w:rPr>
      </w:pPr>
      <w:r>
        <w:rPr>
          <w:b/>
        </w:rPr>
        <w:t xml:space="preserve">Example:  </w:t>
      </w:r>
    </w:p>
    <w:p w14:paraId="2A527F9F" w14:textId="4B12AB95" w:rsidR="00A76A9C" w:rsidRDefault="00A76A9C" w:rsidP="00A76A9C">
      <w:pPr>
        <w:rPr>
          <w:b/>
        </w:rPr>
      </w:pPr>
      <w:r w:rsidRPr="00A76A9C">
        <w:t>https://ww</w:t>
      </w:r>
      <w:r w:rsidR="0097630C">
        <w:t>w.mappedinisrael.com/api/site</w:t>
      </w:r>
      <w:r w:rsidRPr="00A76A9C">
        <w:t>/categories</w:t>
      </w:r>
    </w:p>
    <w:p w14:paraId="39F6BAA6" w14:textId="77777777" w:rsidR="00A76A9C" w:rsidRDefault="00A76A9C" w:rsidP="00A76A9C">
      <w:pPr>
        <w:pStyle w:val="Heading4"/>
        <w:rPr>
          <w:b/>
        </w:rPr>
      </w:pPr>
      <w:r w:rsidRPr="008D55C5">
        <w:rPr>
          <w:b/>
        </w:rPr>
        <w:t>Re</w:t>
      </w:r>
      <w:r>
        <w:rPr>
          <w:b/>
        </w:rPr>
        <w:t>sponse</w:t>
      </w:r>
      <w:r w:rsidRPr="008D55C5">
        <w:rPr>
          <w:b/>
        </w:rPr>
        <w:t>:</w:t>
      </w:r>
    </w:p>
    <w:p w14:paraId="49633B82" w14:textId="77777777" w:rsidR="00A76A9C" w:rsidRDefault="00A76A9C" w:rsidP="00A76A9C">
      <w:pPr>
        <w:pStyle w:val="Heading3"/>
      </w:pPr>
      <w:r w:rsidRPr="009B5FD5">
        <w:rPr>
          <w:b/>
        </w:rPr>
        <w:t>Status</w:t>
      </w:r>
      <w:r>
        <w:t xml:space="preserve">: </w:t>
      </w:r>
      <w:r w:rsidRPr="009B5FD5">
        <w:t>OK</w:t>
      </w:r>
    </w:p>
    <w:p w14:paraId="7EEED5D2" w14:textId="77777777" w:rsidR="00A76A9C" w:rsidRPr="00220DF1" w:rsidRDefault="00A76A9C" w:rsidP="00A76A9C">
      <w:pPr>
        <w:pStyle w:val="Heading3"/>
      </w:pPr>
      <w:r w:rsidRPr="009B5FD5">
        <w:rPr>
          <w:b/>
        </w:rPr>
        <w:t>JSON</w:t>
      </w:r>
      <w:r>
        <w:t xml:space="preserve">: </w:t>
      </w:r>
    </w:p>
    <w:p w14:paraId="2B8DD333" w14:textId="12D466CC" w:rsidR="00A76A9C" w:rsidRDefault="00A76A9C" w:rsidP="00A76A9C">
      <w:pPr>
        <w:rPr>
          <w:b/>
        </w:rPr>
      </w:pPr>
      <w:r>
        <w:t xml:space="preserve">List of </w:t>
      </w:r>
      <w:r>
        <w:rPr>
          <w:color w:val="244A58" w:themeColor="accent2"/>
        </w:rPr>
        <w:fldChar w:fldCharType="begin"/>
      </w:r>
      <w:r>
        <w:instrText xml:space="preserve"> REF _Ref237245954 \h </w:instrText>
      </w:r>
      <w:r>
        <w:rPr>
          <w:color w:val="244A58" w:themeColor="accent2"/>
        </w:rPr>
      </w:r>
      <w:r>
        <w:rPr>
          <w:color w:val="244A58" w:themeColor="accent2"/>
        </w:rPr>
        <w:fldChar w:fldCharType="separate"/>
      </w:r>
      <w:proofErr w:type="spellStart"/>
      <w:r>
        <w:rPr>
          <w:b/>
        </w:rPr>
        <w:t>CompanyCategory</w:t>
      </w:r>
      <w:proofErr w:type="spellEnd"/>
      <w:r>
        <w:rPr>
          <w:color w:val="244A58" w:themeColor="accent2"/>
        </w:rPr>
        <w:fldChar w:fldCharType="end"/>
      </w:r>
    </w:p>
    <w:p w14:paraId="7AEC1361" w14:textId="77777777" w:rsidR="00A76A9C" w:rsidRDefault="00A76A9C" w:rsidP="00A76A9C">
      <w:pPr>
        <w:rPr>
          <w:b/>
        </w:rPr>
      </w:pPr>
      <w:r>
        <w:rPr>
          <w:b/>
        </w:rPr>
        <w:t xml:space="preserve">Example: </w:t>
      </w:r>
    </w:p>
    <w:p w14:paraId="214C156A" w14:textId="77777777" w:rsidR="003C2970" w:rsidRDefault="003C2970" w:rsidP="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2970">
        <w:t>[</w:t>
      </w:r>
    </w:p>
    <w:p w14:paraId="171CA381" w14:textId="7EDE38A1" w:rsidR="003C2970" w:rsidRDefault="003C2970" w:rsidP="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2970">
        <w:t>{"</w:t>
      </w:r>
      <w:proofErr w:type="spellStart"/>
      <w:proofErr w:type="gramStart"/>
      <w:r w:rsidRPr="003C2970">
        <w:t>subCategories</w:t>
      </w:r>
      <w:proofErr w:type="spellEnd"/>
      <w:proofErr w:type="gramEnd"/>
      <w:r w:rsidRPr="003C2970">
        <w:t>":[{"name":"advertising","</w:t>
      </w:r>
      <w:proofErr w:type="spellStart"/>
      <w:r w:rsidRPr="003C2970">
        <w:t>presentableName</w:t>
      </w:r>
      <w:proofErr w:type="spellEnd"/>
      <w:r w:rsidRPr="003C2970">
        <w:t>":"Advertising"},{"name":"tech","</w:t>
      </w:r>
      <w:proofErr w:type="spellStart"/>
      <w:r w:rsidRPr="003C2970">
        <w:t>presentableName</w:t>
      </w:r>
      <w:proofErr w:type="spellEnd"/>
      <w:r w:rsidRPr="003C2970">
        <w:t>":"</w:t>
      </w:r>
      <w:proofErr w:type="spellStart"/>
      <w:r w:rsidRPr="003C2970">
        <w:t>BioTech</w:t>
      </w:r>
      <w:proofErr w:type="spellEnd"/>
      <w:r w:rsidRPr="003C2970">
        <w:t xml:space="preserve"> / </w:t>
      </w:r>
      <w:proofErr w:type="spellStart"/>
      <w:r w:rsidRPr="003C2970">
        <w:t>MedTech</w:t>
      </w:r>
      <w:proofErr w:type="spellEnd"/>
      <w:r w:rsidRPr="003C2970">
        <w:t xml:space="preserve"> / </w:t>
      </w:r>
      <w:proofErr w:type="spellStart"/>
      <w:r w:rsidRPr="003C2970">
        <w:t>CleanTech</w:t>
      </w:r>
      <w:proofErr w:type="spellEnd"/>
      <w:r w:rsidRPr="003C2970">
        <w:t>"},{"name":"</w:t>
      </w:r>
      <w:proofErr w:type="spellStart"/>
      <w:r w:rsidRPr="003C2970">
        <w:t>conweb</w:t>
      </w:r>
      <w:proofErr w:type="spellEnd"/>
      <w:r w:rsidRPr="003C2970">
        <w:t>","</w:t>
      </w:r>
      <w:proofErr w:type="spellStart"/>
      <w:r w:rsidRPr="003C2970">
        <w:t>presentableName</w:t>
      </w:r>
      <w:proofErr w:type="spellEnd"/>
      <w:r w:rsidRPr="003C2970">
        <w:t>":"Consumer Web"},{"name":"ecommerce","</w:t>
      </w:r>
      <w:proofErr w:type="spellStart"/>
      <w:r w:rsidRPr="003C2970">
        <w:t>presentableName</w:t>
      </w:r>
      <w:proofErr w:type="spellEnd"/>
      <w:r w:rsidRPr="003C2970">
        <w:t>":"Ecommerce"},{"name":"enterprise","</w:t>
      </w:r>
      <w:proofErr w:type="spellStart"/>
      <w:r w:rsidRPr="003C2970">
        <w:t>presentableName</w:t>
      </w:r>
      <w:proofErr w:type="spellEnd"/>
      <w:r w:rsidRPr="003C2970">
        <w:t>":"Enterprise"},{"name":"mobile","</w:t>
      </w:r>
      <w:proofErr w:type="spellStart"/>
      <w:r w:rsidRPr="003C2970">
        <w:t>presentableName</w:t>
      </w:r>
      <w:proofErr w:type="spellEnd"/>
      <w:r w:rsidRPr="003C2970">
        <w:t>":"Mobile"},{"name":"semiconductor","</w:t>
      </w:r>
      <w:proofErr w:type="spellStart"/>
      <w:r w:rsidRPr="003C2970">
        <w:t>presentableName</w:t>
      </w:r>
      <w:proofErr w:type="spellEnd"/>
      <w:r w:rsidRPr="003C2970">
        <w:t>":"Semiconductor / Hardware"},{"name":"social","</w:t>
      </w:r>
      <w:proofErr w:type="spellStart"/>
      <w:r w:rsidRPr="003C2970">
        <w:t>presentableName</w:t>
      </w:r>
      <w:proofErr w:type="spellEnd"/>
      <w:r w:rsidRPr="003C2970">
        <w:t>":"Social"},{"name":"</w:t>
      </w:r>
      <w:proofErr w:type="spellStart"/>
      <w:r w:rsidRPr="003C2970">
        <w:t>webtech</w:t>
      </w:r>
      <w:proofErr w:type="spellEnd"/>
      <w:r w:rsidRPr="003C2970">
        <w:t>","</w:t>
      </w:r>
      <w:proofErr w:type="spellStart"/>
      <w:r w:rsidRPr="003C2970">
        <w:t>presentableName</w:t>
      </w:r>
      <w:proofErr w:type="spellEnd"/>
      <w:r w:rsidRPr="003C2970">
        <w:t>":"Web Technologies"},{"name":"other","</w:t>
      </w:r>
      <w:proofErr w:type="spellStart"/>
      <w:r w:rsidRPr="003C2970">
        <w:t>presentableName</w:t>
      </w:r>
      <w:proofErr w:type="spellEnd"/>
      <w:r w:rsidRPr="003C2970">
        <w:t>":"Other"}],"</w:t>
      </w:r>
      <w:proofErr w:type="spellStart"/>
      <w:r w:rsidRPr="003C2970">
        <w:t>presentableName</w:t>
      </w:r>
      <w:proofErr w:type="spellEnd"/>
      <w:r w:rsidRPr="003C2970">
        <w:t>":"Startups","</w:t>
      </w:r>
      <w:proofErr w:type="spellStart"/>
      <w:r w:rsidRPr="003C2970">
        <w:t>categoryName</w:t>
      </w:r>
      <w:proofErr w:type="spellEnd"/>
      <w:r w:rsidRPr="003C2970">
        <w:t>":"startup"},</w:t>
      </w:r>
    </w:p>
    <w:p w14:paraId="2E2F7060" w14:textId="77777777" w:rsidR="003C2970" w:rsidRDefault="003C2970" w:rsidP="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2970">
        <w:t>{"</w:t>
      </w:r>
      <w:proofErr w:type="spellStart"/>
      <w:proofErr w:type="gramStart"/>
      <w:r w:rsidRPr="003C2970">
        <w:t>subCategories</w:t>
      </w:r>
      <w:proofErr w:type="spellEnd"/>
      <w:proofErr w:type="gramEnd"/>
      <w:r w:rsidRPr="003C2970">
        <w:t>":[{"name":"general","</w:t>
      </w:r>
      <w:proofErr w:type="spellStart"/>
      <w:r w:rsidRPr="003C2970">
        <w:t>presentableName</w:t>
      </w:r>
      <w:proofErr w:type="spellEnd"/>
      <w:r w:rsidRPr="003C2970">
        <w:t>":"General"},{"name":"advertising","</w:t>
      </w:r>
      <w:proofErr w:type="spellStart"/>
      <w:r w:rsidRPr="003C2970">
        <w:t>presentableName</w:t>
      </w:r>
      <w:proofErr w:type="spellEnd"/>
      <w:r w:rsidRPr="003C2970">
        <w:t>":"Advertising"},{"name":"tech","</w:t>
      </w:r>
      <w:proofErr w:type="spellStart"/>
      <w:r w:rsidRPr="003C2970">
        <w:t>presentableName</w:t>
      </w:r>
      <w:proofErr w:type="spellEnd"/>
      <w:r w:rsidRPr="003C2970">
        <w:t>":"</w:t>
      </w:r>
      <w:proofErr w:type="spellStart"/>
      <w:r w:rsidRPr="003C2970">
        <w:t>BioTech</w:t>
      </w:r>
      <w:proofErr w:type="spellEnd"/>
      <w:r w:rsidRPr="003C2970">
        <w:t xml:space="preserve"> / </w:t>
      </w:r>
      <w:proofErr w:type="spellStart"/>
      <w:r w:rsidRPr="003C2970">
        <w:t>MedTech</w:t>
      </w:r>
      <w:proofErr w:type="spellEnd"/>
      <w:r w:rsidRPr="003C2970">
        <w:t xml:space="preserve"> / </w:t>
      </w:r>
      <w:proofErr w:type="spellStart"/>
      <w:r w:rsidRPr="003C2970">
        <w:t>CleanTech</w:t>
      </w:r>
      <w:proofErr w:type="spellEnd"/>
      <w:r w:rsidRPr="003C2970">
        <w:t>"},{"name":"</w:t>
      </w:r>
      <w:proofErr w:type="spellStart"/>
      <w:r w:rsidRPr="003C2970">
        <w:t>conweb</w:t>
      </w:r>
      <w:proofErr w:type="spellEnd"/>
      <w:r w:rsidRPr="003C2970">
        <w:t>","</w:t>
      </w:r>
      <w:proofErr w:type="spellStart"/>
      <w:r w:rsidRPr="003C2970">
        <w:t>presentableName</w:t>
      </w:r>
      <w:proofErr w:type="spellEnd"/>
      <w:r w:rsidRPr="003C2970">
        <w:t>":"Consumer Web"},{"name":"ecommerce","</w:t>
      </w:r>
      <w:proofErr w:type="spellStart"/>
      <w:r w:rsidRPr="003C2970">
        <w:t>presentableName</w:t>
      </w:r>
      <w:proofErr w:type="spellEnd"/>
      <w:r w:rsidRPr="003C2970">
        <w:t>":"Ecommerce"},{"name":"enterprise","</w:t>
      </w:r>
      <w:proofErr w:type="spellStart"/>
      <w:r w:rsidRPr="003C2970">
        <w:t>presentableName</w:t>
      </w:r>
      <w:proofErr w:type="spellEnd"/>
      <w:r w:rsidRPr="003C2970">
        <w:t>":"Enterprise"},{"name":"mobile","</w:t>
      </w:r>
      <w:proofErr w:type="spellStart"/>
      <w:r w:rsidRPr="003C2970">
        <w:t>presentableName</w:t>
      </w:r>
      <w:proofErr w:type="spellEnd"/>
      <w:r w:rsidRPr="003C2970">
        <w:t>":"Mobile"},{"name":"semiconductor","</w:t>
      </w:r>
      <w:proofErr w:type="spellStart"/>
      <w:r w:rsidRPr="003C2970">
        <w:t>presentableName</w:t>
      </w:r>
      <w:proofErr w:type="spellEnd"/>
      <w:r w:rsidRPr="003C2970">
        <w:t>":"Semiconductor / Hardware"},{"name":"social","</w:t>
      </w:r>
      <w:proofErr w:type="spellStart"/>
      <w:r w:rsidRPr="003C2970">
        <w:t>presentableName</w:t>
      </w:r>
      <w:proofErr w:type="spellEnd"/>
      <w:r w:rsidRPr="003C2970">
        <w:t>":"Social"},{"name":"</w:t>
      </w:r>
      <w:proofErr w:type="spellStart"/>
      <w:r w:rsidRPr="003C2970">
        <w:t>webtech</w:t>
      </w:r>
      <w:proofErr w:type="spellEnd"/>
      <w:r w:rsidRPr="003C2970">
        <w:t>","</w:t>
      </w:r>
      <w:proofErr w:type="spellStart"/>
      <w:r w:rsidRPr="003C2970">
        <w:t>presentableName</w:t>
      </w:r>
      <w:proofErr w:type="spellEnd"/>
      <w:r w:rsidRPr="003C2970">
        <w:t>":"Web Technologies"}],"</w:t>
      </w:r>
      <w:proofErr w:type="spellStart"/>
      <w:r w:rsidRPr="003C2970">
        <w:t>presentableName</w:t>
      </w:r>
      <w:proofErr w:type="spellEnd"/>
      <w:r w:rsidRPr="003C2970">
        <w:t>":"Accelerators","</w:t>
      </w:r>
      <w:proofErr w:type="spellStart"/>
      <w:r w:rsidRPr="003C2970">
        <w:t>categoryName</w:t>
      </w:r>
      <w:proofErr w:type="spellEnd"/>
      <w:r w:rsidRPr="003C2970">
        <w:t>":"accelerator"}</w:t>
      </w:r>
    </w:p>
    <w:p w14:paraId="55506790" w14:textId="6CF6DE53" w:rsidR="003C2970" w:rsidRPr="003C2970" w:rsidRDefault="003C2970" w:rsidP="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2970">
        <w:t>]</w:t>
      </w:r>
    </w:p>
    <w:p w14:paraId="05F30413" w14:textId="77777777" w:rsidR="00A76A9C" w:rsidRDefault="00A76A9C" w:rsidP="00A76A9C">
      <w:r>
        <w:br w:type="page"/>
      </w:r>
    </w:p>
    <w:p w14:paraId="68887B9D" w14:textId="1CD562B0" w:rsidR="003C2970" w:rsidRPr="009A12FE" w:rsidRDefault="003C2970" w:rsidP="003C2970">
      <w:pPr>
        <w:pStyle w:val="Subtitle"/>
      </w:pPr>
      <w:r>
        <w:t>Current unauthenticated, public user profile</w:t>
      </w:r>
    </w:p>
    <w:tbl>
      <w:tblPr>
        <w:tblW w:w="5000" w:type="pct"/>
        <w:tblLayout w:type="fixed"/>
        <w:tblLook w:val="04A0" w:firstRow="1" w:lastRow="0" w:firstColumn="1" w:lastColumn="0" w:noHBand="0" w:noVBand="1"/>
      </w:tblPr>
      <w:tblGrid>
        <w:gridCol w:w="11304"/>
      </w:tblGrid>
      <w:tr w:rsidR="003C2970" w14:paraId="7D991C9F" w14:textId="77777777" w:rsidTr="003C2970">
        <w:tc>
          <w:tcPr>
            <w:tcW w:w="3200" w:type="pct"/>
            <w:shd w:val="clear" w:color="auto" w:fill="244A58" w:themeFill="accent2"/>
          </w:tcPr>
          <w:p w14:paraId="56FB3124" w14:textId="77777777" w:rsidR="003C2970" w:rsidRDefault="003C2970" w:rsidP="003C2970">
            <w:pPr>
              <w:pStyle w:val="NoSpacing"/>
              <w:tabs>
                <w:tab w:val="left" w:pos="4384"/>
              </w:tabs>
            </w:pPr>
            <w:r>
              <w:tab/>
            </w:r>
          </w:p>
        </w:tc>
      </w:tr>
    </w:tbl>
    <w:p w14:paraId="75EC0B33" w14:textId="77777777" w:rsidR="003C2970" w:rsidRDefault="003C2970" w:rsidP="003C2970"/>
    <w:p w14:paraId="7B76A513" w14:textId="77777777" w:rsidR="003C2970" w:rsidRPr="00220DF1" w:rsidRDefault="003C2970" w:rsidP="003C2970">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07"/>
        <w:gridCol w:w="2737"/>
        <w:gridCol w:w="1039"/>
        <w:gridCol w:w="1317"/>
        <w:gridCol w:w="889"/>
      </w:tblGrid>
      <w:tr w:rsidR="003C2970" w14:paraId="2A1492B7" w14:textId="77777777" w:rsidTr="00B53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Borders>
              <w:bottom w:val="single" w:sz="4" w:space="0" w:color="244A58" w:themeColor="accent2"/>
            </w:tcBorders>
          </w:tcPr>
          <w:p w14:paraId="11A7CC5B" w14:textId="77777777" w:rsidR="003C2970" w:rsidRPr="009A12FE" w:rsidRDefault="003C2970" w:rsidP="003C2970">
            <w:pPr>
              <w:jc w:val="center"/>
              <w:rPr>
                <w:b w:val="0"/>
                <w:color w:val="FFFFFF" w:themeColor="background1"/>
              </w:rPr>
            </w:pPr>
            <w:r>
              <w:rPr>
                <w:b w:val="0"/>
                <w:color w:val="FFFFFF" w:themeColor="background1"/>
              </w:rPr>
              <w:t>Action</w:t>
            </w:r>
          </w:p>
        </w:tc>
        <w:tc>
          <w:tcPr>
            <w:tcW w:w="2737" w:type="dxa"/>
            <w:tcBorders>
              <w:bottom w:val="single" w:sz="4" w:space="0" w:color="244A58" w:themeColor="accent2"/>
            </w:tcBorders>
          </w:tcPr>
          <w:p w14:paraId="6D577BAC" w14:textId="77777777" w:rsidR="003C2970" w:rsidRPr="009A12FE" w:rsidRDefault="003C2970" w:rsidP="003C297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503073AA" w14:textId="77777777" w:rsidR="003C2970" w:rsidRDefault="003C2970" w:rsidP="003C297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17" w:type="dxa"/>
            <w:tcBorders>
              <w:bottom w:val="single" w:sz="4" w:space="0" w:color="244A58" w:themeColor="accent2"/>
            </w:tcBorders>
          </w:tcPr>
          <w:p w14:paraId="6DD21619" w14:textId="77777777" w:rsidR="003C2970" w:rsidRDefault="003C2970" w:rsidP="003C297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2FA6B904" w14:textId="77777777" w:rsidR="003C2970" w:rsidRPr="009A12FE" w:rsidRDefault="003C2970" w:rsidP="003C297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3C2970" w14:paraId="4F7F8B4A" w14:textId="77777777" w:rsidTr="00B5346F">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907" w:type="dxa"/>
            <w:tcBorders>
              <w:top w:val="single" w:sz="4" w:space="0" w:color="244A58" w:themeColor="accent2"/>
              <w:left w:val="single" w:sz="4" w:space="0" w:color="244A58" w:themeColor="accent2"/>
              <w:right w:val="single" w:sz="4" w:space="0" w:color="244A58" w:themeColor="accent2"/>
            </w:tcBorders>
          </w:tcPr>
          <w:p w14:paraId="724D3C29" w14:textId="4137BE0C" w:rsidR="003C2970" w:rsidRDefault="003C2970" w:rsidP="003C2970">
            <w:pPr>
              <w:rPr>
                <w:b w:val="0"/>
              </w:rPr>
            </w:pPr>
            <w:r>
              <w:rPr>
                <w:b w:val="0"/>
              </w:rPr>
              <w:t>Get current user public profile</w:t>
            </w:r>
          </w:p>
        </w:tc>
        <w:tc>
          <w:tcPr>
            <w:tcW w:w="2737" w:type="dxa"/>
            <w:tcBorders>
              <w:top w:val="single" w:sz="4" w:space="0" w:color="244A58" w:themeColor="accent2"/>
              <w:left w:val="single" w:sz="4" w:space="0" w:color="244A58" w:themeColor="accent2"/>
              <w:right w:val="single" w:sz="4" w:space="0" w:color="244A58" w:themeColor="accent2"/>
            </w:tcBorders>
          </w:tcPr>
          <w:p w14:paraId="1809EE41" w14:textId="09C06902" w:rsidR="003C2970" w:rsidRPr="00405479" w:rsidRDefault="003C2970" w:rsidP="003C2970">
            <w:pPr>
              <w:cnfStyle w:val="000000100000" w:firstRow="0" w:lastRow="0" w:firstColumn="0" w:lastColumn="0" w:oddVBand="0" w:evenVBand="0" w:oddHBand="1" w:evenHBand="0" w:firstRowFirstColumn="0" w:firstRowLastColumn="0" w:lastRowFirstColumn="0" w:lastRowLastColumn="0"/>
              <w:rPr>
                <w:bCs/>
              </w:rPr>
            </w:pPr>
            <w:r w:rsidRPr="003C2970">
              <w:t>/</w:t>
            </w:r>
            <w:proofErr w:type="spellStart"/>
            <w:r w:rsidRPr="003C2970">
              <w:t>api</w:t>
            </w:r>
            <w:proofErr w:type="spellEnd"/>
            <w:r w:rsidRPr="003C2970">
              <w:t>/users/current/public</w:t>
            </w:r>
          </w:p>
        </w:tc>
        <w:tc>
          <w:tcPr>
            <w:tcW w:w="1039" w:type="dxa"/>
            <w:tcBorders>
              <w:top w:val="single" w:sz="4" w:space="0" w:color="244A58" w:themeColor="accent2"/>
              <w:left w:val="single" w:sz="4" w:space="0" w:color="244A58" w:themeColor="accent2"/>
              <w:right w:val="single" w:sz="4" w:space="0" w:color="244A58" w:themeColor="accent2"/>
            </w:tcBorders>
          </w:tcPr>
          <w:p w14:paraId="5005E2BE" w14:textId="77777777" w:rsidR="003C2970" w:rsidRPr="008D55C5" w:rsidRDefault="003C2970" w:rsidP="003C2970">
            <w:pPr>
              <w:jc w:val="center"/>
              <w:cnfStyle w:val="000000100000" w:firstRow="0" w:lastRow="0" w:firstColumn="0" w:lastColumn="0" w:oddVBand="0" w:evenVBand="0" w:oddHBand="1" w:evenHBand="0" w:firstRowFirstColumn="0" w:firstRowLastColumn="0" w:lastRowFirstColumn="0" w:lastRowLastColumn="0"/>
            </w:pPr>
            <w:r>
              <w:t>GET</w:t>
            </w:r>
          </w:p>
        </w:tc>
        <w:tc>
          <w:tcPr>
            <w:tcW w:w="1317" w:type="dxa"/>
            <w:tcBorders>
              <w:top w:val="single" w:sz="4" w:space="0" w:color="244A58" w:themeColor="accent2"/>
              <w:left w:val="single" w:sz="4" w:space="0" w:color="244A58" w:themeColor="accent2"/>
              <w:right w:val="single" w:sz="4" w:space="0" w:color="244A58" w:themeColor="accent2"/>
            </w:tcBorders>
          </w:tcPr>
          <w:p w14:paraId="0CD87688" w14:textId="77777777" w:rsidR="003C2970" w:rsidRPr="008D55C5" w:rsidRDefault="003C2970" w:rsidP="003C2970">
            <w:pPr>
              <w:cnfStyle w:val="000000100000" w:firstRow="0" w:lastRow="0" w:firstColumn="0" w:lastColumn="0" w:oddVBand="0" w:evenVBand="0" w:oddHBand="1" w:evenHBand="0" w:firstRowFirstColumn="0" w:firstRowLastColumn="0" w:lastRowFirstColumn="0" w:lastRowLastColumn="0"/>
            </w:pPr>
          </w:p>
        </w:tc>
        <w:tc>
          <w:tcPr>
            <w:tcW w:w="889" w:type="dxa"/>
            <w:tcBorders>
              <w:top w:val="single" w:sz="4" w:space="0" w:color="244A58" w:themeColor="accent2"/>
              <w:left w:val="single" w:sz="4" w:space="0" w:color="244A58" w:themeColor="accent2"/>
              <w:right w:val="single" w:sz="4" w:space="0" w:color="244A58" w:themeColor="accent2"/>
            </w:tcBorders>
          </w:tcPr>
          <w:p w14:paraId="6747FB46" w14:textId="77777777" w:rsidR="003C2970" w:rsidRPr="008D55C5" w:rsidRDefault="003C2970" w:rsidP="003C2970">
            <w:pPr>
              <w:jc w:val="center"/>
              <w:cnfStyle w:val="000000100000" w:firstRow="0" w:lastRow="0" w:firstColumn="0" w:lastColumn="0" w:oddVBand="0" w:evenVBand="0" w:oddHBand="1" w:evenHBand="0" w:firstRowFirstColumn="0" w:firstRowLastColumn="0" w:lastRowFirstColumn="0" w:lastRowLastColumn="0"/>
            </w:pPr>
            <w:r w:rsidRPr="008D55C5">
              <w:t>No</w:t>
            </w:r>
          </w:p>
        </w:tc>
      </w:tr>
    </w:tbl>
    <w:p w14:paraId="6B0F6E12" w14:textId="77777777" w:rsidR="003C2970" w:rsidRDefault="003C2970" w:rsidP="003C2970">
      <w:pPr>
        <w:rPr>
          <w:b/>
        </w:rPr>
      </w:pPr>
    </w:p>
    <w:p w14:paraId="49FEA0B9" w14:textId="77777777" w:rsidR="003C2970" w:rsidRDefault="003C2970" w:rsidP="003C2970">
      <w:pPr>
        <w:rPr>
          <w:b/>
        </w:rPr>
      </w:pPr>
      <w:r>
        <w:rPr>
          <w:b/>
        </w:rPr>
        <w:t xml:space="preserve">Example:  </w:t>
      </w:r>
    </w:p>
    <w:p w14:paraId="4868C088" w14:textId="5024E466" w:rsidR="003C2970" w:rsidRDefault="003C2970" w:rsidP="003C2970">
      <w:pPr>
        <w:rPr>
          <w:b/>
        </w:rPr>
      </w:pPr>
      <w:r w:rsidRPr="003C2970">
        <w:t>https://www.mappedinisrael.com/api/users/current/public</w:t>
      </w:r>
    </w:p>
    <w:p w14:paraId="75AF0DC0" w14:textId="77777777" w:rsidR="003C2970" w:rsidRDefault="003C2970" w:rsidP="003C2970">
      <w:pPr>
        <w:pStyle w:val="Heading4"/>
        <w:rPr>
          <w:b/>
        </w:rPr>
      </w:pPr>
      <w:r w:rsidRPr="008D55C5">
        <w:rPr>
          <w:b/>
        </w:rPr>
        <w:t>Re</w:t>
      </w:r>
      <w:r>
        <w:rPr>
          <w:b/>
        </w:rPr>
        <w:t>sponse</w:t>
      </w:r>
      <w:r w:rsidRPr="008D55C5">
        <w:rPr>
          <w:b/>
        </w:rPr>
        <w:t>:</w:t>
      </w:r>
    </w:p>
    <w:p w14:paraId="57AF719D" w14:textId="77777777" w:rsidR="003C2970" w:rsidRDefault="003C2970" w:rsidP="003C2970">
      <w:pPr>
        <w:pStyle w:val="Heading3"/>
      </w:pPr>
      <w:r w:rsidRPr="009B5FD5">
        <w:rPr>
          <w:b/>
        </w:rPr>
        <w:t>Status</w:t>
      </w:r>
      <w:r>
        <w:t xml:space="preserve">: </w:t>
      </w:r>
      <w:r w:rsidRPr="009B5FD5">
        <w:t>OK</w:t>
      </w:r>
    </w:p>
    <w:p w14:paraId="37E0CA9F" w14:textId="45CA1632" w:rsidR="003C2970" w:rsidRPr="003C2970" w:rsidRDefault="003C2970" w:rsidP="003C2970">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3C2970" w14:paraId="14A7F30E" w14:textId="77777777" w:rsidTr="003C2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031B37C7" w14:textId="77777777" w:rsidR="003C2970" w:rsidRPr="00E77C19" w:rsidRDefault="003C2970" w:rsidP="003C2970">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6377E5F" w14:textId="77777777" w:rsidR="003C2970" w:rsidRPr="00E77C19" w:rsidRDefault="003C2970" w:rsidP="003C297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59F7DB61" w14:textId="77777777" w:rsidR="003C2970" w:rsidRDefault="003C2970" w:rsidP="003C297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3C2970" w14:paraId="1281ECD3" w14:textId="77777777" w:rsidTr="003C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241943" w14:textId="10358EB4" w:rsidR="003C2970" w:rsidRPr="003C2970" w:rsidRDefault="00E2284B" w:rsidP="003C2970">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5E9C328" w14:textId="11279A27" w:rsidR="003C2970" w:rsidRPr="00220DF1" w:rsidRDefault="00E2284B" w:rsidP="003C2970">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3F0A8A1" w14:textId="021369B8" w:rsidR="003C2970" w:rsidRPr="00BF3B67" w:rsidRDefault="00E2284B" w:rsidP="003C2970">
            <w:pPr>
              <w:cnfStyle w:val="000000100000" w:firstRow="0" w:lastRow="0" w:firstColumn="0" w:lastColumn="0" w:oddVBand="0" w:evenVBand="0" w:oddHBand="1" w:evenHBand="0" w:firstRowFirstColumn="0" w:firstRowLastColumn="0" w:lastRowFirstColumn="0" w:lastRowLastColumn="0"/>
            </w:pPr>
            <w:r>
              <w:t>Response meta data</w:t>
            </w:r>
          </w:p>
        </w:tc>
      </w:tr>
      <w:tr w:rsidR="003C2970" w14:paraId="71968E5F" w14:textId="77777777" w:rsidTr="003C297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D67274E" w14:textId="5156C5D9" w:rsidR="003C2970" w:rsidRPr="00BF3B67" w:rsidRDefault="003C2970" w:rsidP="003C2970">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95BAE36" w14:textId="4D33EA44" w:rsidR="003C2970" w:rsidRPr="00220DF1" w:rsidRDefault="003C2970" w:rsidP="00E2284B">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r w:rsidR="00E2284B">
              <w:rPr>
                <w:bCs/>
              </w:rPr>
              <w:t>Payload</w:t>
            </w:r>
            <w:r>
              <w:rPr>
                <w:bCs/>
              </w:rPr>
              <w:t xml:space="preserve">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D36FD0B" w14:textId="3DCB70CA" w:rsidR="003C2970" w:rsidRPr="00BF3B67" w:rsidRDefault="00E2284B" w:rsidP="003C2970">
            <w:pPr>
              <w:cnfStyle w:val="000000000000" w:firstRow="0" w:lastRow="0" w:firstColumn="0" w:lastColumn="0" w:oddVBand="0" w:evenVBand="0" w:oddHBand="0" w:evenHBand="0" w:firstRowFirstColumn="0" w:firstRowLastColumn="0" w:lastRowFirstColumn="0" w:lastRowLastColumn="0"/>
              <w:rPr>
                <w:bCs/>
              </w:rPr>
            </w:pPr>
            <w:r>
              <w:rPr>
                <w:bCs/>
              </w:rPr>
              <w:t>Actual response data</w:t>
            </w:r>
          </w:p>
        </w:tc>
      </w:tr>
    </w:tbl>
    <w:p w14:paraId="7959BFAD" w14:textId="77777777" w:rsidR="003C2970" w:rsidRDefault="003C2970" w:rsidP="003C2970"/>
    <w:p w14:paraId="07AD1ADB" w14:textId="02387A6F" w:rsidR="00E2284B" w:rsidRDefault="00E2284B" w:rsidP="00E2284B">
      <w:pPr>
        <w:pStyle w:val="Heading3"/>
      </w:pPr>
      <w:r>
        <w:t>Payload Object:</w:t>
      </w:r>
    </w:p>
    <w:tbl>
      <w:tblPr>
        <w:tblStyle w:val="LightList-Accent2"/>
        <w:tblW w:w="0" w:type="auto"/>
        <w:tblLook w:val="04A0" w:firstRow="1" w:lastRow="0" w:firstColumn="1" w:lastColumn="0" w:noHBand="0" w:noVBand="1"/>
      </w:tblPr>
      <w:tblGrid>
        <w:gridCol w:w="2306"/>
        <w:gridCol w:w="3898"/>
        <w:gridCol w:w="4767"/>
      </w:tblGrid>
      <w:tr w:rsidR="00E2284B" w14:paraId="5A6B5A26" w14:textId="77777777" w:rsidTr="00E2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6EBF251" w14:textId="77777777" w:rsidR="00E2284B" w:rsidRPr="00E77C19" w:rsidRDefault="00E2284B" w:rsidP="00E2284B">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74BBCE16" w14:textId="77777777" w:rsidR="00E2284B" w:rsidRPr="00E77C19" w:rsidRDefault="00E2284B" w:rsidP="00E2284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63DE18D4" w14:textId="77777777" w:rsidR="00E2284B" w:rsidRDefault="00E2284B" w:rsidP="00E2284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E2284B" w14:paraId="166D58BB" w14:textId="77777777" w:rsidTr="00E2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36E5B8A" w14:textId="77777777" w:rsidR="00E2284B" w:rsidRPr="003C2970" w:rsidRDefault="00E2284B" w:rsidP="00E2284B">
            <w:pPr>
              <w:rPr>
                <w:b w:val="0"/>
              </w:rPr>
            </w:pPr>
            <w:proofErr w:type="gramStart"/>
            <w:r w:rsidRPr="003C2970">
              <w:rPr>
                <w:b w:val="0"/>
              </w:rPr>
              <w:t>authenticated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BBAA104" w14:textId="77777777" w:rsidR="00E2284B" w:rsidRPr="00220DF1" w:rsidRDefault="00E2284B" w:rsidP="00E2284B">
            <w:pPr>
              <w:cnfStyle w:val="000000100000" w:firstRow="0" w:lastRow="0" w:firstColumn="0" w:lastColumn="0" w:oddVBand="0" w:evenVBand="0" w:oddHBand="1" w:evenHBand="0" w:firstRowFirstColumn="0" w:firstRowLastColumn="0" w:lastRowFirstColumn="0" w:lastRowLastColumn="0"/>
            </w:pPr>
            <w:r>
              <w:t>Boolean</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1BFCECC" w14:textId="77777777" w:rsidR="00E2284B" w:rsidRPr="00BF3B67" w:rsidRDefault="00E2284B" w:rsidP="00E2284B">
            <w:pPr>
              <w:cnfStyle w:val="000000100000" w:firstRow="0" w:lastRow="0" w:firstColumn="0" w:lastColumn="0" w:oddVBand="0" w:evenVBand="0" w:oddHBand="1" w:evenHBand="0" w:firstRowFirstColumn="0" w:firstRowLastColumn="0" w:lastRowFirstColumn="0" w:lastRowLastColumn="0"/>
            </w:pPr>
            <w:r>
              <w:t>Is the user currently authenticated</w:t>
            </w:r>
          </w:p>
        </w:tc>
      </w:tr>
      <w:tr w:rsidR="008015BC" w14:paraId="3A5FCF29" w14:textId="77777777" w:rsidTr="00E2284B">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0E1BEEC" w14:textId="68CE06E7" w:rsidR="008015BC" w:rsidRPr="003C2970" w:rsidRDefault="008015BC" w:rsidP="00E2284B">
            <w:pPr>
              <w:rPr>
                <w:b w:val="0"/>
              </w:rPr>
            </w:pPr>
            <w:proofErr w:type="spellStart"/>
            <w:proofErr w:type="gramStart"/>
            <w:r w:rsidRPr="008015BC">
              <w:rPr>
                <w:b w:val="0"/>
              </w:rPr>
              <w:t>favoriteCompanies</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F664AB0" w14:textId="09C0BD6F" w:rsidR="008015BC" w:rsidRDefault="00ED4815" w:rsidP="00E2284B">
            <w:pPr>
              <w:cnfStyle w:val="000000000000" w:firstRow="0" w:lastRow="0" w:firstColumn="0" w:lastColumn="0" w:oddVBand="0" w:evenVBand="0" w:oddHBand="0" w:evenHBand="0" w:firstRowFirstColumn="0" w:firstRowLastColumn="0" w:lastRowFirstColumn="0" w:lastRowLastColumn="0"/>
            </w:pPr>
            <w:r>
              <w:t>List of UUID</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24C0B72" w14:textId="116CFA03" w:rsidR="008015BC" w:rsidRDefault="00ED4815" w:rsidP="00E2284B">
            <w:pPr>
              <w:cnfStyle w:val="000000000000" w:firstRow="0" w:lastRow="0" w:firstColumn="0" w:lastColumn="0" w:oddVBand="0" w:evenVBand="0" w:oddHBand="0" w:evenHBand="0" w:firstRowFirstColumn="0" w:firstRowLastColumn="0" w:lastRowFirstColumn="0" w:lastRowLastColumn="0"/>
            </w:pPr>
            <w:r>
              <w:t>List of company ID’s marked as favorites for this user</w:t>
            </w:r>
          </w:p>
        </w:tc>
      </w:tr>
    </w:tbl>
    <w:p w14:paraId="7A8637BE" w14:textId="77777777" w:rsidR="003C2970" w:rsidRDefault="003C2970" w:rsidP="003C2970"/>
    <w:p w14:paraId="5E1BFC2A" w14:textId="77777777" w:rsidR="003C2970" w:rsidRDefault="003C2970" w:rsidP="003C2970">
      <w:pPr>
        <w:rPr>
          <w:b/>
        </w:rPr>
      </w:pPr>
      <w:r>
        <w:rPr>
          <w:b/>
        </w:rPr>
        <w:t xml:space="preserve">Example: </w:t>
      </w:r>
    </w:p>
    <w:p w14:paraId="089B1AF6" w14:textId="6A7C5E76" w:rsidR="008015BC" w:rsidRDefault="008015BC" w:rsidP="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15BC">
        <w:t>{"</w:t>
      </w:r>
      <w:proofErr w:type="gramStart"/>
      <w:r w:rsidRPr="008015BC">
        <w:t>result</w:t>
      </w:r>
      <w:proofErr w:type="gramEnd"/>
      <w:r w:rsidRPr="008015BC">
        <w:t>":{"headers":{},"body":null,"</w:t>
      </w:r>
      <w:proofErr w:type="spellStart"/>
      <w:r w:rsidRPr="008015BC">
        <w:t>statusCode</w:t>
      </w:r>
      <w:proofErr w:type="spellEnd"/>
      <w:r w:rsidRPr="008015BC">
        <w:t>":"OK"},"payload":{"authenticated":</w:t>
      </w:r>
      <w:r w:rsidR="00F35D6D">
        <w:t>false</w:t>
      </w:r>
      <w:r w:rsidRPr="008015BC">
        <w:t>,"</w:t>
      </w:r>
      <w:proofErr w:type="spellStart"/>
      <w:r w:rsidRPr="008015BC">
        <w:t>favoriteCompanies</w:t>
      </w:r>
      <w:proofErr w:type="spellEnd"/>
      <w:r w:rsidRPr="008015BC">
        <w:t>":["c5065071-2e39-48e6-a617-42e536dcdd2d","96ca8a62-31ca-4de7-a01f-78adf02c4fc6","6954f6b8-d5b8-4d0c-a347-afd2692f100b","deda3296-9715-47bf-9dd8-5a1152cd805d","fd348206-9b1e-4a3c-93e6-d3f2bbc03931"]}}</w:t>
      </w:r>
    </w:p>
    <w:p w14:paraId="5B07BAC5" w14:textId="45E884E6" w:rsidR="00B5346F" w:rsidRPr="009A12FE" w:rsidRDefault="003C2970" w:rsidP="00B5346F">
      <w:pPr>
        <w:pStyle w:val="Subtitle"/>
      </w:pPr>
      <w:r>
        <w:br w:type="page"/>
      </w:r>
      <w:proofErr w:type="spellStart"/>
      <w:r w:rsidR="00B5346F">
        <w:t>Linkedin</w:t>
      </w:r>
      <w:proofErr w:type="spellEnd"/>
      <w:r w:rsidR="00B5346F">
        <w:t xml:space="preserve"> Login</w:t>
      </w:r>
    </w:p>
    <w:tbl>
      <w:tblPr>
        <w:tblW w:w="5000" w:type="pct"/>
        <w:tblLayout w:type="fixed"/>
        <w:tblLook w:val="04A0" w:firstRow="1" w:lastRow="0" w:firstColumn="1" w:lastColumn="0" w:noHBand="0" w:noVBand="1"/>
      </w:tblPr>
      <w:tblGrid>
        <w:gridCol w:w="11304"/>
      </w:tblGrid>
      <w:tr w:rsidR="00B5346F" w14:paraId="380F082B" w14:textId="77777777" w:rsidTr="00B5346F">
        <w:tc>
          <w:tcPr>
            <w:tcW w:w="3200" w:type="pct"/>
            <w:shd w:val="clear" w:color="auto" w:fill="244A58" w:themeFill="accent2"/>
          </w:tcPr>
          <w:p w14:paraId="5294F886" w14:textId="77777777" w:rsidR="00B5346F" w:rsidRDefault="00B5346F" w:rsidP="00B5346F">
            <w:pPr>
              <w:pStyle w:val="NoSpacing"/>
              <w:tabs>
                <w:tab w:val="left" w:pos="4384"/>
              </w:tabs>
            </w:pPr>
            <w:r>
              <w:tab/>
            </w:r>
          </w:p>
        </w:tc>
      </w:tr>
    </w:tbl>
    <w:p w14:paraId="33B92B25" w14:textId="77777777" w:rsidR="00B5346F" w:rsidRDefault="00B5346F" w:rsidP="00B5346F"/>
    <w:p w14:paraId="05B8F49D" w14:textId="1C81A8BD" w:rsidR="00B5346F" w:rsidRDefault="00B5346F" w:rsidP="00B5346F">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7"/>
        <w:gridCol w:w="2176"/>
        <w:gridCol w:w="1039"/>
        <w:gridCol w:w="1149"/>
        <w:gridCol w:w="787"/>
        <w:gridCol w:w="2489"/>
        <w:gridCol w:w="889"/>
      </w:tblGrid>
      <w:tr w:rsidR="00B5346F" w14:paraId="580C19BD" w14:textId="77777777" w:rsidTr="00366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bottom w:val="single" w:sz="4" w:space="0" w:color="244A58" w:themeColor="accent2"/>
            </w:tcBorders>
          </w:tcPr>
          <w:p w14:paraId="6B2615B1" w14:textId="77777777" w:rsidR="00B5346F" w:rsidRPr="009A12FE" w:rsidRDefault="00B5346F" w:rsidP="00B5346F">
            <w:pPr>
              <w:jc w:val="center"/>
              <w:rPr>
                <w:b w:val="0"/>
                <w:color w:val="FFFFFF" w:themeColor="background1"/>
              </w:rPr>
            </w:pPr>
            <w:r>
              <w:rPr>
                <w:b w:val="0"/>
                <w:color w:val="FFFFFF" w:themeColor="background1"/>
              </w:rPr>
              <w:t>Action</w:t>
            </w:r>
          </w:p>
        </w:tc>
        <w:tc>
          <w:tcPr>
            <w:tcW w:w="2176" w:type="dxa"/>
            <w:tcBorders>
              <w:bottom w:val="single" w:sz="4" w:space="0" w:color="244A58" w:themeColor="accent2"/>
            </w:tcBorders>
          </w:tcPr>
          <w:p w14:paraId="2F1B04E3" w14:textId="77777777" w:rsidR="00B5346F" w:rsidRPr="009A12FE"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3A974D5C" w14:textId="77777777" w:rsidR="00B5346F"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4425" w:type="dxa"/>
            <w:gridSpan w:val="3"/>
            <w:tcBorders>
              <w:bottom w:val="single" w:sz="4" w:space="0" w:color="244A58" w:themeColor="accent2"/>
            </w:tcBorders>
          </w:tcPr>
          <w:p w14:paraId="597F948B" w14:textId="77777777" w:rsidR="00B5346F"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0E727556" w14:textId="77777777" w:rsidR="00B5346F" w:rsidRPr="009A12FE"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B5346F" w14:paraId="1A6D2BB0" w14:textId="77777777" w:rsidTr="00366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Merge w:val="restart"/>
            <w:tcBorders>
              <w:top w:val="single" w:sz="4" w:space="0" w:color="244A58" w:themeColor="accent2"/>
              <w:left w:val="single" w:sz="4" w:space="0" w:color="244A58" w:themeColor="accent2"/>
              <w:right w:val="single" w:sz="4" w:space="0" w:color="244A58" w:themeColor="accent2"/>
            </w:tcBorders>
          </w:tcPr>
          <w:p w14:paraId="63445C06" w14:textId="1C526026" w:rsidR="00B5346F" w:rsidRDefault="00B5346F" w:rsidP="00B5346F">
            <w:pPr>
              <w:rPr>
                <w:b w:val="0"/>
              </w:rPr>
            </w:pPr>
            <w:r>
              <w:rPr>
                <w:b w:val="0"/>
              </w:rPr>
              <w:t xml:space="preserve">Login through </w:t>
            </w:r>
            <w:proofErr w:type="spellStart"/>
            <w:r>
              <w:rPr>
                <w:b w:val="0"/>
              </w:rPr>
              <w:t>Linkedin</w:t>
            </w:r>
            <w:proofErr w:type="spellEnd"/>
          </w:p>
        </w:tc>
        <w:tc>
          <w:tcPr>
            <w:tcW w:w="2176" w:type="dxa"/>
            <w:vMerge w:val="restart"/>
            <w:tcBorders>
              <w:top w:val="single" w:sz="4" w:space="0" w:color="244A58" w:themeColor="accent2"/>
              <w:left w:val="single" w:sz="4" w:space="0" w:color="244A58" w:themeColor="accent2"/>
              <w:right w:val="single" w:sz="4" w:space="0" w:color="244A58" w:themeColor="accent2"/>
            </w:tcBorders>
          </w:tcPr>
          <w:p w14:paraId="508B2F64" w14:textId="03F153E4" w:rsidR="00B5346F" w:rsidRPr="00405479" w:rsidRDefault="00B5346F" w:rsidP="00B5346F">
            <w:pPr>
              <w:cnfStyle w:val="000000100000" w:firstRow="0" w:lastRow="0" w:firstColumn="0" w:lastColumn="0" w:oddVBand="0" w:evenVBand="0" w:oddHBand="1" w:evenHBand="0" w:firstRowFirstColumn="0" w:firstRowLastColumn="0" w:lastRowFirstColumn="0" w:lastRowLastColumn="0"/>
              <w:rPr>
                <w:bCs/>
              </w:rPr>
            </w:pPr>
            <w:r w:rsidRPr="00B5346F">
              <w:t>/</w:t>
            </w:r>
            <w:proofErr w:type="spellStart"/>
            <w:r w:rsidRPr="00B5346F">
              <w:t>api</w:t>
            </w:r>
            <w:proofErr w:type="spellEnd"/>
            <w:r w:rsidRPr="00B5346F">
              <w:t>/users/login/</w:t>
            </w:r>
            <w:proofErr w:type="spellStart"/>
            <w:r w:rsidRPr="00B5346F">
              <w:t>ln</w:t>
            </w:r>
            <w:proofErr w:type="spellEnd"/>
          </w:p>
        </w:tc>
        <w:tc>
          <w:tcPr>
            <w:tcW w:w="1039" w:type="dxa"/>
            <w:vMerge w:val="restart"/>
            <w:tcBorders>
              <w:top w:val="single" w:sz="4" w:space="0" w:color="244A58" w:themeColor="accent2"/>
              <w:left w:val="single" w:sz="4" w:space="0" w:color="244A58" w:themeColor="accent2"/>
              <w:right w:val="single" w:sz="4" w:space="0" w:color="244A58" w:themeColor="accent2"/>
            </w:tcBorders>
          </w:tcPr>
          <w:p w14:paraId="06A5E7AC" w14:textId="5785ED7B" w:rsidR="00B5346F" w:rsidRPr="008D55C5" w:rsidRDefault="00914B2D" w:rsidP="00B5346F">
            <w:pPr>
              <w:jc w:val="center"/>
              <w:cnfStyle w:val="000000100000" w:firstRow="0" w:lastRow="0" w:firstColumn="0" w:lastColumn="0" w:oddVBand="0" w:evenVBand="0" w:oddHBand="1" w:evenHBand="0" w:firstRowFirstColumn="0" w:firstRowLastColumn="0" w:lastRowFirstColumn="0" w:lastRowLastColumn="0"/>
            </w:pPr>
            <w:r>
              <w:t>POST</w:t>
            </w: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5B56AE2" w14:textId="1F8BCACD" w:rsidR="00B5346F" w:rsidRPr="008D55C5" w:rsidRDefault="00B5346F" w:rsidP="00B5346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B5346F">
              <w:t>firstName</w:t>
            </w:r>
            <w:proofErr w:type="spellEnd"/>
            <w:proofErr w:type="gramEnd"/>
          </w:p>
        </w:tc>
        <w:tc>
          <w:tcPr>
            <w:tcW w:w="78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BD218D3" w14:textId="1E9F4834" w:rsidR="00B5346F" w:rsidRPr="008D55C5" w:rsidRDefault="00B5346F" w:rsidP="00B5346F">
            <w:pPr>
              <w:cnfStyle w:val="000000100000" w:firstRow="0" w:lastRow="0" w:firstColumn="0" w:lastColumn="0" w:oddVBand="0" w:evenVBand="0" w:oddHBand="1" w:evenHBand="0" w:firstRowFirstColumn="0" w:firstRowLastColumn="0" w:lastRowFirstColumn="0" w:lastRowLastColumn="0"/>
            </w:pPr>
            <w:r>
              <w:t>String</w:t>
            </w:r>
          </w:p>
        </w:tc>
        <w:tc>
          <w:tcPr>
            <w:tcW w:w="24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60F1D63" w14:textId="67DE4A6B" w:rsidR="00B5346F" w:rsidRPr="008D55C5" w:rsidRDefault="00B5346F" w:rsidP="00B5346F">
            <w:pPr>
              <w:cnfStyle w:val="000000100000" w:firstRow="0" w:lastRow="0" w:firstColumn="0" w:lastColumn="0" w:oddVBand="0" w:evenVBand="0" w:oddHBand="1" w:evenHBand="0" w:firstRowFirstColumn="0" w:firstRowLastColumn="0" w:lastRowFirstColumn="0" w:lastRowLastColumn="0"/>
            </w:pPr>
            <w:r>
              <w:t>User’s first name</w:t>
            </w:r>
          </w:p>
        </w:tc>
        <w:tc>
          <w:tcPr>
            <w:tcW w:w="889" w:type="dxa"/>
            <w:vMerge w:val="restart"/>
            <w:tcBorders>
              <w:top w:val="single" w:sz="4" w:space="0" w:color="244A58" w:themeColor="accent2"/>
              <w:left w:val="single" w:sz="4" w:space="0" w:color="244A58" w:themeColor="accent2"/>
              <w:right w:val="single" w:sz="4" w:space="0" w:color="244A58" w:themeColor="accent2"/>
            </w:tcBorders>
          </w:tcPr>
          <w:p w14:paraId="0CE7246D" w14:textId="03BA9A7E" w:rsidR="00B5346F" w:rsidRPr="008D55C5" w:rsidRDefault="00B5346F" w:rsidP="00B5346F">
            <w:pPr>
              <w:jc w:val="center"/>
              <w:cnfStyle w:val="000000100000" w:firstRow="0" w:lastRow="0" w:firstColumn="0" w:lastColumn="0" w:oddVBand="0" w:evenVBand="0" w:oddHBand="1" w:evenHBand="0" w:firstRowFirstColumn="0" w:firstRowLastColumn="0" w:lastRowFirstColumn="0" w:lastRowLastColumn="0"/>
            </w:pPr>
            <w:r>
              <w:t>Yes</w:t>
            </w:r>
          </w:p>
        </w:tc>
      </w:tr>
      <w:tr w:rsidR="00B5346F" w14:paraId="1B28C05C" w14:textId="77777777" w:rsidTr="003663C3">
        <w:tc>
          <w:tcPr>
            <w:cnfStyle w:val="001000000000" w:firstRow="0" w:lastRow="0" w:firstColumn="1" w:lastColumn="0" w:oddVBand="0" w:evenVBand="0" w:oddHBand="0" w:evenHBand="0" w:firstRowFirstColumn="0" w:firstRowLastColumn="0" w:lastRowFirstColumn="0" w:lastRowLastColumn="0"/>
            <w:tcW w:w="2407" w:type="dxa"/>
            <w:vMerge/>
            <w:tcBorders>
              <w:left w:val="single" w:sz="4" w:space="0" w:color="244A58" w:themeColor="accent2"/>
              <w:right w:val="single" w:sz="4" w:space="0" w:color="244A58" w:themeColor="accent2"/>
            </w:tcBorders>
          </w:tcPr>
          <w:p w14:paraId="6931BA5A" w14:textId="77777777" w:rsidR="00B5346F" w:rsidRPr="008D55C5" w:rsidRDefault="00B5346F" w:rsidP="00B5346F">
            <w:pPr>
              <w:rPr>
                <w:b w:val="0"/>
              </w:rPr>
            </w:pPr>
          </w:p>
        </w:tc>
        <w:tc>
          <w:tcPr>
            <w:tcW w:w="2176" w:type="dxa"/>
            <w:vMerge/>
            <w:tcBorders>
              <w:left w:val="single" w:sz="4" w:space="0" w:color="244A58" w:themeColor="accent2"/>
              <w:right w:val="single" w:sz="4" w:space="0" w:color="244A58" w:themeColor="accent2"/>
            </w:tcBorders>
          </w:tcPr>
          <w:p w14:paraId="33C71079" w14:textId="77777777" w:rsidR="00B5346F" w:rsidRPr="008D55C5" w:rsidRDefault="00B5346F" w:rsidP="00B5346F">
            <w:pPr>
              <w:cnfStyle w:val="000000000000" w:firstRow="0" w:lastRow="0" w:firstColumn="0" w:lastColumn="0" w:oddVBand="0" w:evenVBand="0" w:oddHBand="0" w:evenHBand="0" w:firstRowFirstColumn="0" w:firstRowLastColumn="0" w:lastRowFirstColumn="0" w:lastRowLastColumn="0"/>
            </w:pPr>
          </w:p>
        </w:tc>
        <w:tc>
          <w:tcPr>
            <w:tcW w:w="1039" w:type="dxa"/>
            <w:vMerge/>
            <w:tcBorders>
              <w:left w:val="single" w:sz="4" w:space="0" w:color="244A58" w:themeColor="accent2"/>
              <w:right w:val="single" w:sz="4" w:space="0" w:color="244A58" w:themeColor="accent2"/>
            </w:tcBorders>
          </w:tcPr>
          <w:p w14:paraId="76CFBC82" w14:textId="77777777" w:rsidR="00B5346F" w:rsidRPr="008D55C5" w:rsidRDefault="00B5346F" w:rsidP="00B5346F">
            <w:pPr>
              <w:jc w:val="center"/>
              <w:cnfStyle w:val="000000000000" w:firstRow="0" w:lastRow="0" w:firstColumn="0" w:lastColumn="0" w:oddVBand="0" w:evenVBand="0" w:oddHBand="0" w:evenHBand="0" w:firstRowFirstColumn="0" w:firstRowLastColumn="0" w:lastRowFirstColumn="0" w:lastRowLastColumn="0"/>
            </w:pP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A7FBD2B" w14:textId="2B7708D5" w:rsidR="00B5346F" w:rsidRPr="008D55C5" w:rsidRDefault="00B5346F" w:rsidP="00B5346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B5346F">
              <w:t>lastName</w:t>
            </w:r>
            <w:proofErr w:type="spellEnd"/>
            <w:proofErr w:type="gramEnd"/>
          </w:p>
        </w:tc>
        <w:tc>
          <w:tcPr>
            <w:tcW w:w="78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188CA80" w14:textId="19500AE1" w:rsidR="00B5346F" w:rsidRPr="008D55C5" w:rsidRDefault="00B5346F" w:rsidP="00B5346F">
            <w:pPr>
              <w:cnfStyle w:val="000000000000" w:firstRow="0" w:lastRow="0" w:firstColumn="0" w:lastColumn="0" w:oddVBand="0" w:evenVBand="0" w:oddHBand="0" w:evenHBand="0" w:firstRowFirstColumn="0" w:firstRowLastColumn="0" w:lastRowFirstColumn="0" w:lastRowLastColumn="0"/>
            </w:pPr>
            <w:r>
              <w:t>String</w:t>
            </w:r>
          </w:p>
        </w:tc>
        <w:tc>
          <w:tcPr>
            <w:tcW w:w="24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7CD6CF6" w14:textId="785B77A7" w:rsidR="00B5346F" w:rsidRPr="008D55C5" w:rsidRDefault="00B5346F" w:rsidP="00B5346F">
            <w:pPr>
              <w:cnfStyle w:val="000000000000" w:firstRow="0" w:lastRow="0" w:firstColumn="0" w:lastColumn="0" w:oddVBand="0" w:evenVBand="0" w:oddHBand="0" w:evenHBand="0" w:firstRowFirstColumn="0" w:firstRowLastColumn="0" w:lastRowFirstColumn="0" w:lastRowLastColumn="0"/>
            </w:pPr>
            <w:r>
              <w:t>User’s last name</w:t>
            </w:r>
          </w:p>
        </w:tc>
        <w:tc>
          <w:tcPr>
            <w:tcW w:w="889" w:type="dxa"/>
            <w:vMerge/>
            <w:tcBorders>
              <w:left w:val="single" w:sz="4" w:space="0" w:color="244A58" w:themeColor="accent2"/>
              <w:right w:val="single" w:sz="4" w:space="0" w:color="244A58" w:themeColor="accent2"/>
            </w:tcBorders>
          </w:tcPr>
          <w:p w14:paraId="4ED9F8C0" w14:textId="77777777" w:rsidR="00B5346F" w:rsidRPr="008D55C5" w:rsidRDefault="00B5346F" w:rsidP="00B5346F">
            <w:pPr>
              <w:jc w:val="center"/>
              <w:cnfStyle w:val="000000000000" w:firstRow="0" w:lastRow="0" w:firstColumn="0" w:lastColumn="0" w:oddVBand="0" w:evenVBand="0" w:oddHBand="0" w:evenHBand="0" w:firstRowFirstColumn="0" w:firstRowLastColumn="0" w:lastRowFirstColumn="0" w:lastRowLastColumn="0"/>
            </w:pPr>
          </w:p>
        </w:tc>
      </w:tr>
      <w:tr w:rsidR="00B5346F" w14:paraId="7AC918A2" w14:textId="77777777" w:rsidTr="00366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Merge/>
            <w:tcBorders>
              <w:left w:val="single" w:sz="4" w:space="0" w:color="244A58" w:themeColor="accent2"/>
              <w:bottom w:val="single" w:sz="4" w:space="0" w:color="244A58" w:themeColor="accent2"/>
              <w:right w:val="single" w:sz="4" w:space="0" w:color="244A58" w:themeColor="accent2"/>
            </w:tcBorders>
          </w:tcPr>
          <w:p w14:paraId="5C9C82CB" w14:textId="77777777" w:rsidR="00B5346F" w:rsidRPr="008D55C5" w:rsidRDefault="00B5346F" w:rsidP="00B5346F">
            <w:pPr>
              <w:rPr>
                <w:b w:val="0"/>
              </w:rPr>
            </w:pPr>
          </w:p>
        </w:tc>
        <w:tc>
          <w:tcPr>
            <w:tcW w:w="2176" w:type="dxa"/>
            <w:vMerge/>
            <w:tcBorders>
              <w:left w:val="single" w:sz="4" w:space="0" w:color="244A58" w:themeColor="accent2"/>
              <w:bottom w:val="single" w:sz="4" w:space="0" w:color="244A58" w:themeColor="accent2"/>
              <w:right w:val="single" w:sz="4" w:space="0" w:color="244A58" w:themeColor="accent2"/>
            </w:tcBorders>
          </w:tcPr>
          <w:p w14:paraId="7B529ADB" w14:textId="77777777" w:rsidR="00B5346F" w:rsidRPr="008D55C5" w:rsidRDefault="00B5346F" w:rsidP="00B5346F">
            <w:pPr>
              <w:cnfStyle w:val="000000100000" w:firstRow="0" w:lastRow="0" w:firstColumn="0" w:lastColumn="0" w:oddVBand="0" w:evenVBand="0" w:oddHBand="1" w:evenHBand="0" w:firstRowFirstColumn="0" w:firstRowLastColumn="0" w:lastRowFirstColumn="0" w:lastRowLastColumn="0"/>
            </w:pPr>
          </w:p>
        </w:tc>
        <w:tc>
          <w:tcPr>
            <w:tcW w:w="1039" w:type="dxa"/>
            <w:vMerge/>
            <w:tcBorders>
              <w:left w:val="single" w:sz="4" w:space="0" w:color="244A58" w:themeColor="accent2"/>
              <w:bottom w:val="single" w:sz="4" w:space="0" w:color="244A58" w:themeColor="accent2"/>
              <w:right w:val="single" w:sz="4" w:space="0" w:color="244A58" w:themeColor="accent2"/>
            </w:tcBorders>
          </w:tcPr>
          <w:p w14:paraId="2B0BC017" w14:textId="77777777" w:rsidR="00B5346F" w:rsidRPr="008D55C5" w:rsidRDefault="00B5346F" w:rsidP="00B5346F">
            <w:pPr>
              <w:jc w:val="center"/>
              <w:cnfStyle w:val="000000100000" w:firstRow="0" w:lastRow="0" w:firstColumn="0" w:lastColumn="0" w:oddVBand="0" w:evenVBand="0" w:oddHBand="1" w:evenHBand="0" w:firstRowFirstColumn="0" w:firstRowLastColumn="0" w:lastRowFirstColumn="0" w:lastRowLastColumn="0"/>
            </w:pP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CD507FF" w14:textId="7A8F24CF" w:rsidR="00B5346F" w:rsidRPr="00B5346F" w:rsidRDefault="00B5346F" w:rsidP="00B5346F">
            <w:pPr>
              <w:cnfStyle w:val="000000100000" w:firstRow="0" w:lastRow="0" w:firstColumn="0" w:lastColumn="0" w:oddVBand="0" w:evenVBand="0" w:oddHBand="1" w:evenHBand="0" w:firstRowFirstColumn="0" w:firstRowLastColumn="0" w:lastRowFirstColumn="0" w:lastRowLastColumn="0"/>
            </w:pPr>
            <w:proofErr w:type="gramStart"/>
            <w:r>
              <w:t>email</w:t>
            </w:r>
            <w:proofErr w:type="gramEnd"/>
          </w:p>
        </w:tc>
        <w:tc>
          <w:tcPr>
            <w:tcW w:w="78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3A0B315" w14:textId="60841833" w:rsidR="00B5346F" w:rsidRDefault="00B5346F" w:rsidP="00B5346F">
            <w:pPr>
              <w:cnfStyle w:val="000000100000" w:firstRow="0" w:lastRow="0" w:firstColumn="0" w:lastColumn="0" w:oddVBand="0" w:evenVBand="0" w:oddHBand="1" w:evenHBand="0" w:firstRowFirstColumn="0" w:firstRowLastColumn="0" w:lastRowFirstColumn="0" w:lastRowLastColumn="0"/>
            </w:pPr>
            <w:r>
              <w:t>Email</w:t>
            </w:r>
          </w:p>
        </w:tc>
        <w:tc>
          <w:tcPr>
            <w:tcW w:w="24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702E068" w14:textId="34045716" w:rsidR="00B5346F" w:rsidRDefault="00B5346F" w:rsidP="00B5346F">
            <w:pPr>
              <w:cnfStyle w:val="000000100000" w:firstRow="0" w:lastRow="0" w:firstColumn="0" w:lastColumn="0" w:oddVBand="0" w:evenVBand="0" w:oddHBand="1" w:evenHBand="0" w:firstRowFirstColumn="0" w:firstRowLastColumn="0" w:lastRowFirstColumn="0" w:lastRowLastColumn="0"/>
            </w:pPr>
            <w:r>
              <w:t>User’s email address</w:t>
            </w:r>
          </w:p>
        </w:tc>
        <w:tc>
          <w:tcPr>
            <w:tcW w:w="889" w:type="dxa"/>
            <w:vMerge/>
            <w:tcBorders>
              <w:left w:val="single" w:sz="4" w:space="0" w:color="244A58" w:themeColor="accent2"/>
              <w:bottom w:val="single" w:sz="4" w:space="0" w:color="244A58" w:themeColor="accent2"/>
              <w:right w:val="single" w:sz="4" w:space="0" w:color="244A58" w:themeColor="accent2"/>
            </w:tcBorders>
          </w:tcPr>
          <w:p w14:paraId="6467BCF6" w14:textId="77777777" w:rsidR="00B5346F" w:rsidRPr="008D55C5" w:rsidRDefault="00B5346F" w:rsidP="00B5346F">
            <w:pPr>
              <w:jc w:val="center"/>
              <w:cnfStyle w:val="000000100000" w:firstRow="0" w:lastRow="0" w:firstColumn="0" w:lastColumn="0" w:oddVBand="0" w:evenVBand="0" w:oddHBand="1" w:evenHBand="0" w:firstRowFirstColumn="0" w:firstRowLastColumn="0" w:lastRowFirstColumn="0" w:lastRowLastColumn="0"/>
            </w:pPr>
          </w:p>
        </w:tc>
      </w:tr>
    </w:tbl>
    <w:p w14:paraId="6F3B94B3" w14:textId="77777777" w:rsidR="003663C3" w:rsidRDefault="003663C3" w:rsidP="003663C3">
      <w:pPr>
        <w:pStyle w:val="Heading3"/>
      </w:pPr>
      <w:r>
        <w:rPr>
          <w:b/>
        </w:rPr>
        <w:t>Cookies</w:t>
      </w:r>
      <w:r>
        <w:t xml:space="preserve">: </w:t>
      </w:r>
    </w:p>
    <w:tbl>
      <w:tblPr>
        <w:tblStyle w:val="LightList-Accent2"/>
        <w:tblW w:w="0" w:type="auto"/>
        <w:tblLook w:val="04A0" w:firstRow="1" w:lastRow="0" w:firstColumn="1" w:lastColumn="0" w:noHBand="0" w:noVBand="1"/>
      </w:tblPr>
      <w:tblGrid>
        <w:gridCol w:w="2718"/>
        <w:gridCol w:w="3412"/>
      </w:tblGrid>
      <w:tr w:rsidR="003663C3" w14:paraId="648C9583" w14:textId="77777777" w:rsidTr="00366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single" w:sz="8" w:space="0" w:color="244A58" w:themeColor="accent2"/>
              <w:bottom w:val="single" w:sz="4" w:space="0" w:color="244A58" w:themeColor="accent2"/>
              <w:right w:val="single" w:sz="4" w:space="0" w:color="FFFFFF" w:themeColor="background1"/>
            </w:tcBorders>
          </w:tcPr>
          <w:p w14:paraId="5BC485EB" w14:textId="77777777" w:rsidR="003663C3" w:rsidRPr="00E77C19" w:rsidRDefault="003663C3" w:rsidP="0046343D">
            <w:pPr>
              <w:jc w:val="center"/>
              <w:rPr>
                <w:b w:val="0"/>
                <w:color w:val="FFFFFF" w:themeColor="background1"/>
              </w:rPr>
            </w:pPr>
            <w:r>
              <w:rPr>
                <w:b w:val="0"/>
                <w:color w:val="FFFFFF" w:themeColor="background1"/>
              </w:rPr>
              <w:t>Name</w:t>
            </w:r>
          </w:p>
        </w:tc>
        <w:tc>
          <w:tcPr>
            <w:tcW w:w="3412"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23EF6BE" w14:textId="77777777" w:rsidR="003663C3" w:rsidRDefault="003663C3"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3663C3" w14:paraId="4B717C88" w14:textId="77777777" w:rsidTr="00366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050AF2A" w14:textId="222254F6" w:rsidR="003663C3" w:rsidRPr="003663C3" w:rsidRDefault="003663C3" w:rsidP="0046343D">
            <w:pPr>
              <w:rPr>
                <w:b w:val="0"/>
              </w:rPr>
            </w:pPr>
            <w:proofErr w:type="gramStart"/>
            <w:r w:rsidRPr="003663C3">
              <w:rPr>
                <w:b w:val="0"/>
              </w:rPr>
              <w:t>linkedin</w:t>
            </w:r>
            <w:proofErr w:type="gramEnd"/>
            <w:r w:rsidRPr="003663C3">
              <w:rPr>
                <w:b w:val="0"/>
              </w:rPr>
              <w:t>_oauth_dtz5880rto8n</w:t>
            </w:r>
          </w:p>
        </w:tc>
        <w:tc>
          <w:tcPr>
            <w:tcW w:w="341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44E5076" w14:textId="4FE3BA3B" w:rsidR="003663C3" w:rsidRPr="00BF3B67" w:rsidRDefault="003663C3" w:rsidP="0046343D">
            <w:pPr>
              <w:cnfStyle w:val="000000100000" w:firstRow="0" w:lastRow="0" w:firstColumn="0" w:lastColumn="0" w:oddVBand="0" w:evenVBand="0" w:oddHBand="1" w:evenHBand="0" w:firstRowFirstColumn="0" w:firstRowLastColumn="0" w:lastRowFirstColumn="0" w:lastRowLastColumn="0"/>
            </w:pPr>
            <w:r>
              <w:t xml:space="preserve">Signed </w:t>
            </w:r>
            <w:proofErr w:type="spellStart"/>
            <w:r>
              <w:t>Linkedin</w:t>
            </w:r>
            <w:proofErr w:type="spellEnd"/>
            <w:r>
              <w:t xml:space="preserve"> authentication data</w:t>
            </w:r>
          </w:p>
        </w:tc>
      </w:tr>
    </w:tbl>
    <w:p w14:paraId="05A17BE8" w14:textId="77777777" w:rsidR="008D4AF9" w:rsidRDefault="008D4AF9" w:rsidP="00B5346F">
      <w:pPr>
        <w:rPr>
          <w:b/>
        </w:rPr>
      </w:pPr>
    </w:p>
    <w:p w14:paraId="238CDA51" w14:textId="77777777" w:rsidR="00B5346F" w:rsidRDefault="00B5346F" w:rsidP="00B5346F">
      <w:pPr>
        <w:rPr>
          <w:b/>
        </w:rPr>
      </w:pPr>
      <w:r>
        <w:rPr>
          <w:b/>
        </w:rPr>
        <w:t xml:space="preserve">Example:  </w:t>
      </w:r>
    </w:p>
    <w:p w14:paraId="6DA02080" w14:textId="226F3502" w:rsidR="00B5346F" w:rsidRDefault="00B5346F" w:rsidP="00B5346F">
      <w:pPr>
        <w:rPr>
          <w:b/>
        </w:rPr>
      </w:pPr>
      <w:r w:rsidRPr="00B5346F">
        <w:t>https://www.mapped</w:t>
      </w:r>
      <w:r w:rsidR="009A4006">
        <w:t>inisrael.com/api/users/login/ln</w:t>
      </w:r>
      <w:proofErr w:type="gramStart"/>
      <w:r w:rsidRPr="00B5346F">
        <w:t>?firstName</w:t>
      </w:r>
      <w:proofErr w:type="gramEnd"/>
      <w:r w:rsidRPr="00B5346F">
        <w:t>=</w:t>
      </w:r>
      <w:r>
        <w:t>John</w:t>
      </w:r>
      <w:r w:rsidRPr="00B5346F">
        <w:t>&amp;lastName=</w:t>
      </w:r>
      <w:r>
        <w:t>Doe</w:t>
      </w:r>
      <w:r w:rsidRPr="00B5346F">
        <w:t>&amp;email=</w:t>
      </w:r>
      <w:r>
        <w:t>test@example.com</w:t>
      </w:r>
    </w:p>
    <w:p w14:paraId="330BCEDA" w14:textId="77777777" w:rsidR="00B5346F" w:rsidRDefault="00B5346F" w:rsidP="00B5346F">
      <w:pPr>
        <w:pStyle w:val="Heading4"/>
        <w:rPr>
          <w:b/>
        </w:rPr>
      </w:pPr>
      <w:r w:rsidRPr="008D55C5">
        <w:rPr>
          <w:b/>
        </w:rPr>
        <w:t>Re</w:t>
      </w:r>
      <w:r>
        <w:rPr>
          <w:b/>
        </w:rPr>
        <w:t>sponse</w:t>
      </w:r>
      <w:r w:rsidRPr="008D55C5">
        <w:rPr>
          <w:b/>
        </w:rPr>
        <w:t>:</w:t>
      </w:r>
    </w:p>
    <w:p w14:paraId="670B60E0" w14:textId="77777777" w:rsidR="00B5346F" w:rsidRDefault="00B5346F" w:rsidP="00B5346F">
      <w:pPr>
        <w:pStyle w:val="Heading3"/>
      </w:pPr>
      <w:r w:rsidRPr="009B5FD5">
        <w:rPr>
          <w:b/>
        </w:rPr>
        <w:t>Status</w:t>
      </w:r>
      <w:r>
        <w:t xml:space="preserve">: </w:t>
      </w:r>
      <w:r w:rsidRPr="009B5FD5">
        <w:t>OK</w:t>
      </w:r>
    </w:p>
    <w:p w14:paraId="35E63091" w14:textId="4362D0B0" w:rsidR="008D4AF9" w:rsidRDefault="008D4AF9" w:rsidP="008D4AF9">
      <w:pPr>
        <w:pStyle w:val="Heading3"/>
      </w:pPr>
      <w:r>
        <w:rPr>
          <w:b/>
        </w:rPr>
        <w:t>Cookies</w:t>
      </w:r>
      <w:r>
        <w:t xml:space="preserve">: </w:t>
      </w:r>
    </w:p>
    <w:tbl>
      <w:tblPr>
        <w:tblStyle w:val="LightList-Accent2"/>
        <w:tblW w:w="0" w:type="auto"/>
        <w:tblLook w:val="04A0" w:firstRow="1" w:lastRow="0" w:firstColumn="1" w:lastColumn="0" w:noHBand="0" w:noVBand="1"/>
      </w:tblPr>
      <w:tblGrid>
        <w:gridCol w:w="1668"/>
        <w:gridCol w:w="708"/>
        <w:gridCol w:w="1985"/>
        <w:gridCol w:w="1134"/>
        <w:gridCol w:w="889"/>
        <w:gridCol w:w="4920"/>
      </w:tblGrid>
      <w:tr w:rsidR="0046343D" w14:paraId="6C9AD7B9" w14:textId="77777777" w:rsidTr="00463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244A58" w:themeColor="accent2"/>
              <w:bottom w:val="single" w:sz="4" w:space="0" w:color="244A58" w:themeColor="accent2"/>
              <w:right w:val="single" w:sz="4" w:space="0" w:color="FFFFFF" w:themeColor="background1"/>
            </w:tcBorders>
          </w:tcPr>
          <w:p w14:paraId="5F6B1B1A" w14:textId="77777777" w:rsidR="003663C3" w:rsidRPr="00E77C19" w:rsidRDefault="003663C3" w:rsidP="008D4AF9">
            <w:pPr>
              <w:jc w:val="center"/>
              <w:rPr>
                <w:b w:val="0"/>
                <w:color w:val="FFFFFF" w:themeColor="background1"/>
              </w:rPr>
            </w:pPr>
            <w:r>
              <w:rPr>
                <w:b w:val="0"/>
                <w:color w:val="FFFFFF" w:themeColor="background1"/>
              </w:rPr>
              <w:t>Name</w:t>
            </w:r>
          </w:p>
        </w:tc>
        <w:tc>
          <w:tcPr>
            <w:tcW w:w="70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2AFB9208" w14:textId="438ECA13" w:rsidR="003663C3" w:rsidRPr="00E77C19" w:rsidRDefault="003663C3" w:rsidP="00C00D15">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Path</w:t>
            </w:r>
          </w:p>
        </w:tc>
        <w:tc>
          <w:tcPr>
            <w:tcW w:w="1985"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B463954" w14:textId="2B5DDDF8" w:rsidR="003663C3" w:rsidRDefault="003663C3" w:rsidP="008D4AF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Domain</w:t>
            </w:r>
          </w:p>
        </w:tc>
        <w:tc>
          <w:tcPr>
            <w:tcW w:w="1134"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52A154EC" w14:textId="0714FD4D" w:rsidR="003663C3" w:rsidRDefault="003663C3" w:rsidP="008D4AF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Expiration</w:t>
            </w:r>
          </w:p>
        </w:tc>
        <w:tc>
          <w:tcPr>
            <w:tcW w:w="889"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A941305" w14:textId="6BB182EA" w:rsidR="003663C3" w:rsidRDefault="003663C3" w:rsidP="00C00D15">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c>
          <w:tcPr>
            <w:tcW w:w="4920"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101E11BA" w14:textId="2F805D9D" w:rsidR="003663C3" w:rsidRDefault="003663C3" w:rsidP="008D4AF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46343D" w14:paraId="40869907" w14:textId="77777777" w:rsidTr="00463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B52B52B" w14:textId="71CC9D9A" w:rsidR="003663C3" w:rsidRPr="008D4AF9" w:rsidRDefault="003663C3" w:rsidP="008D4AF9">
            <w:pPr>
              <w:rPr>
                <w:b w:val="0"/>
              </w:rPr>
            </w:pPr>
            <w:r w:rsidRPr="008D4AF9">
              <w:rPr>
                <w:b w:val="0"/>
              </w:rPr>
              <w:t>TS_AUTH_SID</w:t>
            </w:r>
          </w:p>
        </w:tc>
        <w:tc>
          <w:tcPr>
            <w:tcW w:w="70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EFCE7E4" w14:textId="02479C2A" w:rsidR="003663C3" w:rsidRPr="00220DF1" w:rsidRDefault="003663C3" w:rsidP="00C00D15">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668E09D" w14:textId="26378715" w:rsidR="003663C3" w:rsidRDefault="003663C3" w:rsidP="008D4AF9">
            <w:pPr>
              <w:cnfStyle w:val="000000100000" w:firstRow="0" w:lastRow="0" w:firstColumn="0" w:lastColumn="0" w:oddVBand="0" w:evenVBand="0" w:oddHBand="1" w:evenHBand="0" w:firstRowFirstColumn="0" w:firstRowLastColumn="0" w:lastRowFirstColumn="0" w:lastRowLastColumn="0"/>
            </w:pPr>
            <w:proofErr w:type="gramStart"/>
            <w:r>
              <w:t>mappedinisrael.com</w:t>
            </w:r>
            <w:proofErr w:type="gramEnd"/>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C79DCD3" w14:textId="60123ADC" w:rsidR="003663C3" w:rsidRDefault="003663C3" w:rsidP="008D4AF9">
            <w:pPr>
              <w:cnfStyle w:val="000000100000" w:firstRow="0" w:lastRow="0" w:firstColumn="0" w:lastColumn="0" w:oddVBand="0" w:evenVBand="0" w:oddHBand="1" w:evenHBand="0" w:firstRowFirstColumn="0" w:firstRowLastColumn="0" w:lastRowFirstColumn="0" w:lastRowLastColumn="0"/>
            </w:pPr>
            <w:r>
              <w:t>Session</w:t>
            </w:r>
          </w:p>
        </w:tc>
        <w:tc>
          <w:tcPr>
            <w:tcW w:w="8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34FA519" w14:textId="6E4CAF9E" w:rsidR="003663C3" w:rsidRDefault="003663C3" w:rsidP="00C00D15">
            <w:pPr>
              <w:jc w:val="center"/>
              <w:cnfStyle w:val="000000100000" w:firstRow="0" w:lastRow="0" w:firstColumn="0" w:lastColumn="0" w:oddVBand="0" w:evenVBand="0" w:oddHBand="1" w:evenHBand="0" w:firstRowFirstColumn="0" w:firstRowLastColumn="0" w:lastRowFirstColumn="0" w:lastRowLastColumn="0"/>
            </w:pPr>
            <w:r>
              <w:t>True</w:t>
            </w:r>
          </w:p>
        </w:tc>
        <w:tc>
          <w:tcPr>
            <w:tcW w:w="492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487E2A2" w14:textId="06B7C754" w:rsidR="003663C3" w:rsidRDefault="003663C3" w:rsidP="008D4AF9">
            <w:pPr>
              <w:cnfStyle w:val="000000100000" w:firstRow="0" w:lastRow="0" w:firstColumn="0" w:lastColumn="0" w:oddVBand="0" w:evenVBand="0" w:oddHBand="1" w:evenHBand="0" w:firstRowFirstColumn="0" w:firstRowLastColumn="0" w:lastRowFirstColumn="0" w:lastRowLastColumn="0"/>
            </w:pPr>
            <w:r>
              <w:t>Authenticated user session Id.</w:t>
            </w:r>
          </w:p>
          <w:p w14:paraId="47591BA6" w14:textId="22CDBBF8" w:rsidR="003663C3" w:rsidRPr="00BF3B67" w:rsidRDefault="003663C3" w:rsidP="0046343D">
            <w:pPr>
              <w:cnfStyle w:val="000000100000" w:firstRow="0" w:lastRow="0" w:firstColumn="0" w:lastColumn="0" w:oddVBand="0" w:evenVBand="0" w:oddHBand="1" w:evenHBand="0" w:firstRowFirstColumn="0" w:firstRowLastColumn="0" w:lastRowFirstColumn="0" w:lastRowLastColumn="0"/>
            </w:pPr>
            <w:r>
              <w:t xml:space="preserve">This cookie is </w:t>
            </w:r>
            <w:r w:rsidRPr="003663C3">
              <w:rPr>
                <w:b/>
              </w:rPr>
              <w:t>required</w:t>
            </w:r>
            <w:r>
              <w:t xml:space="preserve"> for Admin communication but </w:t>
            </w:r>
            <w:r w:rsidRPr="0046343D">
              <w:rPr>
                <w:b/>
              </w:rPr>
              <w:t>can</w:t>
            </w:r>
            <w:r>
              <w:t xml:space="preserve"> be used for non-Admin communication</w:t>
            </w:r>
            <w:r w:rsidR="0046343D">
              <w:t xml:space="preserve"> as well.</w:t>
            </w:r>
          </w:p>
        </w:tc>
      </w:tr>
      <w:tr w:rsidR="0046343D" w14:paraId="1BAA8322" w14:textId="77777777" w:rsidTr="0046343D">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6A986B3" w14:textId="71AB9387" w:rsidR="003663C3" w:rsidRPr="008D4AF9" w:rsidRDefault="003663C3" w:rsidP="008D4AF9">
            <w:pPr>
              <w:rPr>
                <w:b w:val="0"/>
              </w:rPr>
            </w:pPr>
            <w:proofErr w:type="spellStart"/>
            <w:proofErr w:type="gramStart"/>
            <w:r w:rsidRPr="008D4AF9">
              <w:rPr>
                <w:b w:val="0"/>
              </w:rPr>
              <w:t>mmUserId</w:t>
            </w:r>
            <w:proofErr w:type="spellEnd"/>
            <w:proofErr w:type="gramEnd"/>
          </w:p>
        </w:tc>
        <w:tc>
          <w:tcPr>
            <w:tcW w:w="70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0A13CBF" w14:textId="103E9DC6" w:rsidR="003663C3" w:rsidRPr="00220DF1" w:rsidRDefault="003663C3" w:rsidP="00C00D15">
            <w:pPr>
              <w:jc w:val="center"/>
              <w:cnfStyle w:val="000000000000" w:firstRow="0" w:lastRow="0" w:firstColumn="0" w:lastColumn="0" w:oddVBand="0" w:evenVBand="0" w:oddHBand="0" w:evenHBand="0" w:firstRowFirstColumn="0" w:firstRowLastColumn="0" w:lastRowFirstColumn="0" w:lastRowLastColumn="0"/>
              <w:rPr>
                <w:bCs/>
              </w:rPr>
            </w:pPr>
            <w:r>
              <w:rPr>
                <w:bCs/>
              </w:rPr>
              <w:t>/</w:t>
            </w:r>
          </w:p>
        </w:tc>
        <w:tc>
          <w:tcPr>
            <w:tcW w:w="1985"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445F893" w14:textId="049FE239" w:rsidR="003663C3" w:rsidRDefault="003663C3" w:rsidP="008D4AF9">
            <w:pPr>
              <w:cnfStyle w:val="000000000000" w:firstRow="0" w:lastRow="0" w:firstColumn="0" w:lastColumn="0" w:oddVBand="0" w:evenVBand="0" w:oddHBand="0" w:evenHBand="0" w:firstRowFirstColumn="0" w:firstRowLastColumn="0" w:lastRowFirstColumn="0" w:lastRowLastColumn="0"/>
              <w:rPr>
                <w:bCs/>
              </w:rPr>
            </w:pPr>
            <w:proofErr w:type="gramStart"/>
            <w:r>
              <w:t>mappedinisrael.com</w:t>
            </w:r>
            <w:proofErr w:type="gramEnd"/>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922FF1D" w14:textId="707DC6F1" w:rsidR="003663C3" w:rsidRDefault="003663C3" w:rsidP="008D4AF9">
            <w:pPr>
              <w:cnfStyle w:val="000000000000" w:firstRow="0" w:lastRow="0" w:firstColumn="0" w:lastColumn="0" w:oddVBand="0" w:evenVBand="0" w:oddHBand="0" w:evenHBand="0" w:firstRowFirstColumn="0" w:firstRowLastColumn="0" w:lastRowFirstColumn="0" w:lastRowLastColumn="0"/>
              <w:rPr>
                <w:bCs/>
              </w:rPr>
            </w:pPr>
            <w:r>
              <w:rPr>
                <w:bCs/>
              </w:rPr>
              <w:t>1 year</w:t>
            </w:r>
          </w:p>
        </w:tc>
        <w:tc>
          <w:tcPr>
            <w:tcW w:w="8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6830708" w14:textId="4C4FBBC7" w:rsidR="003663C3" w:rsidRDefault="003663C3" w:rsidP="00C00D15">
            <w:pPr>
              <w:jc w:val="center"/>
              <w:cnfStyle w:val="000000000000" w:firstRow="0" w:lastRow="0" w:firstColumn="0" w:lastColumn="0" w:oddVBand="0" w:evenVBand="0" w:oddHBand="0" w:evenHBand="0" w:firstRowFirstColumn="0" w:firstRowLastColumn="0" w:lastRowFirstColumn="0" w:lastRowLastColumn="0"/>
              <w:rPr>
                <w:bCs/>
              </w:rPr>
            </w:pPr>
            <w:r>
              <w:rPr>
                <w:bCs/>
              </w:rPr>
              <w:t>False</w:t>
            </w:r>
          </w:p>
        </w:tc>
        <w:tc>
          <w:tcPr>
            <w:tcW w:w="492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E100EDE" w14:textId="2FC5A46A" w:rsidR="003663C3" w:rsidRDefault="003663C3" w:rsidP="008D4AF9">
            <w:pPr>
              <w:cnfStyle w:val="000000000000" w:firstRow="0" w:lastRow="0" w:firstColumn="0" w:lastColumn="0" w:oddVBand="0" w:evenVBand="0" w:oddHBand="0" w:evenHBand="0" w:firstRowFirstColumn="0" w:firstRowLastColumn="0" w:lastRowFirstColumn="0" w:lastRowLastColumn="0"/>
              <w:rPr>
                <w:bCs/>
              </w:rPr>
            </w:pPr>
            <w:r>
              <w:rPr>
                <w:bCs/>
              </w:rPr>
              <w:t>User Id</w:t>
            </w:r>
          </w:p>
          <w:p w14:paraId="34A43C4F" w14:textId="53668867" w:rsidR="003663C3" w:rsidRPr="00BF3B67" w:rsidRDefault="003663C3" w:rsidP="008D4AF9">
            <w:pPr>
              <w:cnfStyle w:val="000000000000" w:firstRow="0" w:lastRow="0" w:firstColumn="0" w:lastColumn="0" w:oddVBand="0" w:evenVBand="0" w:oddHBand="0" w:evenHBand="0" w:firstRowFirstColumn="0" w:firstRowLastColumn="0" w:lastRowFirstColumn="0" w:lastRowLastColumn="0"/>
              <w:rPr>
                <w:bCs/>
              </w:rPr>
            </w:pPr>
            <w:r>
              <w:rPr>
                <w:bCs/>
              </w:rPr>
              <w:t>This Id is required for non-admin communication unless a session Id is provided instead.</w:t>
            </w:r>
          </w:p>
        </w:tc>
      </w:tr>
    </w:tbl>
    <w:p w14:paraId="387AF08D" w14:textId="77777777" w:rsidR="008D4AF9" w:rsidRPr="008D4AF9" w:rsidRDefault="008D4AF9" w:rsidP="008D4AF9"/>
    <w:p w14:paraId="3A906FDB" w14:textId="77777777" w:rsidR="00B5346F" w:rsidRPr="003C2970" w:rsidRDefault="00B5346F" w:rsidP="00B5346F">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B5346F" w14:paraId="52003B0A" w14:textId="77777777" w:rsidTr="00B53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521FEF69" w14:textId="77777777" w:rsidR="00B5346F" w:rsidRPr="00E77C19" w:rsidRDefault="00B5346F" w:rsidP="00B5346F">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2E307A98" w14:textId="77777777" w:rsidR="00B5346F" w:rsidRPr="00E77C19"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14DBDED5" w14:textId="77777777" w:rsidR="00B5346F"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B5346F" w14:paraId="5AD82CE4" w14:textId="77777777" w:rsidTr="00B5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DE5C82B" w14:textId="77777777" w:rsidR="00B5346F" w:rsidRPr="003C2970" w:rsidRDefault="00B5346F" w:rsidP="00B5346F">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33D1C26" w14:textId="77777777" w:rsidR="00B5346F" w:rsidRPr="00220DF1" w:rsidRDefault="00B5346F" w:rsidP="00B5346F">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A6DA176" w14:textId="77777777" w:rsidR="00B5346F" w:rsidRPr="00BF3B67" w:rsidRDefault="00B5346F" w:rsidP="00B5346F">
            <w:pPr>
              <w:cnfStyle w:val="000000100000" w:firstRow="0" w:lastRow="0" w:firstColumn="0" w:lastColumn="0" w:oddVBand="0" w:evenVBand="0" w:oddHBand="1" w:evenHBand="0" w:firstRowFirstColumn="0" w:firstRowLastColumn="0" w:lastRowFirstColumn="0" w:lastRowLastColumn="0"/>
            </w:pPr>
            <w:r>
              <w:t>Response meta data</w:t>
            </w:r>
          </w:p>
        </w:tc>
      </w:tr>
      <w:tr w:rsidR="00B5346F" w14:paraId="4F4D68DB" w14:textId="77777777" w:rsidTr="00B5346F">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23F1EF0" w14:textId="77777777" w:rsidR="00B5346F" w:rsidRPr="00BF3B67" w:rsidRDefault="00B5346F" w:rsidP="00B5346F">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A92BD8C" w14:textId="77777777" w:rsidR="00B5346F" w:rsidRPr="00220DF1" w:rsidRDefault="00B5346F" w:rsidP="00B5346F">
            <w:pPr>
              <w:cnfStyle w:val="000000000000" w:firstRow="0" w:lastRow="0" w:firstColumn="0" w:lastColumn="0" w:oddVBand="0" w:evenVBand="0" w:oddHBand="0" w:evenHBand="0" w:firstRowFirstColumn="0" w:firstRowLastColumn="0" w:lastRowFirstColumn="0" w:lastRowLastColumn="0"/>
              <w:rPr>
                <w:bCs/>
              </w:rPr>
            </w:pPr>
            <w:r>
              <w:rPr>
                <w:bCs/>
              </w:rPr>
              <w:t>Compound: Payload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A7E6DF7" w14:textId="6BDAAE91" w:rsidR="00B5346F" w:rsidRPr="00BF3B67" w:rsidRDefault="00B5346F" w:rsidP="00B5346F">
            <w:pPr>
              <w:cnfStyle w:val="000000000000" w:firstRow="0" w:lastRow="0" w:firstColumn="0" w:lastColumn="0" w:oddVBand="0" w:evenVBand="0" w:oddHBand="0" w:evenHBand="0" w:firstRowFirstColumn="0" w:firstRowLastColumn="0" w:lastRowFirstColumn="0" w:lastRowLastColumn="0"/>
              <w:rPr>
                <w:bCs/>
              </w:rPr>
            </w:pPr>
            <w:r>
              <w:rPr>
                <w:bCs/>
              </w:rPr>
              <w:t>Actual response data: Expected result: null</w:t>
            </w:r>
          </w:p>
        </w:tc>
      </w:tr>
    </w:tbl>
    <w:p w14:paraId="67BC8860" w14:textId="77777777" w:rsidR="00B5346F" w:rsidRDefault="00B5346F" w:rsidP="00B5346F"/>
    <w:p w14:paraId="46C8BD84" w14:textId="77777777" w:rsidR="00B5346F" w:rsidRDefault="00B5346F" w:rsidP="00B5346F">
      <w:pPr>
        <w:pStyle w:val="Heading3"/>
      </w:pPr>
      <w:r>
        <w:t>Result Object:</w:t>
      </w:r>
    </w:p>
    <w:tbl>
      <w:tblPr>
        <w:tblStyle w:val="LightList-Accent2"/>
        <w:tblW w:w="0" w:type="auto"/>
        <w:tblLook w:val="04A0" w:firstRow="1" w:lastRow="0" w:firstColumn="1" w:lastColumn="0" w:noHBand="0" w:noVBand="1"/>
      </w:tblPr>
      <w:tblGrid>
        <w:gridCol w:w="2306"/>
        <w:gridCol w:w="3898"/>
        <w:gridCol w:w="4767"/>
      </w:tblGrid>
      <w:tr w:rsidR="00B5346F" w14:paraId="50BEE03D" w14:textId="77777777" w:rsidTr="00B53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E1B4759" w14:textId="77777777" w:rsidR="00B5346F" w:rsidRPr="00E77C19" w:rsidRDefault="00B5346F" w:rsidP="00B5346F">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178CE55F" w14:textId="77777777" w:rsidR="00B5346F" w:rsidRPr="00E77C19"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13481E4B" w14:textId="77777777" w:rsidR="00B5346F"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B5346F" w14:paraId="29F0E299" w14:textId="77777777" w:rsidTr="00B5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5AD5874" w14:textId="77777777" w:rsidR="00B5346F" w:rsidRDefault="00B5346F" w:rsidP="00B5346F">
            <w:pPr>
              <w:rPr>
                <w:b w:val="0"/>
              </w:rPr>
            </w:pPr>
            <w:proofErr w:type="spellStart"/>
            <w:proofErr w:type="gramStart"/>
            <w:r>
              <w:rPr>
                <w:b w:val="0"/>
              </w:rPr>
              <w:t>statusCode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627413E" w14:textId="77777777" w:rsidR="00B5346F" w:rsidRDefault="00B5346F" w:rsidP="00B5346F">
            <w:pPr>
              <w:cnfStyle w:val="000000100000" w:firstRow="0" w:lastRow="0" w:firstColumn="0" w:lastColumn="0" w:oddVBand="0" w:evenVBand="0" w:oddHBand="1" w:evenHBand="0" w:firstRowFirstColumn="0" w:firstRowLastColumn="0" w:lastRowFirstColumn="0" w:lastRowLastColumn="0"/>
            </w:pPr>
            <w: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AFEBEF7" w14:textId="77777777" w:rsidR="00B5346F" w:rsidRDefault="00B5346F" w:rsidP="00B5346F">
            <w:pPr>
              <w:cnfStyle w:val="000000100000" w:firstRow="0" w:lastRow="0" w:firstColumn="0" w:lastColumn="0" w:oddVBand="0" w:evenVBand="0" w:oddHBand="1" w:evenHBand="0" w:firstRowFirstColumn="0" w:firstRowLastColumn="0" w:lastRowFirstColumn="0" w:lastRowLastColumn="0"/>
            </w:pPr>
            <w:r>
              <w:t>Expected result: OK</w:t>
            </w:r>
          </w:p>
        </w:tc>
      </w:tr>
      <w:tr w:rsidR="00B5346F" w14:paraId="5EA2E718" w14:textId="77777777" w:rsidTr="00B5346F">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931CB65" w14:textId="77777777" w:rsidR="00B5346F" w:rsidRDefault="00B5346F" w:rsidP="00B5346F">
            <w:pPr>
              <w:rPr>
                <w:b w:val="0"/>
              </w:rPr>
            </w:pPr>
            <w:proofErr w:type="gramStart"/>
            <w:r>
              <w:rPr>
                <w:b w:val="0"/>
              </w:rPr>
              <w:t>body</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654A3EE" w14:textId="77777777" w:rsidR="00B5346F" w:rsidRDefault="00B5346F" w:rsidP="00B5346F">
            <w:pPr>
              <w:cnfStyle w:val="000000000000" w:firstRow="0" w:lastRow="0" w:firstColumn="0" w:lastColumn="0" w:oddVBand="0" w:evenVBand="0" w:oddHBand="0"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821AAD2" w14:textId="77777777" w:rsidR="00B5346F" w:rsidRDefault="00B5346F" w:rsidP="00B5346F">
            <w:pPr>
              <w:cnfStyle w:val="000000000000" w:firstRow="0" w:lastRow="0" w:firstColumn="0" w:lastColumn="0" w:oddVBand="0" w:evenVBand="0" w:oddHBand="0" w:evenHBand="0" w:firstRowFirstColumn="0" w:firstRowLastColumn="0" w:lastRowFirstColumn="0" w:lastRowLastColumn="0"/>
            </w:pPr>
            <w:r>
              <w:t>N/A</w:t>
            </w:r>
          </w:p>
        </w:tc>
      </w:tr>
      <w:tr w:rsidR="00B5346F" w14:paraId="1D9767E0" w14:textId="77777777" w:rsidTr="00B5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A887563" w14:textId="77777777" w:rsidR="00B5346F" w:rsidRPr="003C2970" w:rsidRDefault="00B5346F" w:rsidP="00B5346F">
            <w:pPr>
              <w:rPr>
                <w:b w:val="0"/>
              </w:rPr>
            </w:pPr>
            <w:proofErr w:type="gramStart"/>
            <w:r>
              <w:rPr>
                <w:b w:val="0"/>
              </w:rPr>
              <w:t>headers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00C1F7F" w14:textId="77777777" w:rsidR="00B5346F" w:rsidRPr="00220DF1" w:rsidRDefault="00B5346F" w:rsidP="00B5346F">
            <w:pPr>
              <w:cnfStyle w:val="000000100000" w:firstRow="0" w:lastRow="0" w:firstColumn="0" w:lastColumn="0" w:oddVBand="0" w:evenVBand="0" w:oddHBand="1"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C211E61" w14:textId="77777777" w:rsidR="00B5346F" w:rsidRPr="00BF3B67" w:rsidRDefault="00B5346F" w:rsidP="00B5346F">
            <w:pPr>
              <w:cnfStyle w:val="000000100000" w:firstRow="0" w:lastRow="0" w:firstColumn="0" w:lastColumn="0" w:oddVBand="0" w:evenVBand="0" w:oddHBand="1" w:evenHBand="0" w:firstRowFirstColumn="0" w:firstRowLastColumn="0" w:lastRowFirstColumn="0" w:lastRowLastColumn="0"/>
            </w:pPr>
            <w:r>
              <w:t>N/A</w:t>
            </w:r>
          </w:p>
        </w:tc>
      </w:tr>
    </w:tbl>
    <w:p w14:paraId="5478C0EF" w14:textId="77777777" w:rsidR="00B5346F" w:rsidRDefault="00B5346F" w:rsidP="00B5346F">
      <w:pPr>
        <w:pStyle w:val="Heading3"/>
      </w:pPr>
      <w:r>
        <w:t>Payload Object:</w:t>
      </w:r>
    </w:p>
    <w:tbl>
      <w:tblPr>
        <w:tblStyle w:val="LightList-Accent2"/>
        <w:tblW w:w="0" w:type="auto"/>
        <w:tblLook w:val="04A0" w:firstRow="1" w:lastRow="0" w:firstColumn="1" w:lastColumn="0" w:noHBand="0" w:noVBand="1"/>
      </w:tblPr>
      <w:tblGrid>
        <w:gridCol w:w="2306"/>
        <w:gridCol w:w="3898"/>
        <w:gridCol w:w="4767"/>
      </w:tblGrid>
      <w:tr w:rsidR="00B5346F" w14:paraId="651C65CE" w14:textId="77777777" w:rsidTr="00B53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378E7262" w14:textId="77777777" w:rsidR="00B5346F" w:rsidRPr="00E77C19" w:rsidRDefault="00B5346F" w:rsidP="00B5346F">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EC6E01B" w14:textId="77777777" w:rsidR="00B5346F" w:rsidRPr="00E77C19"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5E906916" w14:textId="77777777" w:rsidR="00B5346F" w:rsidRDefault="00B5346F" w:rsidP="00B5346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B5346F" w14:paraId="1DD7F66F" w14:textId="77777777" w:rsidTr="00B5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1" w:type="dxa"/>
            <w:gridSpan w:val="3"/>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710E2C2" w14:textId="064253A9" w:rsidR="00B5346F" w:rsidRPr="00BF3B67" w:rsidRDefault="00B5346F" w:rsidP="00B5346F">
            <w:r>
              <w:t>No data expected</w:t>
            </w:r>
          </w:p>
        </w:tc>
      </w:tr>
    </w:tbl>
    <w:p w14:paraId="0115BE85" w14:textId="77777777" w:rsidR="00B5346F" w:rsidRDefault="00B5346F" w:rsidP="00B5346F"/>
    <w:p w14:paraId="75E53832" w14:textId="77777777" w:rsidR="00B5346F" w:rsidRDefault="00B5346F" w:rsidP="00B5346F">
      <w:pPr>
        <w:rPr>
          <w:b/>
        </w:rPr>
      </w:pPr>
      <w:r>
        <w:rPr>
          <w:b/>
        </w:rPr>
        <w:t xml:space="preserve">Example: </w:t>
      </w:r>
    </w:p>
    <w:p w14:paraId="3F60F4F0" w14:textId="22F5E888" w:rsidR="00A23863" w:rsidRDefault="00B5346F" w:rsidP="00B5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5346F">
        <w:t>{"</w:t>
      </w:r>
      <w:proofErr w:type="gramStart"/>
      <w:r w:rsidRPr="00B5346F">
        <w:t>result</w:t>
      </w:r>
      <w:proofErr w:type="gramEnd"/>
      <w:r w:rsidRPr="00B5346F">
        <w:t>":{"headers":{},"body":null,"</w:t>
      </w:r>
      <w:proofErr w:type="spellStart"/>
      <w:r w:rsidRPr="00B5346F">
        <w:t>statusCode</w:t>
      </w:r>
      <w:proofErr w:type="spellEnd"/>
      <w:r w:rsidRPr="00B5346F">
        <w:t>":"OK"},"</w:t>
      </w:r>
      <w:proofErr w:type="spellStart"/>
      <w:r w:rsidRPr="00B5346F">
        <w:t>payload":null</w:t>
      </w:r>
      <w:proofErr w:type="spellEnd"/>
      <w:r w:rsidRPr="00B5346F">
        <w:t>}</w:t>
      </w:r>
    </w:p>
    <w:p w14:paraId="4E22D2C2" w14:textId="0DB44427" w:rsidR="009A4006" w:rsidRPr="009A12FE" w:rsidRDefault="009A4006" w:rsidP="009A4006">
      <w:pPr>
        <w:pStyle w:val="Subtitle"/>
      </w:pPr>
      <w:r>
        <w:t>User/Password Login</w:t>
      </w:r>
    </w:p>
    <w:tbl>
      <w:tblPr>
        <w:tblW w:w="5000" w:type="pct"/>
        <w:tblLayout w:type="fixed"/>
        <w:tblLook w:val="04A0" w:firstRow="1" w:lastRow="0" w:firstColumn="1" w:lastColumn="0" w:noHBand="0" w:noVBand="1"/>
      </w:tblPr>
      <w:tblGrid>
        <w:gridCol w:w="11304"/>
      </w:tblGrid>
      <w:tr w:rsidR="009A4006" w14:paraId="6CE2486F" w14:textId="77777777" w:rsidTr="009A4006">
        <w:tc>
          <w:tcPr>
            <w:tcW w:w="3200" w:type="pct"/>
            <w:shd w:val="clear" w:color="auto" w:fill="244A58" w:themeFill="accent2"/>
          </w:tcPr>
          <w:p w14:paraId="28FC29F4" w14:textId="77777777" w:rsidR="009A4006" w:rsidRDefault="009A4006" w:rsidP="009A4006">
            <w:pPr>
              <w:pStyle w:val="NoSpacing"/>
              <w:tabs>
                <w:tab w:val="left" w:pos="4384"/>
              </w:tabs>
            </w:pPr>
            <w:r>
              <w:tab/>
            </w:r>
          </w:p>
        </w:tc>
      </w:tr>
    </w:tbl>
    <w:p w14:paraId="4001BF83" w14:textId="77777777" w:rsidR="009A4006" w:rsidRDefault="009A4006" w:rsidP="009A4006"/>
    <w:p w14:paraId="1E1CE1BA" w14:textId="77777777" w:rsidR="009A4006" w:rsidRDefault="009A4006" w:rsidP="009A4006">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802"/>
        <w:gridCol w:w="2409"/>
        <w:gridCol w:w="993"/>
        <w:gridCol w:w="1134"/>
        <w:gridCol w:w="850"/>
        <w:gridCol w:w="1859"/>
        <w:gridCol w:w="889"/>
      </w:tblGrid>
      <w:tr w:rsidR="009A4006" w14:paraId="701527C8" w14:textId="77777777" w:rsidTr="009A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244A58" w:themeColor="accent2"/>
            </w:tcBorders>
          </w:tcPr>
          <w:p w14:paraId="550C6DF1" w14:textId="77777777" w:rsidR="009A4006" w:rsidRPr="009A12FE" w:rsidRDefault="009A4006" w:rsidP="009A4006">
            <w:pPr>
              <w:jc w:val="center"/>
              <w:rPr>
                <w:b w:val="0"/>
                <w:color w:val="FFFFFF" w:themeColor="background1"/>
              </w:rPr>
            </w:pPr>
            <w:r>
              <w:rPr>
                <w:b w:val="0"/>
                <w:color w:val="FFFFFF" w:themeColor="background1"/>
              </w:rPr>
              <w:t>Action</w:t>
            </w:r>
          </w:p>
        </w:tc>
        <w:tc>
          <w:tcPr>
            <w:tcW w:w="2409" w:type="dxa"/>
            <w:tcBorders>
              <w:bottom w:val="single" w:sz="4" w:space="0" w:color="244A58" w:themeColor="accent2"/>
            </w:tcBorders>
          </w:tcPr>
          <w:p w14:paraId="58E29A6E" w14:textId="77777777" w:rsidR="009A4006" w:rsidRPr="009A12FE"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993" w:type="dxa"/>
            <w:tcBorders>
              <w:bottom w:val="single" w:sz="4" w:space="0" w:color="244A58" w:themeColor="accent2"/>
            </w:tcBorders>
          </w:tcPr>
          <w:p w14:paraId="084B4CAD"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3843" w:type="dxa"/>
            <w:gridSpan w:val="3"/>
            <w:tcBorders>
              <w:bottom w:val="single" w:sz="4" w:space="0" w:color="244A58" w:themeColor="accent2"/>
            </w:tcBorders>
          </w:tcPr>
          <w:p w14:paraId="4BC92CBD"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7FC628B8" w14:textId="77777777" w:rsidR="009A4006" w:rsidRPr="009A12FE"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9A4006" w14:paraId="3FD09AA0" w14:textId="77777777" w:rsidTr="009A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244A58" w:themeColor="accent2"/>
              <w:left w:val="single" w:sz="4" w:space="0" w:color="244A58" w:themeColor="accent2"/>
              <w:right w:val="single" w:sz="4" w:space="0" w:color="244A58" w:themeColor="accent2"/>
            </w:tcBorders>
          </w:tcPr>
          <w:p w14:paraId="76A4171E" w14:textId="68FA90EC" w:rsidR="009A4006" w:rsidRDefault="009A4006" w:rsidP="009A4006">
            <w:pPr>
              <w:rPr>
                <w:b w:val="0"/>
              </w:rPr>
            </w:pPr>
            <w:r>
              <w:rPr>
                <w:b w:val="0"/>
              </w:rPr>
              <w:t xml:space="preserve">Login </w:t>
            </w:r>
            <w:r w:rsidR="008550ED">
              <w:rPr>
                <w:b w:val="0"/>
              </w:rPr>
              <w:t xml:space="preserve">a pre-registered user </w:t>
            </w:r>
            <w:r>
              <w:rPr>
                <w:b w:val="0"/>
              </w:rPr>
              <w:t>using a User/Password combination</w:t>
            </w:r>
          </w:p>
        </w:tc>
        <w:tc>
          <w:tcPr>
            <w:tcW w:w="2409" w:type="dxa"/>
            <w:vMerge w:val="restart"/>
            <w:tcBorders>
              <w:top w:val="single" w:sz="4" w:space="0" w:color="244A58" w:themeColor="accent2"/>
              <w:left w:val="single" w:sz="4" w:space="0" w:color="244A58" w:themeColor="accent2"/>
              <w:right w:val="single" w:sz="4" w:space="0" w:color="244A58" w:themeColor="accent2"/>
            </w:tcBorders>
          </w:tcPr>
          <w:p w14:paraId="1017D6A8" w14:textId="247A20B3" w:rsidR="009A4006" w:rsidRPr="00405479" w:rsidRDefault="009A4006" w:rsidP="009A4006">
            <w:pPr>
              <w:cnfStyle w:val="000000100000" w:firstRow="0" w:lastRow="0" w:firstColumn="0" w:lastColumn="0" w:oddVBand="0" w:evenVBand="0" w:oddHBand="1" w:evenHBand="0" w:firstRowFirstColumn="0" w:firstRowLastColumn="0" w:lastRowFirstColumn="0" w:lastRowLastColumn="0"/>
              <w:rPr>
                <w:bCs/>
              </w:rPr>
            </w:pPr>
            <w:r>
              <w:t>/</w:t>
            </w:r>
            <w:proofErr w:type="spellStart"/>
            <w:r>
              <w:t>api</w:t>
            </w:r>
            <w:proofErr w:type="spellEnd"/>
            <w:r>
              <w:t>/users/login/email</w:t>
            </w:r>
          </w:p>
        </w:tc>
        <w:tc>
          <w:tcPr>
            <w:tcW w:w="993" w:type="dxa"/>
            <w:vMerge w:val="restart"/>
            <w:tcBorders>
              <w:top w:val="single" w:sz="4" w:space="0" w:color="244A58" w:themeColor="accent2"/>
              <w:left w:val="single" w:sz="4" w:space="0" w:color="244A58" w:themeColor="accent2"/>
              <w:right w:val="single" w:sz="4" w:space="0" w:color="244A58" w:themeColor="accent2"/>
            </w:tcBorders>
          </w:tcPr>
          <w:p w14:paraId="7D92AF23" w14:textId="204D9841" w:rsidR="009A4006" w:rsidRPr="008D55C5" w:rsidRDefault="00914B2D" w:rsidP="009A4006">
            <w:pPr>
              <w:jc w:val="center"/>
              <w:cnfStyle w:val="000000100000" w:firstRow="0" w:lastRow="0" w:firstColumn="0" w:lastColumn="0" w:oddVBand="0" w:evenVBand="0" w:oddHBand="1" w:evenHBand="0" w:firstRowFirstColumn="0" w:firstRowLastColumn="0" w:lastRowFirstColumn="0" w:lastRowLastColumn="0"/>
            </w:pPr>
            <w:r>
              <w:t>POST</w:t>
            </w:r>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F55D62F" w14:textId="7A66255B" w:rsidR="009A4006" w:rsidRPr="008D55C5" w:rsidRDefault="009A4006" w:rsidP="009A4006">
            <w:pPr>
              <w:cnfStyle w:val="000000100000" w:firstRow="0" w:lastRow="0" w:firstColumn="0" w:lastColumn="0" w:oddVBand="0" w:evenVBand="0" w:oddHBand="1" w:evenHBand="0" w:firstRowFirstColumn="0" w:firstRowLastColumn="0" w:lastRowFirstColumn="0" w:lastRowLastColumn="0"/>
            </w:pPr>
            <w:proofErr w:type="gramStart"/>
            <w:r>
              <w:t>email</w:t>
            </w:r>
            <w:proofErr w:type="gramEnd"/>
          </w:p>
        </w:tc>
        <w:tc>
          <w:tcPr>
            <w:tcW w:w="85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B06CEAD" w14:textId="484F76B7" w:rsidR="009A4006" w:rsidRPr="008D55C5" w:rsidRDefault="009A4006" w:rsidP="009A4006">
            <w:pPr>
              <w:cnfStyle w:val="000000100000" w:firstRow="0" w:lastRow="0" w:firstColumn="0" w:lastColumn="0" w:oddVBand="0" w:evenVBand="0" w:oddHBand="1" w:evenHBand="0" w:firstRowFirstColumn="0" w:firstRowLastColumn="0" w:lastRowFirstColumn="0" w:lastRowLastColumn="0"/>
            </w:pPr>
            <w:r>
              <w:t>Email</w:t>
            </w:r>
          </w:p>
        </w:tc>
        <w:tc>
          <w:tcPr>
            <w:tcW w:w="18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F33713A" w14:textId="29481CE9" w:rsidR="009A4006" w:rsidRPr="008D55C5" w:rsidRDefault="009A4006" w:rsidP="009A4006">
            <w:pPr>
              <w:cnfStyle w:val="000000100000" w:firstRow="0" w:lastRow="0" w:firstColumn="0" w:lastColumn="0" w:oddVBand="0" w:evenVBand="0" w:oddHBand="1" w:evenHBand="0" w:firstRowFirstColumn="0" w:firstRowLastColumn="0" w:lastRowFirstColumn="0" w:lastRowLastColumn="0"/>
            </w:pPr>
            <w:r>
              <w:t>User’s email address</w:t>
            </w:r>
          </w:p>
        </w:tc>
        <w:tc>
          <w:tcPr>
            <w:tcW w:w="889" w:type="dxa"/>
            <w:vMerge w:val="restart"/>
            <w:tcBorders>
              <w:top w:val="single" w:sz="4" w:space="0" w:color="244A58" w:themeColor="accent2"/>
              <w:left w:val="single" w:sz="4" w:space="0" w:color="244A58" w:themeColor="accent2"/>
              <w:right w:val="single" w:sz="4" w:space="0" w:color="244A58" w:themeColor="accent2"/>
            </w:tcBorders>
          </w:tcPr>
          <w:p w14:paraId="238BA89F" w14:textId="77777777" w:rsidR="009A4006" w:rsidRPr="008D55C5" w:rsidRDefault="009A4006" w:rsidP="009A4006">
            <w:pPr>
              <w:jc w:val="center"/>
              <w:cnfStyle w:val="000000100000" w:firstRow="0" w:lastRow="0" w:firstColumn="0" w:lastColumn="0" w:oddVBand="0" w:evenVBand="0" w:oddHBand="1" w:evenHBand="0" w:firstRowFirstColumn="0" w:firstRowLastColumn="0" w:lastRowFirstColumn="0" w:lastRowLastColumn="0"/>
            </w:pPr>
            <w:r>
              <w:t>Yes</w:t>
            </w:r>
          </w:p>
        </w:tc>
      </w:tr>
      <w:tr w:rsidR="009A4006" w14:paraId="2F70A301" w14:textId="77777777" w:rsidTr="009A4006">
        <w:tc>
          <w:tcPr>
            <w:cnfStyle w:val="001000000000" w:firstRow="0" w:lastRow="0" w:firstColumn="1" w:lastColumn="0" w:oddVBand="0" w:evenVBand="0" w:oddHBand="0" w:evenHBand="0" w:firstRowFirstColumn="0" w:firstRowLastColumn="0" w:lastRowFirstColumn="0" w:lastRowLastColumn="0"/>
            <w:tcW w:w="2802" w:type="dxa"/>
            <w:vMerge/>
            <w:tcBorders>
              <w:left w:val="single" w:sz="4" w:space="0" w:color="244A58" w:themeColor="accent2"/>
              <w:right w:val="single" w:sz="4" w:space="0" w:color="244A58" w:themeColor="accent2"/>
            </w:tcBorders>
          </w:tcPr>
          <w:p w14:paraId="40C8D52D" w14:textId="77777777" w:rsidR="009A4006" w:rsidRPr="008D55C5" w:rsidRDefault="009A4006" w:rsidP="009A4006">
            <w:pPr>
              <w:rPr>
                <w:b w:val="0"/>
              </w:rPr>
            </w:pPr>
          </w:p>
        </w:tc>
        <w:tc>
          <w:tcPr>
            <w:tcW w:w="2409" w:type="dxa"/>
            <w:vMerge/>
            <w:tcBorders>
              <w:left w:val="single" w:sz="4" w:space="0" w:color="244A58" w:themeColor="accent2"/>
              <w:right w:val="single" w:sz="4" w:space="0" w:color="244A58" w:themeColor="accent2"/>
            </w:tcBorders>
          </w:tcPr>
          <w:p w14:paraId="73A6EC25" w14:textId="77777777" w:rsidR="009A4006" w:rsidRPr="008D55C5" w:rsidRDefault="009A4006" w:rsidP="009A4006">
            <w:pPr>
              <w:cnfStyle w:val="000000000000" w:firstRow="0" w:lastRow="0" w:firstColumn="0" w:lastColumn="0" w:oddVBand="0" w:evenVBand="0" w:oddHBand="0" w:evenHBand="0" w:firstRowFirstColumn="0" w:firstRowLastColumn="0" w:lastRowFirstColumn="0" w:lastRowLastColumn="0"/>
            </w:pPr>
          </w:p>
        </w:tc>
        <w:tc>
          <w:tcPr>
            <w:tcW w:w="993" w:type="dxa"/>
            <w:vMerge/>
            <w:tcBorders>
              <w:left w:val="single" w:sz="4" w:space="0" w:color="244A58" w:themeColor="accent2"/>
              <w:right w:val="single" w:sz="4" w:space="0" w:color="244A58" w:themeColor="accent2"/>
            </w:tcBorders>
          </w:tcPr>
          <w:p w14:paraId="65BE4E9C" w14:textId="77777777" w:rsidR="009A4006" w:rsidRPr="008D55C5" w:rsidRDefault="009A4006" w:rsidP="009A4006">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0DAAA96" w14:textId="06ADDDC3" w:rsidR="009A4006" w:rsidRPr="008D55C5" w:rsidRDefault="009A4006" w:rsidP="009A4006">
            <w:pPr>
              <w:cnfStyle w:val="000000000000" w:firstRow="0" w:lastRow="0" w:firstColumn="0" w:lastColumn="0" w:oddVBand="0" w:evenVBand="0" w:oddHBand="0" w:evenHBand="0" w:firstRowFirstColumn="0" w:firstRowLastColumn="0" w:lastRowFirstColumn="0" w:lastRowLastColumn="0"/>
            </w:pPr>
            <w:proofErr w:type="gramStart"/>
            <w:r>
              <w:t>password</w:t>
            </w:r>
            <w:proofErr w:type="gramEnd"/>
          </w:p>
        </w:tc>
        <w:tc>
          <w:tcPr>
            <w:tcW w:w="85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FCF1641" w14:textId="77777777" w:rsidR="009A4006" w:rsidRPr="008D55C5" w:rsidRDefault="009A4006" w:rsidP="009A4006">
            <w:pPr>
              <w:cnfStyle w:val="000000000000" w:firstRow="0" w:lastRow="0" w:firstColumn="0" w:lastColumn="0" w:oddVBand="0" w:evenVBand="0" w:oddHBand="0" w:evenHBand="0" w:firstRowFirstColumn="0" w:firstRowLastColumn="0" w:lastRowFirstColumn="0" w:lastRowLastColumn="0"/>
            </w:pPr>
            <w:r>
              <w:t>String</w:t>
            </w:r>
          </w:p>
        </w:tc>
        <w:tc>
          <w:tcPr>
            <w:tcW w:w="18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695ACAD" w14:textId="1B6E8725" w:rsidR="009A4006" w:rsidRPr="008D55C5" w:rsidRDefault="009A4006" w:rsidP="009A4006">
            <w:pPr>
              <w:cnfStyle w:val="000000000000" w:firstRow="0" w:lastRow="0" w:firstColumn="0" w:lastColumn="0" w:oddVBand="0" w:evenVBand="0" w:oddHBand="0" w:evenHBand="0" w:firstRowFirstColumn="0" w:firstRowLastColumn="0" w:lastRowFirstColumn="0" w:lastRowLastColumn="0"/>
            </w:pPr>
            <w:r>
              <w:t>Password</w:t>
            </w:r>
          </w:p>
        </w:tc>
        <w:tc>
          <w:tcPr>
            <w:tcW w:w="889" w:type="dxa"/>
            <w:vMerge/>
            <w:tcBorders>
              <w:left w:val="single" w:sz="4" w:space="0" w:color="244A58" w:themeColor="accent2"/>
              <w:right w:val="single" w:sz="4" w:space="0" w:color="244A58" w:themeColor="accent2"/>
            </w:tcBorders>
          </w:tcPr>
          <w:p w14:paraId="670E6CCB" w14:textId="77777777" w:rsidR="009A4006" w:rsidRPr="008D55C5" w:rsidRDefault="009A4006" w:rsidP="009A4006">
            <w:pPr>
              <w:jc w:val="center"/>
              <w:cnfStyle w:val="000000000000" w:firstRow="0" w:lastRow="0" w:firstColumn="0" w:lastColumn="0" w:oddVBand="0" w:evenVBand="0" w:oddHBand="0" w:evenHBand="0" w:firstRowFirstColumn="0" w:firstRowLastColumn="0" w:lastRowFirstColumn="0" w:lastRowLastColumn="0"/>
            </w:pPr>
          </w:p>
        </w:tc>
      </w:tr>
    </w:tbl>
    <w:p w14:paraId="4E989EE7" w14:textId="77777777" w:rsidR="009A4006" w:rsidRDefault="009A4006" w:rsidP="009A4006">
      <w:pPr>
        <w:rPr>
          <w:b/>
        </w:rPr>
      </w:pPr>
      <w:bookmarkStart w:id="2" w:name="_GoBack"/>
      <w:bookmarkEnd w:id="2"/>
    </w:p>
    <w:p w14:paraId="3E58CC99" w14:textId="77777777" w:rsidR="009A4006" w:rsidRDefault="009A4006" w:rsidP="009A4006">
      <w:pPr>
        <w:rPr>
          <w:b/>
        </w:rPr>
      </w:pPr>
      <w:r>
        <w:rPr>
          <w:b/>
        </w:rPr>
        <w:t xml:space="preserve">Example:  </w:t>
      </w:r>
    </w:p>
    <w:p w14:paraId="6FADCE97" w14:textId="6F96A04C" w:rsidR="009A4006" w:rsidRDefault="009A4006" w:rsidP="009A4006">
      <w:pPr>
        <w:rPr>
          <w:b/>
        </w:rPr>
      </w:pPr>
      <w:r w:rsidRPr="00B5346F">
        <w:t>https://www.mappedinisrael.com/api/users/login/</w:t>
      </w:r>
      <w:r>
        <w:t>email</w:t>
      </w:r>
    </w:p>
    <w:p w14:paraId="79DB5BDB" w14:textId="77777777" w:rsidR="009A4006" w:rsidRDefault="009A4006" w:rsidP="009A4006">
      <w:pPr>
        <w:pStyle w:val="Heading4"/>
        <w:rPr>
          <w:b/>
        </w:rPr>
      </w:pPr>
      <w:r w:rsidRPr="008D55C5">
        <w:rPr>
          <w:b/>
        </w:rPr>
        <w:t>Re</w:t>
      </w:r>
      <w:r>
        <w:rPr>
          <w:b/>
        </w:rPr>
        <w:t>sponse</w:t>
      </w:r>
      <w:r w:rsidRPr="008D55C5">
        <w:rPr>
          <w:b/>
        </w:rPr>
        <w:t>:</w:t>
      </w:r>
    </w:p>
    <w:p w14:paraId="6F5FDB10" w14:textId="77777777" w:rsidR="009A4006" w:rsidRDefault="009A4006" w:rsidP="009A4006">
      <w:pPr>
        <w:pStyle w:val="Heading3"/>
      </w:pPr>
      <w:r w:rsidRPr="009B5FD5">
        <w:rPr>
          <w:b/>
        </w:rPr>
        <w:t>Status</w:t>
      </w:r>
      <w:r>
        <w:t xml:space="preserve">: </w:t>
      </w:r>
      <w:r w:rsidRPr="009B5FD5">
        <w:t>OK</w:t>
      </w:r>
    </w:p>
    <w:p w14:paraId="4B63F46A" w14:textId="77777777" w:rsidR="009A4006" w:rsidRDefault="009A4006" w:rsidP="009A4006">
      <w:pPr>
        <w:pStyle w:val="Heading3"/>
      </w:pPr>
      <w:r>
        <w:rPr>
          <w:b/>
        </w:rPr>
        <w:t>Cookies</w:t>
      </w:r>
      <w:r>
        <w:t xml:space="preserve">: </w:t>
      </w:r>
    </w:p>
    <w:tbl>
      <w:tblPr>
        <w:tblStyle w:val="LightList-Accent2"/>
        <w:tblW w:w="0" w:type="auto"/>
        <w:tblLook w:val="04A0" w:firstRow="1" w:lastRow="0" w:firstColumn="1" w:lastColumn="0" w:noHBand="0" w:noVBand="1"/>
      </w:tblPr>
      <w:tblGrid>
        <w:gridCol w:w="1668"/>
        <w:gridCol w:w="708"/>
        <w:gridCol w:w="1985"/>
        <w:gridCol w:w="1134"/>
        <w:gridCol w:w="889"/>
        <w:gridCol w:w="4920"/>
      </w:tblGrid>
      <w:tr w:rsidR="009A4006" w14:paraId="2A56DB81" w14:textId="77777777" w:rsidTr="009A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244A58" w:themeColor="accent2"/>
              <w:bottom w:val="single" w:sz="4" w:space="0" w:color="244A58" w:themeColor="accent2"/>
              <w:right w:val="single" w:sz="4" w:space="0" w:color="FFFFFF" w:themeColor="background1"/>
            </w:tcBorders>
          </w:tcPr>
          <w:p w14:paraId="54A46D3C" w14:textId="77777777" w:rsidR="009A4006" w:rsidRPr="00E77C19" w:rsidRDefault="009A4006" w:rsidP="009A4006">
            <w:pPr>
              <w:jc w:val="center"/>
              <w:rPr>
                <w:b w:val="0"/>
                <w:color w:val="FFFFFF" w:themeColor="background1"/>
              </w:rPr>
            </w:pPr>
            <w:r>
              <w:rPr>
                <w:b w:val="0"/>
                <w:color w:val="FFFFFF" w:themeColor="background1"/>
              </w:rPr>
              <w:t>Name</w:t>
            </w:r>
          </w:p>
        </w:tc>
        <w:tc>
          <w:tcPr>
            <w:tcW w:w="70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2FF71C3" w14:textId="77777777" w:rsidR="009A4006" w:rsidRPr="00E77C19"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Path</w:t>
            </w:r>
          </w:p>
        </w:tc>
        <w:tc>
          <w:tcPr>
            <w:tcW w:w="1985"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5CBC0CF2"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Domain</w:t>
            </w:r>
          </w:p>
        </w:tc>
        <w:tc>
          <w:tcPr>
            <w:tcW w:w="1134"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35498837"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Expiration</w:t>
            </w:r>
          </w:p>
        </w:tc>
        <w:tc>
          <w:tcPr>
            <w:tcW w:w="889"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0FB79D3"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c>
          <w:tcPr>
            <w:tcW w:w="4920"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A7D774F"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A4006" w14:paraId="315147E2" w14:textId="77777777" w:rsidTr="009A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12FBA7B" w14:textId="77777777" w:rsidR="009A4006" w:rsidRPr="008D4AF9" w:rsidRDefault="009A4006" w:rsidP="009A4006">
            <w:pPr>
              <w:rPr>
                <w:b w:val="0"/>
              </w:rPr>
            </w:pPr>
            <w:r w:rsidRPr="008D4AF9">
              <w:rPr>
                <w:b w:val="0"/>
              </w:rPr>
              <w:t>TS_AUTH_SID</w:t>
            </w:r>
          </w:p>
        </w:tc>
        <w:tc>
          <w:tcPr>
            <w:tcW w:w="70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F11D99F" w14:textId="77777777" w:rsidR="009A4006" w:rsidRPr="00220DF1" w:rsidRDefault="009A4006" w:rsidP="009A4006">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AD699E7" w14:textId="77777777" w:rsidR="009A4006" w:rsidRDefault="009A4006" w:rsidP="009A4006">
            <w:pPr>
              <w:cnfStyle w:val="000000100000" w:firstRow="0" w:lastRow="0" w:firstColumn="0" w:lastColumn="0" w:oddVBand="0" w:evenVBand="0" w:oddHBand="1" w:evenHBand="0" w:firstRowFirstColumn="0" w:firstRowLastColumn="0" w:lastRowFirstColumn="0" w:lastRowLastColumn="0"/>
            </w:pPr>
            <w:proofErr w:type="gramStart"/>
            <w:r>
              <w:t>mappedinisrael.com</w:t>
            </w:r>
            <w:proofErr w:type="gramEnd"/>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5DB178C" w14:textId="77777777" w:rsidR="009A4006" w:rsidRDefault="009A4006" w:rsidP="009A4006">
            <w:pPr>
              <w:cnfStyle w:val="000000100000" w:firstRow="0" w:lastRow="0" w:firstColumn="0" w:lastColumn="0" w:oddVBand="0" w:evenVBand="0" w:oddHBand="1" w:evenHBand="0" w:firstRowFirstColumn="0" w:firstRowLastColumn="0" w:lastRowFirstColumn="0" w:lastRowLastColumn="0"/>
            </w:pPr>
            <w:r>
              <w:t>Session</w:t>
            </w:r>
          </w:p>
        </w:tc>
        <w:tc>
          <w:tcPr>
            <w:tcW w:w="8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1232D9B" w14:textId="77777777" w:rsidR="009A4006" w:rsidRDefault="009A4006" w:rsidP="009A4006">
            <w:pPr>
              <w:jc w:val="center"/>
              <w:cnfStyle w:val="000000100000" w:firstRow="0" w:lastRow="0" w:firstColumn="0" w:lastColumn="0" w:oddVBand="0" w:evenVBand="0" w:oddHBand="1" w:evenHBand="0" w:firstRowFirstColumn="0" w:firstRowLastColumn="0" w:lastRowFirstColumn="0" w:lastRowLastColumn="0"/>
            </w:pPr>
            <w:r>
              <w:t>True</w:t>
            </w:r>
          </w:p>
        </w:tc>
        <w:tc>
          <w:tcPr>
            <w:tcW w:w="492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D993B52" w14:textId="77777777" w:rsidR="009A4006" w:rsidRDefault="009A4006" w:rsidP="009A4006">
            <w:pPr>
              <w:cnfStyle w:val="000000100000" w:firstRow="0" w:lastRow="0" w:firstColumn="0" w:lastColumn="0" w:oddVBand="0" w:evenVBand="0" w:oddHBand="1" w:evenHBand="0" w:firstRowFirstColumn="0" w:firstRowLastColumn="0" w:lastRowFirstColumn="0" w:lastRowLastColumn="0"/>
            </w:pPr>
            <w:r>
              <w:t>Authenticated user session Id.</w:t>
            </w:r>
          </w:p>
          <w:p w14:paraId="3A85927B" w14:textId="77777777" w:rsidR="009A4006" w:rsidRPr="00BF3B67" w:rsidRDefault="009A4006" w:rsidP="009A4006">
            <w:pPr>
              <w:cnfStyle w:val="000000100000" w:firstRow="0" w:lastRow="0" w:firstColumn="0" w:lastColumn="0" w:oddVBand="0" w:evenVBand="0" w:oddHBand="1" w:evenHBand="0" w:firstRowFirstColumn="0" w:firstRowLastColumn="0" w:lastRowFirstColumn="0" w:lastRowLastColumn="0"/>
            </w:pPr>
            <w:r>
              <w:t xml:space="preserve">This cookie is </w:t>
            </w:r>
            <w:r w:rsidRPr="003663C3">
              <w:rPr>
                <w:b/>
              </w:rPr>
              <w:t>required</w:t>
            </w:r>
            <w:r>
              <w:t xml:space="preserve"> for Admin communication but </w:t>
            </w:r>
            <w:r w:rsidRPr="0046343D">
              <w:rPr>
                <w:b/>
              </w:rPr>
              <w:t>can</w:t>
            </w:r>
            <w:r>
              <w:t xml:space="preserve"> be used for non-Admin communication as well.</w:t>
            </w:r>
          </w:p>
        </w:tc>
      </w:tr>
      <w:tr w:rsidR="009A4006" w14:paraId="76DF438E" w14:textId="77777777" w:rsidTr="009A400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63F82B8" w14:textId="77777777" w:rsidR="009A4006" w:rsidRPr="008D4AF9" w:rsidRDefault="009A4006" w:rsidP="009A4006">
            <w:pPr>
              <w:rPr>
                <w:b w:val="0"/>
              </w:rPr>
            </w:pPr>
            <w:proofErr w:type="spellStart"/>
            <w:proofErr w:type="gramStart"/>
            <w:r w:rsidRPr="008D4AF9">
              <w:rPr>
                <w:b w:val="0"/>
              </w:rPr>
              <w:t>mmUserId</w:t>
            </w:r>
            <w:proofErr w:type="spellEnd"/>
            <w:proofErr w:type="gramEnd"/>
          </w:p>
        </w:tc>
        <w:tc>
          <w:tcPr>
            <w:tcW w:w="70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D86899D" w14:textId="77777777" w:rsidR="009A4006" w:rsidRPr="00220DF1" w:rsidRDefault="009A4006" w:rsidP="009A4006">
            <w:pPr>
              <w:jc w:val="center"/>
              <w:cnfStyle w:val="000000000000" w:firstRow="0" w:lastRow="0" w:firstColumn="0" w:lastColumn="0" w:oddVBand="0" w:evenVBand="0" w:oddHBand="0" w:evenHBand="0" w:firstRowFirstColumn="0" w:firstRowLastColumn="0" w:lastRowFirstColumn="0" w:lastRowLastColumn="0"/>
              <w:rPr>
                <w:bCs/>
              </w:rPr>
            </w:pPr>
            <w:r>
              <w:rPr>
                <w:bCs/>
              </w:rPr>
              <w:t>/</w:t>
            </w:r>
          </w:p>
        </w:tc>
        <w:tc>
          <w:tcPr>
            <w:tcW w:w="1985"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D5A0B6D" w14:textId="77777777" w:rsidR="009A4006" w:rsidRDefault="009A4006" w:rsidP="009A4006">
            <w:pPr>
              <w:cnfStyle w:val="000000000000" w:firstRow="0" w:lastRow="0" w:firstColumn="0" w:lastColumn="0" w:oddVBand="0" w:evenVBand="0" w:oddHBand="0" w:evenHBand="0" w:firstRowFirstColumn="0" w:firstRowLastColumn="0" w:lastRowFirstColumn="0" w:lastRowLastColumn="0"/>
              <w:rPr>
                <w:bCs/>
              </w:rPr>
            </w:pPr>
            <w:proofErr w:type="gramStart"/>
            <w:r>
              <w:t>mappedinisrael.com</w:t>
            </w:r>
            <w:proofErr w:type="gramEnd"/>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27521B4" w14:textId="77777777" w:rsidR="009A4006" w:rsidRDefault="009A4006" w:rsidP="009A4006">
            <w:pPr>
              <w:cnfStyle w:val="000000000000" w:firstRow="0" w:lastRow="0" w:firstColumn="0" w:lastColumn="0" w:oddVBand="0" w:evenVBand="0" w:oddHBand="0" w:evenHBand="0" w:firstRowFirstColumn="0" w:firstRowLastColumn="0" w:lastRowFirstColumn="0" w:lastRowLastColumn="0"/>
              <w:rPr>
                <w:bCs/>
              </w:rPr>
            </w:pPr>
            <w:r>
              <w:rPr>
                <w:bCs/>
              </w:rPr>
              <w:t>1 year</w:t>
            </w:r>
          </w:p>
        </w:tc>
        <w:tc>
          <w:tcPr>
            <w:tcW w:w="8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29AA659" w14:textId="77777777" w:rsidR="009A4006" w:rsidRDefault="009A4006" w:rsidP="009A4006">
            <w:pPr>
              <w:jc w:val="center"/>
              <w:cnfStyle w:val="000000000000" w:firstRow="0" w:lastRow="0" w:firstColumn="0" w:lastColumn="0" w:oddVBand="0" w:evenVBand="0" w:oddHBand="0" w:evenHBand="0" w:firstRowFirstColumn="0" w:firstRowLastColumn="0" w:lastRowFirstColumn="0" w:lastRowLastColumn="0"/>
              <w:rPr>
                <w:bCs/>
              </w:rPr>
            </w:pPr>
            <w:r>
              <w:rPr>
                <w:bCs/>
              </w:rPr>
              <w:t>False</w:t>
            </w:r>
          </w:p>
        </w:tc>
        <w:tc>
          <w:tcPr>
            <w:tcW w:w="492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1EC6165" w14:textId="77777777" w:rsidR="009A4006" w:rsidRDefault="009A4006" w:rsidP="009A4006">
            <w:pPr>
              <w:cnfStyle w:val="000000000000" w:firstRow="0" w:lastRow="0" w:firstColumn="0" w:lastColumn="0" w:oddVBand="0" w:evenVBand="0" w:oddHBand="0" w:evenHBand="0" w:firstRowFirstColumn="0" w:firstRowLastColumn="0" w:lastRowFirstColumn="0" w:lastRowLastColumn="0"/>
              <w:rPr>
                <w:bCs/>
              </w:rPr>
            </w:pPr>
            <w:r>
              <w:rPr>
                <w:bCs/>
              </w:rPr>
              <w:t>User Id</w:t>
            </w:r>
          </w:p>
          <w:p w14:paraId="14616152" w14:textId="77777777" w:rsidR="009A4006" w:rsidRPr="00BF3B67" w:rsidRDefault="009A4006" w:rsidP="009A4006">
            <w:pPr>
              <w:cnfStyle w:val="000000000000" w:firstRow="0" w:lastRow="0" w:firstColumn="0" w:lastColumn="0" w:oddVBand="0" w:evenVBand="0" w:oddHBand="0" w:evenHBand="0" w:firstRowFirstColumn="0" w:firstRowLastColumn="0" w:lastRowFirstColumn="0" w:lastRowLastColumn="0"/>
              <w:rPr>
                <w:bCs/>
              </w:rPr>
            </w:pPr>
            <w:r>
              <w:rPr>
                <w:bCs/>
              </w:rPr>
              <w:t>This Id is required for non-admin communication unless a session Id is provided instead.</w:t>
            </w:r>
          </w:p>
        </w:tc>
      </w:tr>
    </w:tbl>
    <w:p w14:paraId="6E2F8456" w14:textId="77777777" w:rsidR="009A4006" w:rsidRPr="008D4AF9" w:rsidRDefault="009A4006" w:rsidP="009A4006"/>
    <w:p w14:paraId="2FF4CADC" w14:textId="77777777" w:rsidR="009A4006" w:rsidRPr="003C2970" w:rsidRDefault="009A4006" w:rsidP="009A4006">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9A4006" w14:paraId="4AE60AFB" w14:textId="77777777" w:rsidTr="009A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5D1717E3" w14:textId="77777777" w:rsidR="009A4006" w:rsidRPr="00E77C19" w:rsidRDefault="009A4006" w:rsidP="009A4006">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59FC419F" w14:textId="77777777" w:rsidR="009A4006" w:rsidRPr="00E77C19"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3D6E48A7"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A4006" w14:paraId="2F8F11C0" w14:textId="77777777" w:rsidTr="009A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64010A1" w14:textId="77777777" w:rsidR="009A4006" w:rsidRPr="003C2970" w:rsidRDefault="009A4006" w:rsidP="009A4006">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2CADB57" w14:textId="77777777" w:rsidR="009A4006" w:rsidRPr="00220DF1" w:rsidRDefault="009A4006" w:rsidP="009A4006">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B4D4CFC" w14:textId="77777777" w:rsidR="009A4006" w:rsidRPr="00BF3B67" w:rsidRDefault="009A4006" w:rsidP="009A4006">
            <w:pPr>
              <w:cnfStyle w:val="000000100000" w:firstRow="0" w:lastRow="0" w:firstColumn="0" w:lastColumn="0" w:oddVBand="0" w:evenVBand="0" w:oddHBand="1" w:evenHBand="0" w:firstRowFirstColumn="0" w:firstRowLastColumn="0" w:lastRowFirstColumn="0" w:lastRowLastColumn="0"/>
            </w:pPr>
            <w:r>
              <w:t>Response meta data</w:t>
            </w:r>
          </w:p>
        </w:tc>
      </w:tr>
      <w:tr w:rsidR="009A4006" w14:paraId="07DBF354" w14:textId="77777777" w:rsidTr="009A4006">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EA8C10D" w14:textId="77777777" w:rsidR="009A4006" w:rsidRPr="00BF3B67" w:rsidRDefault="009A4006" w:rsidP="009A4006">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B02E271" w14:textId="77777777" w:rsidR="009A4006" w:rsidRPr="00220DF1" w:rsidRDefault="009A4006" w:rsidP="009A4006">
            <w:pPr>
              <w:cnfStyle w:val="000000000000" w:firstRow="0" w:lastRow="0" w:firstColumn="0" w:lastColumn="0" w:oddVBand="0" w:evenVBand="0" w:oddHBand="0" w:evenHBand="0" w:firstRowFirstColumn="0" w:firstRowLastColumn="0" w:lastRowFirstColumn="0" w:lastRowLastColumn="0"/>
              <w:rPr>
                <w:bCs/>
              </w:rPr>
            </w:pPr>
            <w:r>
              <w:rPr>
                <w:bCs/>
              </w:rPr>
              <w:t>Compound: Payload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8B5F745" w14:textId="77777777" w:rsidR="009A4006" w:rsidRPr="00BF3B67" w:rsidRDefault="009A4006" w:rsidP="009A4006">
            <w:pPr>
              <w:cnfStyle w:val="000000000000" w:firstRow="0" w:lastRow="0" w:firstColumn="0" w:lastColumn="0" w:oddVBand="0" w:evenVBand="0" w:oddHBand="0" w:evenHBand="0" w:firstRowFirstColumn="0" w:firstRowLastColumn="0" w:lastRowFirstColumn="0" w:lastRowLastColumn="0"/>
              <w:rPr>
                <w:bCs/>
              </w:rPr>
            </w:pPr>
            <w:r>
              <w:rPr>
                <w:bCs/>
              </w:rPr>
              <w:t>Actual response data: Expected result: null</w:t>
            </w:r>
          </w:p>
        </w:tc>
      </w:tr>
    </w:tbl>
    <w:p w14:paraId="1C128827" w14:textId="77777777" w:rsidR="009A4006" w:rsidRDefault="009A4006" w:rsidP="009A4006"/>
    <w:p w14:paraId="0DFE0136" w14:textId="77777777" w:rsidR="009A4006" w:rsidRDefault="009A4006" w:rsidP="009A4006">
      <w:pPr>
        <w:pStyle w:val="Heading3"/>
      </w:pPr>
      <w:r>
        <w:t>Result Object:</w:t>
      </w:r>
    </w:p>
    <w:tbl>
      <w:tblPr>
        <w:tblStyle w:val="LightList-Accent2"/>
        <w:tblW w:w="0" w:type="auto"/>
        <w:tblLook w:val="04A0" w:firstRow="1" w:lastRow="0" w:firstColumn="1" w:lastColumn="0" w:noHBand="0" w:noVBand="1"/>
      </w:tblPr>
      <w:tblGrid>
        <w:gridCol w:w="2306"/>
        <w:gridCol w:w="3898"/>
        <w:gridCol w:w="4767"/>
      </w:tblGrid>
      <w:tr w:rsidR="009A4006" w14:paraId="2887E132" w14:textId="77777777" w:rsidTr="009A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64811B34" w14:textId="77777777" w:rsidR="009A4006" w:rsidRPr="00E77C19" w:rsidRDefault="009A4006" w:rsidP="009A4006">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7FD88A2" w14:textId="77777777" w:rsidR="009A4006" w:rsidRPr="00E77C19"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646F9A86"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A4006" w14:paraId="6965706A" w14:textId="77777777" w:rsidTr="009A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FD6FED2" w14:textId="77777777" w:rsidR="009A4006" w:rsidRDefault="009A4006" w:rsidP="009A4006">
            <w:pPr>
              <w:rPr>
                <w:b w:val="0"/>
              </w:rPr>
            </w:pPr>
            <w:proofErr w:type="spellStart"/>
            <w:proofErr w:type="gramStart"/>
            <w:r>
              <w:rPr>
                <w:b w:val="0"/>
              </w:rPr>
              <w:t>statusCode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5FABF50" w14:textId="77777777" w:rsidR="009A4006" w:rsidRDefault="009A4006" w:rsidP="009A4006">
            <w:pPr>
              <w:cnfStyle w:val="000000100000" w:firstRow="0" w:lastRow="0" w:firstColumn="0" w:lastColumn="0" w:oddVBand="0" w:evenVBand="0" w:oddHBand="1" w:evenHBand="0" w:firstRowFirstColumn="0" w:firstRowLastColumn="0" w:lastRowFirstColumn="0" w:lastRowLastColumn="0"/>
            </w:pPr>
            <w: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F8A582D" w14:textId="77777777" w:rsidR="009A4006" w:rsidRDefault="009A4006" w:rsidP="009A4006">
            <w:pPr>
              <w:cnfStyle w:val="000000100000" w:firstRow="0" w:lastRow="0" w:firstColumn="0" w:lastColumn="0" w:oddVBand="0" w:evenVBand="0" w:oddHBand="1" w:evenHBand="0" w:firstRowFirstColumn="0" w:firstRowLastColumn="0" w:lastRowFirstColumn="0" w:lastRowLastColumn="0"/>
            </w:pPr>
            <w:r>
              <w:t>Expected result: OK</w:t>
            </w:r>
          </w:p>
        </w:tc>
      </w:tr>
      <w:tr w:rsidR="009A4006" w14:paraId="2CE08161" w14:textId="77777777" w:rsidTr="009A4006">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39689F1" w14:textId="77777777" w:rsidR="009A4006" w:rsidRDefault="009A4006" w:rsidP="009A4006">
            <w:pPr>
              <w:rPr>
                <w:b w:val="0"/>
              </w:rPr>
            </w:pPr>
            <w:proofErr w:type="gramStart"/>
            <w:r>
              <w:rPr>
                <w:b w:val="0"/>
              </w:rPr>
              <w:t>body</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136D0EB" w14:textId="77777777" w:rsidR="009A4006" w:rsidRDefault="009A4006" w:rsidP="009A4006">
            <w:pPr>
              <w:cnfStyle w:val="000000000000" w:firstRow="0" w:lastRow="0" w:firstColumn="0" w:lastColumn="0" w:oddVBand="0" w:evenVBand="0" w:oddHBand="0"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EF9B6A3" w14:textId="77777777" w:rsidR="009A4006" w:rsidRDefault="009A4006" w:rsidP="009A4006">
            <w:pPr>
              <w:cnfStyle w:val="000000000000" w:firstRow="0" w:lastRow="0" w:firstColumn="0" w:lastColumn="0" w:oddVBand="0" w:evenVBand="0" w:oddHBand="0" w:evenHBand="0" w:firstRowFirstColumn="0" w:firstRowLastColumn="0" w:lastRowFirstColumn="0" w:lastRowLastColumn="0"/>
            </w:pPr>
            <w:r>
              <w:t>N/A</w:t>
            </w:r>
          </w:p>
        </w:tc>
      </w:tr>
      <w:tr w:rsidR="009A4006" w14:paraId="4E6D729B" w14:textId="77777777" w:rsidTr="009A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BD02AE0" w14:textId="77777777" w:rsidR="009A4006" w:rsidRPr="003C2970" w:rsidRDefault="009A4006" w:rsidP="009A4006">
            <w:pPr>
              <w:rPr>
                <w:b w:val="0"/>
              </w:rPr>
            </w:pPr>
            <w:proofErr w:type="gramStart"/>
            <w:r>
              <w:rPr>
                <w:b w:val="0"/>
              </w:rPr>
              <w:t>headers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C09958A" w14:textId="77777777" w:rsidR="009A4006" w:rsidRPr="00220DF1" w:rsidRDefault="009A4006" w:rsidP="009A4006">
            <w:pPr>
              <w:cnfStyle w:val="000000100000" w:firstRow="0" w:lastRow="0" w:firstColumn="0" w:lastColumn="0" w:oddVBand="0" w:evenVBand="0" w:oddHBand="1"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6BA9185" w14:textId="77777777" w:rsidR="009A4006" w:rsidRPr="00BF3B67" w:rsidRDefault="009A4006" w:rsidP="009A4006">
            <w:pPr>
              <w:cnfStyle w:val="000000100000" w:firstRow="0" w:lastRow="0" w:firstColumn="0" w:lastColumn="0" w:oddVBand="0" w:evenVBand="0" w:oddHBand="1" w:evenHBand="0" w:firstRowFirstColumn="0" w:firstRowLastColumn="0" w:lastRowFirstColumn="0" w:lastRowLastColumn="0"/>
            </w:pPr>
            <w:r>
              <w:t>N/A</w:t>
            </w:r>
          </w:p>
        </w:tc>
      </w:tr>
    </w:tbl>
    <w:p w14:paraId="57D29599" w14:textId="77777777" w:rsidR="009A4006" w:rsidRDefault="009A4006" w:rsidP="009A4006">
      <w:pPr>
        <w:pStyle w:val="Heading3"/>
      </w:pPr>
      <w:r>
        <w:t>Payload Object:</w:t>
      </w:r>
    </w:p>
    <w:tbl>
      <w:tblPr>
        <w:tblStyle w:val="LightList-Accent2"/>
        <w:tblW w:w="0" w:type="auto"/>
        <w:tblLook w:val="04A0" w:firstRow="1" w:lastRow="0" w:firstColumn="1" w:lastColumn="0" w:noHBand="0" w:noVBand="1"/>
      </w:tblPr>
      <w:tblGrid>
        <w:gridCol w:w="2306"/>
        <w:gridCol w:w="3898"/>
        <w:gridCol w:w="4767"/>
      </w:tblGrid>
      <w:tr w:rsidR="009A4006" w14:paraId="0655E839" w14:textId="77777777" w:rsidTr="009A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44C200FF" w14:textId="77777777" w:rsidR="009A4006" w:rsidRPr="00E77C19" w:rsidRDefault="009A4006" w:rsidP="009A4006">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1AD1E7C" w14:textId="77777777" w:rsidR="009A4006" w:rsidRPr="00E77C19"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497771CF" w14:textId="77777777" w:rsidR="009A4006" w:rsidRDefault="009A4006" w:rsidP="009A4006">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A4006" w14:paraId="13FD2A4E" w14:textId="77777777" w:rsidTr="009A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1" w:type="dxa"/>
            <w:gridSpan w:val="3"/>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8BA73E7" w14:textId="77777777" w:rsidR="009A4006" w:rsidRPr="00BF3B67" w:rsidRDefault="009A4006" w:rsidP="009A4006">
            <w:r>
              <w:t>No data expected</w:t>
            </w:r>
          </w:p>
        </w:tc>
      </w:tr>
    </w:tbl>
    <w:p w14:paraId="724CAD74" w14:textId="77777777" w:rsidR="009A4006" w:rsidRDefault="009A4006" w:rsidP="009A4006"/>
    <w:p w14:paraId="02A7210C" w14:textId="77777777" w:rsidR="009A4006" w:rsidRDefault="009A4006" w:rsidP="009A4006">
      <w:pPr>
        <w:rPr>
          <w:b/>
        </w:rPr>
      </w:pPr>
      <w:r>
        <w:rPr>
          <w:b/>
        </w:rPr>
        <w:t xml:space="preserve">Example: </w:t>
      </w:r>
    </w:p>
    <w:p w14:paraId="60AB7E08" w14:textId="77777777" w:rsidR="009A4006" w:rsidRDefault="009A4006" w:rsidP="009A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5346F">
        <w:t>{"</w:t>
      </w:r>
      <w:proofErr w:type="gramStart"/>
      <w:r w:rsidRPr="00B5346F">
        <w:t>result</w:t>
      </w:r>
      <w:proofErr w:type="gramEnd"/>
      <w:r w:rsidRPr="00B5346F">
        <w:t>":{"headers":{},"body":null,"</w:t>
      </w:r>
      <w:proofErr w:type="spellStart"/>
      <w:r w:rsidRPr="00B5346F">
        <w:t>statusCode</w:t>
      </w:r>
      <w:proofErr w:type="spellEnd"/>
      <w:r w:rsidRPr="00B5346F">
        <w:t>":"OK"},"</w:t>
      </w:r>
      <w:proofErr w:type="spellStart"/>
      <w:r w:rsidRPr="00B5346F">
        <w:t>payload":null</w:t>
      </w:r>
      <w:proofErr w:type="spellEnd"/>
      <w:r w:rsidRPr="00B5346F">
        <w:t>}</w:t>
      </w:r>
    </w:p>
    <w:p w14:paraId="62932B40" w14:textId="77777777" w:rsidR="009A4006" w:rsidRDefault="009A4006">
      <w:pPr>
        <w:rPr>
          <w:rFonts w:asciiTheme="majorHAnsi" w:eastAsiaTheme="majorEastAsia" w:hAnsiTheme="majorHAnsi" w:cstheme="majorBidi"/>
          <w:iCs/>
          <w:color w:val="244A58" w:themeColor="accent2"/>
          <w:sz w:val="44"/>
        </w:rPr>
      </w:pPr>
      <w:r>
        <w:br w:type="page"/>
      </w:r>
    </w:p>
    <w:p w14:paraId="04A0540C" w14:textId="1BBFCA30" w:rsidR="00914B2D" w:rsidRPr="009A12FE" w:rsidRDefault="00914B2D" w:rsidP="00914B2D">
      <w:pPr>
        <w:pStyle w:val="Subtitle"/>
      </w:pPr>
      <w:r>
        <w:t>Register</w:t>
      </w:r>
    </w:p>
    <w:tbl>
      <w:tblPr>
        <w:tblW w:w="5000" w:type="pct"/>
        <w:tblLayout w:type="fixed"/>
        <w:tblLook w:val="04A0" w:firstRow="1" w:lastRow="0" w:firstColumn="1" w:lastColumn="0" w:noHBand="0" w:noVBand="1"/>
      </w:tblPr>
      <w:tblGrid>
        <w:gridCol w:w="11304"/>
      </w:tblGrid>
      <w:tr w:rsidR="00914B2D" w14:paraId="43A3C9BB" w14:textId="77777777" w:rsidTr="00914B2D">
        <w:tc>
          <w:tcPr>
            <w:tcW w:w="3200" w:type="pct"/>
            <w:shd w:val="clear" w:color="auto" w:fill="244A58" w:themeFill="accent2"/>
          </w:tcPr>
          <w:p w14:paraId="15C50D81" w14:textId="77777777" w:rsidR="00914B2D" w:rsidRDefault="00914B2D" w:rsidP="00914B2D">
            <w:pPr>
              <w:pStyle w:val="NoSpacing"/>
              <w:tabs>
                <w:tab w:val="left" w:pos="4384"/>
              </w:tabs>
            </w:pPr>
            <w:r>
              <w:tab/>
            </w:r>
          </w:p>
        </w:tc>
      </w:tr>
    </w:tbl>
    <w:p w14:paraId="7D7EE9CA" w14:textId="77777777" w:rsidR="00914B2D" w:rsidRDefault="00914B2D" w:rsidP="00914B2D"/>
    <w:p w14:paraId="08DBE8F1" w14:textId="77777777" w:rsidR="00914B2D" w:rsidRDefault="00914B2D" w:rsidP="00914B2D">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802"/>
        <w:gridCol w:w="2409"/>
        <w:gridCol w:w="993"/>
        <w:gridCol w:w="1134"/>
        <w:gridCol w:w="850"/>
        <w:gridCol w:w="1859"/>
        <w:gridCol w:w="889"/>
      </w:tblGrid>
      <w:tr w:rsidR="00914B2D" w14:paraId="5472907A" w14:textId="77777777" w:rsidTr="00914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244A58" w:themeColor="accent2"/>
            </w:tcBorders>
          </w:tcPr>
          <w:p w14:paraId="77841115" w14:textId="77777777" w:rsidR="00914B2D" w:rsidRPr="009A12FE" w:rsidRDefault="00914B2D" w:rsidP="00914B2D">
            <w:pPr>
              <w:jc w:val="center"/>
              <w:rPr>
                <w:b w:val="0"/>
                <w:color w:val="FFFFFF" w:themeColor="background1"/>
              </w:rPr>
            </w:pPr>
            <w:r>
              <w:rPr>
                <w:b w:val="0"/>
                <w:color w:val="FFFFFF" w:themeColor="background1"/>
              </w:rPr>
              <w:t>Action</w:t>
            </w:r>
          </w:p>
        </w:tc>
        <w:tc>
          <w:tcPr>
            <w:tcW w:w="2409" w:type="dxa"/>
            <w:tcBorders>
              <w:bottom w:val="single" w:sz="4" w:space="0" w:color="244A58" w:themeColor="accent2"/>
            </w:tcBorders>
          </w:tcPr>
          <w:p w14:paraId="209040ED" w14:textId="77777777" w:rsidR="00914B2D" w:rsidRPr="009A12FE"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993" w:type="dxa"/>
            <w:tcBorders>
              <w:bottom w:val="single" w:sz="4" w:space="0" w:color="244A58" w:themeColor="accent2"/>
            </w:tcBorders>
          </w:tcPr>
          <w:p w14:paraId="591785F5" w14:textId="77777777" w:rsidR="00914B2D"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3843" w:type="dxa"/>
            <w:gridSpan w:val="3"/>
            <w:tcBorders>
              <w:bottom w:val="single" w:sz="4" w:space="0" w:color="244A58" w:themeColor="accent2"/>
            </w:tcBorders>
          </w:tcPr>
          <w:p w14:paraId="767AFB3E" w14:textId="77777777" w:rsidR="00914B2D"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6705614C" w14:textId="77777777" w:rsidR="00914B2D" w:rsidRPr="009A12FE"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914B2D" w14:paraId="1B05B750" w14:textId="77777777" w:rsidTr="00914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244A58" w:themeColor="accent2"/>
              <w:left w:val="single" w:sz="4" w:space="0" w:color="244A58" w:themeColor="accent2"/>
              <w:right w:val="single" w:sz="4" w:space="0" w:color="244A58" w:themeColor="accent2"/>
            </w:tcBorders>
          </w:tcPr>
          <w:p w14:paraId="4A1D796D" w14:textId="60D0AA28" w:rsidR="00914B2D" w:rsidRDefault="00914B2D" w:rsidP="00914B2D">
            <w:pPr>
              <w:rPr>
                <w:b w:val="0"/>
              </w:rPr>
            </w:pPr>
            <w:r>
              <w:rPr>
                <w:b w:val="0"/>
              </w:rPr>
              <w:t>Register user</w:t>
            </w:r>
            <w:r w:rsidR="000C0176">
              <w:rPr>
                <w:b w:val="0"/>
              </w:rPr>
              <w:t xml:space="preserve"> using email/password combination</w:t>
            </w:r>
          </w:p>
        </w:tc>
        <w:tc>
          <w:tcPr>
            <w:tcW w:w="2409" w:type="dxa"/>
            <w:vMerge w:val="restart"/>
            <w:tcBorders>
              <w:top w:val="single" w:sz="4" w:space="0" w:color="244A58" w:themeColor="accent2"/>
              <w:left w:val="single" w:sz="4" w:space="0" w:color="244A58" w:themeColor="accent2"/>
              <w:right w:val="single" w:sz="4" w:space="0" w:color="244A58" w:themeColor="accent2"/>
            </w:tcBorders>
          </w:tcPr>
          <w:p w14:paraId="67C83405" w14:textId="77777777" w:rsidR="00914B2D" w:rsidRPr="00405479" w:rsidRDefault="00914B2D" w:rsidP="00914B2D">
            <w:pPr>
              <w:cnfStyle w:val="000000100000" w:firstRow="0" w:lastRow="0" w:firstColumn="0" w:lastColumn="0" w:oddVBand="0" w:evenVBand="0" w:oddHBand="1" w:evenHBand="0" w:firstRowFirstColumn="0" w:firstRowLastColumn="0" w:lastRowFirstColumn="0" w:lastRowLastColumn="0"/>
              <w:rPr>
                <w:bCs/>
              </w:rPr>
            </w:pPr>
            <w:r>
              <w:t>/</w:t>
            </w:r>
            <w:proofErr w:type="spellStart"/>
            <w:r>
              <w:t>api</w:t>
            </w:r>
            <w:proofErr w:type="spellEnd"/>
            <w:r>
              <w:t>/users/login/email</w:t>
            </w:r>
          </w:p>
        </w:tc>
        <w:tc>
          <w:tcPr>
            <w:tcW w:w="993" w:type="dxa"/>
            <w:vMerge w:val="restart"/>
            <w:tcBorders>
              <w:top w:val="single" w:sz="4" w:space="0" w:color="244A58" w:themeColor="accent2"/>
              <w:left w:val="single" w:sz="4" w:space="0" w:color="244A58" w:themeColor="accent2"/>
              <w:right w:val="single" w:sz="4" w:space="0" w:color="244A58" w:themeColor="accent2"/>
            </w:tcBorders>
          </w:tcPr>
          <w:p w14:paraId="06809377" w14:textId="77777777" w:rsidR="00914B2D" w:rsidRPr="008D55C5" w:rsidRDefault="00914B2D" w:rsidP="00914B2D">
            <w:pPr>
              <w:jc w:val="center"/>
              <w:cnfStyle w:val="000000100000" w:firstRow="0" w:lastRow="0" w:firstColumn="0" w:lastColumn="0" w:oddVBand="0" w:evenVBand="0" w:oddHBand="1" w:evenHBand="0" w:firstRowFirstColumn="0" w:firstRowLastColumn="0" w:lastRowFirstColumn="0" w:lastRowLastColumn="0"/>
            </w:pPr>
            <w:r>
              <w:t>POST</w:t>
            </w:r>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DA5E213"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proofErr w:type="gramStart"/>
            <w:r>
              <w:t>email</w:t>
            </w:r>
            <w:proofErr w:type="gramEnd"/>
          </w:p>
        </w:tc>
        <w:tc>
          <w:tcPr>
            <w:tcW w:w="85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FDE9BF7"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r>
              <w:t>Email</w:t>
            </w:r>
          </w:p>
        </w:tc>
        <w:tc>
          <w:tcPr>
            <w:tcW w:w="18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121AE4"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r>
              <w:t>User’s email address</w:t>
            </w:r>
          </w:p>
        </w:tc>
        <w:tc>
          <w:tcPr>
            <w:tcW w:w="889" w:type="dxa"/>
            <w:vMerge w:val="restart"/>
            <w:tcBorders>
              <w:top w:val="single" w:sz="4" w:space="0" w:color="244A58" w:themeColor="accent2"/>
              <w:left w:val="single" w:sz="4" w:space="0" w:color="244A58" w:themeColor="accent2"/>
              <w:right w:val="single" w:sz="4" w:space="0" w:color="244A58" w:themeColor="accent2"/>
            </w:tcBorders>
          </w:tcPr>
          <w:p w14:paraId="739E4D3B" w14:textId="77777777" w:rsidR="00914B2D" w:rsidRPr="008D55C5" w:rsidRDefault="00914B2D" w:rsidP="00914B2D">
            <w:pPr>
              <w:jc w:val="center"/>
              <w:cnfStyle w:val="000000100000" w:firstRow="0" w:lastRow="0" w:firstColumn="0" w:lastColumn="0" w:oddVBand="0" w:evenVBand="0" w:oddHBand="1" w:evenHBand="0" w:firstRowFirstColumn="0" w:firstRowLastColumn="0" w:lastRowFirstColumn="0" w:lastRowLastColumn="0"/>
            </w:pPr>
            <w:r>
              <w:t>Yes</w:t>
            </w:r>
          </w:p>
        </w:tc>
      </w:tr>
      <w:tr w:rsidR="00ED1B61" w14:paraId="5DB76567" w14:textId="77777777" w:rsidTr="00914B2D">
        <w:tc>
          <w:tcPr>
            <w:cnfStyle w:val="001000000000" w:firstRow="0" w:lastRow="0" w:firstColumn="1" w:lastColumn="0" w:oddVBand="0" w:evenVBand="0" w:oddHBand="0" w:evenHBand="0" w:firstRowFirstColumn="0" w:firstRowLastColumn="0" w:lastRowFirstColumn="0" w:lastRowLastColumn="0"/>
            <w:tcW w:w="2802" w:type="dxa"/>
            <w:vMerge/>
            <w:tcBorders>
              <w:top w:val="single" w:sz="4" w:space="0" w:color="244A58" w:themeColor="accent2"/>
              <w:left w:val="single" w:sz="4" w:space="0" w:color="244A58" w:themeColor="accent2"/>
              <w:right w:val="single" w:sz="4" w:space="0" w:color="244A58" w:themeColor="accent2"/>
            </w:tcBorders>
          </w:tcPr>
          <w:p w14:paraId="21971A0D" w14:textId="77777777" w:rsidR="00ED1B61" w:rsidRDefault="00ED1B61" w:rsidP="00914B2D">
            <w:pPr>
              <w:rPr>
                <w:b w:val="0"/>
              </w:rPr>
            </w:pPr>
          </w:p>
        </w:tc>
        <w:tc>
          <w:tcPr>
            <w:tcW w:w="2409" w:type="dxa"/>
            <w:vMerge/>
            <w:tcBorders>
              <w:top w:val="single" w:sz="4" w:space="0" w:color="244A58" w:themeColor="accent2"/>
              <w:left w:val="single" w:sz="4" w:space="0" w:color="244A58" w:themeColor="accent2"/>
              <w:right w:val="single" w:sz="4" w:space="0" w:color="244A58" w:themeColor="accent2"/>
            </w:tcBorders>
          </w:tcPr>
          <w:p w14:paraId="3CCF28C2" w14:textId="77777777" w:rsidR="00ED1B61" w:rsidRDefault="00ED1B61" w:rsidP="00914B2D">
            <w:pPr>
              <w:cnfStyle w:val="000000000000" w:firstRow="0" w:lastRow="0" w:firstColumn="0" w:lastColumn="0" w:oddVBand="0" w:evenVBand="0" w:oddHBand="0" w:evenHBand="0" w:firstRowFirstColumn="0" w:firstRowLastColumn="0" w:lastRowFirstColumn="0" w:lastRowLastColumn="0"/>
            </w:pPr>
          </w:p>
        </w:tc>
        <w:tc>
          <w:tcPr>
            <w:tcW w:w="993" w:type="dxa"/>
            <w:vMerge/>
            <w:tcBorders>
              <w:top w:val="single" w:sz="4" w:space="0" w:color="244A58" w:themeColor="accent2"/>
              <w:left w:val="single" w:sz="4" w:space="0" w:color="244A58" w:themeColor="accent2"/>
              <w:right w:val="single" w:sz="4" w:space="0" w:color="244A58" w:themeColor="accent2"/>
            </w:tcBorders>
          </w:tcPr>
          <w:p w14:paraId="725B719E" w14:textId="77777777" w:rsidR="00ED1B61" w:rsidRDefault="00ED1B61" w:rsidP="00914B2D">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9229DC1" w14:textId="5FBA05CC" w:rsidR="00ED1B61" w:rsidRDefault="00ED1B61" w:rsidP="00914B2D">
            <w:pPr>
              <w:cnfStyle w:val="000000000000" w:firstRow="0" w:lastRow="0" w:firstColumn="0" w:lastColumn="0" w:oddVBand="0" w:evenVBand="0" w:oddHBand="0" w:evenHBand="0" w:firstRowFirstColumn="0" w:firstRowLastColumn="0" w:lastRowFirstColumn="0" w:lastRowLastColumn="0"/>
            </w:pPr>
            <w:proofErr w:type="spellStart"/>
            <w:proofErr w:type="gramStart"/>
            <w:r>
              <w:t>fullName</w:t>
            </w:r>
            <w:proofErr w:type="spellEnd"/>
            <w:proofErr w:type="gramEnd"/>
          </w:p>
        </w:tc>
        <w:tc>
          <w:tcPr>
            <w:tcW w:w="85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00AC990" w14:textId="7E7D3F31" w:rsidR="00ED1B61" w:rsidRDefault="00ED1B61" w:rsidP="00914B2D">
            <w:pPr>
              <w:cnfStyle w:val="000000000000" w:firstRow="0" w:lastRow="0" w:firstColumn="0" w:lastColumn="0" w:oddVBand="0" w:evenVBand="0" w:oddHBand="0" w:evenHBand="0" w:firstRowFirstColumn="0" w:firstRowLastColumn="0" w:lastRowFirstColumn="0" w:lastRowLastColumn="0"/>
            </w:pPr>
            <w:r>
              <w:t>String</w:t>
            </w:r>
          </w:p>
        </w:tc>
        <w:tc>
          <w:tcPr>
            <w:tcW w:w="18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8E341A0" w14:textId="6ED21327" w:rsidR="00ED1B61" w:rsidRDefault="00ED1B61" w:rsidP="00914B2D">
            <w:pPr>
              <w:cnfStyle w:val="000000000000" w:firstRow="0" w:lastRow="0" w:firstColumn="0" w:lastColumn="0" w:oddVBand="0" w:evenVBand="0" w:oddHBand="0" w:evenHBand="0" w:firstRowFirstColumn="0" w:firstRowLastColumn="0" w:lastRowFirstColumn="0" w:lastRowLastColumn="0"/>
            </w:pPr>
            <w:r>
              <w:t>User’s full name</w:t>
            </w:r>
          </w:p>
        </w:tc>
        <w:tc>
          <w:tcPr>
            <w:tcW w:w="889" w:type="dxa"/>
            <w:vMerge/>
            <w:tcBorders>
              <w:top w:val="single" w:sz="4" w:space="0" w:color="244A58" w:themeColor="accent2"/>
              <w:left w:val="single" w:sz="4" w:space="0" w:color="244A58" w:themeColor="accent2"/>
              <w:right w:val="single" w:sz="4" w:space="0" w:color="244A58" w:themeColor="accent2"/>
            </w:tcBorders>
          </w:tcPr>
          <w:p w14:paraId="01596654" w14:textId="77777777" w:rsidR="00ED1B61" w:rsidRDefault="00ED1B61" w:rsidP="00914B2D">
            <w:pPr>
              <w:jc w:val="center"/>
              <w:cnfStyle w:val="000000000000" w:firstRow="0" w:lastRow="0" w:firstColumn="0" w:lastColumn="0" w:oddVBand="0" w:evenVBand="0" w:oddHBand="0" w:evenHBand="0" w:firstRowFirstColumn="0" w:firstRowLastColumn="0" w:lastRowFirstColumn="0" w:lastRowLastColumn="0"/>
            </w:pPr>
          </w:p>
        </w:tc>
      </w:tr>
      <w:tr w:rsidR="00914B2D" w14:paraId="29163216" w14:textId="77777777" w:rsidTr="00914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tcBorders>
              <w:left w:val="single" w:sz="4" w:space="0" w:color="244A58" w:themeColor="accent2"/>
              <w:right w:val="single" w:sz="4" w:space="0" w:color="244A58" w:themeColor="accent2"/>
            </w:tcBorders>
          </w:tcPr>
          <w:p w14:paraId="45563AAC" w14:textId="77777777" w:rsidR="00914B2D" w:rsidRPr="008D55C5" w:rsidRDefault="00914B2D" w:rsidP="00914B2D">
            <w:pPr>
              <w:rPr>
                <w:b w:val="0"/>
              </w:rPr>
            </w:pPr>
          </w:p>
        </w:tc>
        <w:tc>
          <w:tcPr>
            <w:tcW w:w="2409" w:type="dxa"/>
            <w:vMerge/>
            <w:tcBorders>
              <w:left w:val="single" w:sz="4" w:space="0" w:color="244A58" w:themeColor="accent2"/>
              <w:right w:val="single" w:sz="4" w:space="0" w:color="244A58" w:themeColor="accent2"/>
            </w:tcBorders>
          </w:tcPr>
          <w:p w14:paraId="1815C4AF"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p>
        </w:tc>
        <w:tc>
          <w:tcPr>
            <w:tcW w:w="993" w:type="dxa"/>
            <w:vMerge/>
            <w:tcBorders>
              <w:left w:val="single" w:sz="4" w:space="0" w:color="244A58" w:themeColor="accent2"/>
              <w:right w:val="single" w:sz="4" w:space="0" w:color="244A58" w:themeColor="accent2"/>
            </w:tcBorders>
          </w:tcPr>
          <w:p w14:paraId="16272C24" w14:textId="77777777" w:rsidR="00914B2D" w:rsidRPr="008D55C5" w:rsidRDefault="00914B2D" w:rsidP="00914B2D">
            <w:pPr>
              <w:jc w:val="center"/>
              <w:cnfStyle w:val="000000100000" w:firstRow="0" w:lastRow="0" w:firstColumn="0" w:lastColumn="0" w:oddVBand="0" w:evenVBand="0" w:oddHBand="1" w:evenHBand="0" w:firstRowFirstColumn="0" w:firstRowLastColumn="0" w:lastRowFirstColumn="0" w:lastRowLastColumn="0"/>
            </w:pPr>
          </w:p>
        </w:tc>
        <w:tc>
          <w:tcPr>
            <w:tcW w:w="113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7D52E40"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proofErr w:type="gramStart"/>
            <w:r>
              <w:t>password</w:t>
            </w:r>
            <w:proofErr w:type="gramEnd"/>
          </w:p>
        </w:tc>
        <w:tc>
          <w:tcPr>
            <w:tcW w:w="850"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85C50E6"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r>
              <w:t>String</w:t>
            </w:r>
          </w:p>
        </w:tc>
        <w:tc>
          <w:tcPr>
            <w:tcW w:w="18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89866F1" w14:textId="77777777" w:rsidR="00914B2D" w:rsidRPr="008D55C5" w:rsidRDefault="00914B2D" w:rsidP="00914B2D">
            <w:pPr>
              <w:cnfStyle w:val="000000100000" w:firstRow="0" w:lastRow="0" w:firstColumn="0" w:lastColumn="0" w:oddVBand="0" w:evenVBand="0" w:oddHBand="1" w:evenHBand="0" w:firstRowFirstColumn="0" w:firstRowLastColumn="0" w:lastRowFirstColumn="0" w:lastRowLastColumn="0"/>
            </w:pPr>
            <w:r>
              <w:t>Password</w:t>
            </w:r>
          </w:p>
        </w:tc>
        <w:tc>
          <w:tcPr>
            <w:tcW w:w="889" w:type="dxa"/>
            <w:vMerge/>
            <w:tcBorders>
              <w:left w:val="single" w:sz="4" w:space="0" w:color="244A58" w:themeColor="accent2"/>
              <w:right w:val="single" w:sz="4" w:space="0" w:color="244A58" w:themeColor="accent2"/>
            </w:tcBorders>
          </w:tcPr>
          <w:p w14:paraId="29B1E7CB" w14:textId="77777777" w:rsidR="00914B2D" w:rsidRPr="008D55C5" w:rsidRDefault="00914B2D" w:rsidP="00914B2D">
            <w:pPr>
              <w:jc w:val="center"/>
              <w:cnfStyle w:val="000000100000" w:firstRow="0" w:lastRow="0" w:firstColumn="0" w:lastColumn="0" w:oddVBand="0" w:evenVBand="0" w:oddHBand="1" w:evenHBand="0" w:firstRowFirstColumn="0" w:firstRowLastColumn="0" w:lastRowFirstColumn="0" w:lastRowLastColumn="0"/>
            </w:pPr>
          </w:p>
        </w:tc>
      </w:tr>
    </w:tbl>
    <w:p w14:paraId="538C3994" w14:textId="77777777" w:rsidR="00914B2D" w:rsidRDefault="00914B2D" w:rsidP="00914B2D">
      <w:pPr>
        <w:rPr>
          <w:b/>
        </w:rPr>
      </w:pPr>
    </w:p>
    <w:p w14:paraId="4589B676" w14:textId="77777777" w:rsidR="00914B2D" w:rsidRDefault="00914B2D" w:rsidP="00914B2D">
      <w:pPr>
        <w:rPr>
          <w:b/>
        </w:rPr>
      </w:pPr>
      <w:r>
        <w:rPr>
          <w:b/>
        </w:rPr>
        <w:t xml:space="preserve">Example:  </w:t>
      </w:r>
    </w:p>
    <w:p w14:paraId="4F29A296" w14:textId="1C83F4A7" w:rsidR="00914B2D" w:rsidRPr="00914B2D" w:rsidRDefault="00ED1B61" w:rsidP="00914B2D">
      <w:pPr>
        <w:rPr>
          <w:rFonts w:ascii="Times" w:eastAsia="Times New Roman" w:hAnsi="Times" w:cs="Times New Roman"/>
          <w:color w:val="auto"/>
          <w:szCs w:val="20"/>
        </w:rPr>
      </w:pPr>
      <w:r>
        <w:t>https://www</w:t>
      </w:r>
      <w:r w:rsidR="00914B2D" w:rsidRPr="00914B2D">
        <w:t>.mappedinisrael.com/api/users/register</w:t>
      </w:r>
    </w:p>
    <w:p w14:paraId="0B4F268B" w14:textId="77777777" w:rsidR="00914B2D" w:rsidRDefault="00914B2D" w:rsidP="00914B2D">
      <w:pPr>
        <w:pStyle w:val="Heading4"/>
        <w:rPr>
          <w:b/>
        </w:rPr>
      </w:pPr>
      <w:r w:rsidRPr="008D55C5">
        <w:rPr>
          <w:b/>
        </w:rPr>
        <w:t>Re</w:t>
      </w:r>
      <w:r>
        <w:rPr>
          <w:b/>
        </w:rPr>
        <w:t>sponse</w:t>
      </w:r>
      <w:r w:rsidRPr="008D55C5">
        <w:rPr>
          <w:b/>
        </w:rPr>
        <w:t>:</w:t>
      </w:r>
    </w:p>
    <w:p w14:paraId="768651FF" w14:textId="77777777" w:rsidR="00914B2D" w:rsidRDefault="00914B2D" w:rsidP="00914B2D">
      <w:pPr>
        <w:pStyle w:val="Heading3"/>
      </w:pPr>
      <w:r w:rsidRPr="009B5FD5">
        <w:rPr>
          <w:b/>
        </w:rPr>
        <w:t>Status</w:t>
      </w:r>
      <w:r>
        <w:t xml:space="preserve">: </w:t>
      </w:r>
      <w:r w:rsidRPr="009B5FD5">
        <w:t>OK</w:t>
      </w:r>
    </w:p>
    <w:p w14:paraId="64217A69" w14:textId="77777777" w:rsidR="00914B2D" w:rsidRPr="003C2970" w:rsidRDefault="00914B2D" w:rsidP="00914B2D">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914B2D" w14:paraId="0BDC2275" w14:textId="77777777" w:rsidTr="00914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7361E7AE" w14:textId="77777777" w:rsidR="00914B2D" w:rsidRPr="00E77C19" w:rsidRDefault="00914B2D" w:rsidP="00914B2D">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0E0200BD" w14:textId="77777777" w:rsidR="00914B2D" w:rsidRPr="00E77C19"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7DE31651" w14:textId="77777777" w:rsidR="00914B2D"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14B2D" w14:paraId="4CB56B9A" w14:textId="77777777" w:rsidTr="00914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7228DE4" w14:textId="77777777" w:rsidR="00914B2D" w:rsidRPr="003C2970" w:rsidRDefault="00914B2D" w:rsidP="00914B2D">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3AA1DD3" w14:textId="77777777" w:rsidR="00914B2D" w:rsidRPr="00220DF1" w:rsidRDefault="00914B2D" w:rsidP="00914B2D">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046F1C1" w14:textId="77777777" w:rsidR="00914B2D" w:rsidRPr="00BF3B67" w:rsidRDefault="00914B2D" w:rsidP="00914B2D">
            <w:pPr>
              <w:cnfStyle w:val="000000100000" w:firstRow="0" w:lastRow="0" w:firstColumn="0" w:lastColumn="0" w:oddVBand="0" w:evenVBand="0" w:oddHBand="1" w:evenHBand="0" w:firstRowFirstColumn="0" w:firstRowLastColumn="0" w:lastRowFirstColumn="0" w:lastRowLastColumn="0"/>
            </w:pPr>
            <w:r>
              <w:t>Response meta data</w:t>
            </w:r>
          </w:p>
        </w:tc>
      </w:tr>
      <w:tr w:rsidR="00914B2D" w14:paraId="71F1FC4C" w14:textId="77777777" w:rsidTr="00914B2D">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6EDE1C3" w14:textId="77777777" w:rsidR="00914B2D" w:rsidRPr="00BF3B67" w:rsidRDefault="00914B2D" w:rsidP="00914B2D">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EFAE87B" w14:textId="77777777" w:rsidR="00914B2D" w:rsidRPr="00220DF1" w:rsidRDefault="00914B2D" w:rsidP="00914B2D">
            <w:pPr>
              <w:cnfStyle w:val="000000000000" w:firstRow="0" w:lastRow="0" w:firstColumn="0" w:lastColumn="0" w:oddVBand="0" w:evenVBand="0" w:oddHBand="0" w:evenHBand="0" w:firstRowFirstColumn="0" w:firstRowLastColumn="0" w:lastRowFirstColumn="0" w:lastRowLastColumn="0"/>
              <w:rPr>
                <w:bCs/>
              </w:rPr>
            </w:pPr>
            <w:r>
              <w:rPr>
                <w:bCs/>
              </w:rPr>
              <w:t>Compound: Payload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B58D14" w14:textId="77777777" w:rsidR="00914B2D" w:rsidRPr="00BF3B67" w:rsidRDefault="00914B2D" w:rsidP="00914B2D">
            <w:pPr>
              <w:cnfStyle w:val="000000000000" w:firstRow="0" w:lastRow="0" w:firstColumn="0" w:lastColumn="0" w:oddVBand="0" w:evenVBand="0" w:oddHBand="0" w:evenHBand="0" w:firstRowFirstColumn="0" w:firstRowLastColumn="0" w:lastRowFirstColumn="0" w:lastRowLastColumn="0"/>
              <w:rPr>
                <w:bCs/>
              </w:rPr>
            </w:pPr>
            <w:r>
              <w:rPr>
                <w:bCs/>
              </w:rPr>
              <w:t>Actual response data: Expected result: null</w:t>
            </w:r>
          </w:p>
        </w:tc>
      </w:tr>
    </w:tbl>
    <w:p w14:paraId="6B68ED1D" w14:textId="77777777" w:rsidR="00914B2D" w:rsidRDefault="00914B2D" w:rsidP="00914B2D"/>
    <w:p w14:paraId="335D54F7" w14:textId="77777777" w:rsidR="00914B2D" w:rsidRDefault="00914B2D" w:rsidP="00914B2D">
      <w:pPr>
        <w:pStyle w:val="Heading3"/>
      </w:pPr>
      <w:r>
        <w:t>Result Object:</w:t>
      </w:r>
    </w:p>
    <w:tbl>
      <w:tblPr>
        <w:tblStyle w:val="LightList-Accent2"/>
        <w:tblW w:w="0" w:type="auto"/>
        <w:tblLook w:val="04A0" w:firstRow="1" w:lastRow="0" w:firstColumn="1" w:lastColumn="0" w:noHBand="0" w:noVBand="1"/>
      </w:tblPr>
      <w:tblGrid>
        <w:gridCol w:w="2306"/>
        <w:gridCol w:w="3898"/>
        <w:gridCol w:w="4767"/>
      </w:tblGrid>
      <w:tr w:rsidR="00914B2D" w14:paraId="088A7783" w14:textId="77777777" w:rsidTr="00914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E916312" w14:textId="77777777" w:rsidR="00914B2D" w:rsidRPr="00E77C19" w:rsidRDefault="00914B2D" w:rsidP="00914B2D">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A926D20" w14:textId="77777777" w:rsidR="00914B2D" w:rsidRPr="00E77C19"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6E713851" w14:textId="77777777" w:rsidR="00914B2D"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14B2D" w14:paraId="4132BEEB" w14:textId="77777777" w:rsidTr="00914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3178846" w14:textId="77777777" w:rsidR="00914B2D" w:rsidRDefault="00914B2D" w:rsidP="00914B2D">
            <w:pPr>
              <w:rPr>
                <w:b w:val="0"/>
              </w:rPr>
            </w:pPr>
            <w:proofErr w:type="spellStart"/>
            <w:proofErr w:type="gramStart"/>
            <w:r>
              <w:rPr>
                <w:b w:val="0"/>
              </w:rPr>
              <w:t>statusCode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8D3BB4B" w14:textId="77777777" w:rsidR="00914B2D" w:rsidRDefault="00914B2D" w:rsidP="00914B2D">
            <w:pPr>
              <w:cnfStyle w:val="000000100000" w:firstRow="0" w:lastRow="0" w:firstColumn="0" w:lastColumn="0" w:oddVBand="0" w:evenVBand="0" w:oddHBand="1" w:evenHBand="0" w:firstRowFirstColumn="0" w:firstRowLastColumn="0" w:lastRowFirstColumn="0" w:lastRowLastColumn="0"/>
            </w:pPr>
            <w: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DC53297" w14:textId="76D7FB0B" w:rsidR="00914B2D" w:rsidRDefault="00914B2D" w:rsidP="00ED1B61">
            <w:pPr>
              <w:cnfStyle w:val="000000100000" w:firstRow="0" w:lastRow="0" w:firstColumn="0" w:lastColumn="0" w:oddVBand="0" w:evenVBand="0" w:oddHBand="1" w:evenHBand="0" w:firstRowFirstColumn="0" w:firstRowLastColumn="0" w:lastRowFirstColumn="0" w:lastRowLastColumn="0"/>
            </w:pPr>
            <w:r>
              <w:t xml:space="preserve">Expected result: </w:t>
            </w:r>
            <w:r w:rsidR="00ED1B61">
              <w:t>CREATED</w:t>
            </w:r>
          </w:p>
        </w:tc>
      </w:tr>
      <w:tr w:rsidR="00914B2D" w14:paraId="6D63255E" w14:textId="77777777" w:rsidTr="00914B2D">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2D32525" w14:textId="77777777" w:rsidR="00914B2D" w:rsidRDefault="00914B2D" w:rsidP="00914B2D">
            <w:pPr>
              <w:rPr>
                <w:b w:val="0"/>
              </w:rPr>
            </w:pPr>
            <w:proofErr w:type="gramStart"/>
            <w:r>
              <w:rPr>
                <w:b w:val="0"/>
              </w:rPr>
              <w:t>body</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944EC3D" w14:textId="77777777" w:rsidR="00914B2D" w:rsidRDefault="00914B2D" w:rsidP="00914B2D">
            <w:pPr>
              <w:cnfStyle w:val="000000000000" w:firstRow="0" w:lastRow="0" w:firstColumn="0" w:lastColumn="0" w:oddVBand="0" w:evenVBand="0" w:oddHBand="0"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42793F0" w14:textId="77777777" w:rsidR="00914B2D" w:rsidRDefault="00914B2D" w:rsidP="00914B2D">
            <w:pPr>
              <w:cnfStyle w:val="000000000000" w:firstRow="0" w:lastRow="0" w:firstColumn="0" w:lastColumn="0" w:oddVBand="0" w:evenVBand="0" w:oddHBand="0" w:evenHBand="0" w:firstRowFirstColumn="0" w:firstRowLastColumn="0" w:lastRowFirstColumn="0" w:lastRowLastColumn="0"/>
            </w:pPr>
            <w:r>
              <w:t>N/A</w:t>
            </w:r>
          </w:p>
        </w:tc>
      </w:tr>
      <w:tr w:rsidR="00914B2D" w14:paraId="0214CC6D" w14:textId="77777777" w:rsidTr="00914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F9D766C" w14:textId="77777777" w:rsidR="00914B2D" w:rsidRPr="003C2970" w:rsidRDefault="00914B2D" w:rsidP="00914B2D">
            <w:pPr>
              <w:rPr>
                <w:b w:val="0"/>
              </w:rPr>
            </w:pPr>
            <w:proofErr w:type="gramStart"/>
            <w:r>
              <w:rPr>
                <w:b w:val="0"/>
              </w:rPr>
              <w:t>headers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6D4B6AC" w14:textId="77777777" w:rsidR="00914B2D" w:rsidRPr="00220DF1" w:rsidRDefault="00914B2D" w:rsidP="00914B2D">
            <w:pPr>
              <w:cnfStyle w:val="000000100000" w:firstRow="0" w:lastRow="0" w:firstColumn="0" w:lastColumn="0" w:oddVBand="0" w:evenVBand="0" w:oddHBand="1"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970A91E" w14:textId="77777777" w:rsidR="00914B2D" w:rsidRPr="00BF3B67" w:rsidRDefault="00914B2D" w:rsidP="00914B2D">
            <w:pPr>
              <w:cnfStyle w:val="000000100000" w:firstRow="0" w:lastRow="0" w:firstColumn="0" w:lastColumn="0" w:oddVBand="0" w:evenVBand="0" w:oddHBand="1" w:evenHBand="0" w:firstRowFirstColumn="0" w:firstRowLastColumn="0" w:lastRowFirstColumn="0" w:lastRowLastColumn="0"/>
            </w:pPr>
            <w:r>
              <w:t>N/A</w:t>
            </w:r>
          </w:p>
        </w:tc>
      </w:tr>
    </w:tbl>
    <w:p w14:paraId="72F333FB" w14:textId="77777777" w:rsidR="00914B2D" w:rsidRDefault="00914B2D" w:rsidP="00914B2D">
      <w:pPr>
        <w:pStyle w:val="Heading3"/>
      </w:pPr>
      <w:r>
        <w:t>Payload Object:</w:t>
      </w:r>
    </w:p>
    <w:tbl>
      <w:tblPr>
        <w:tblStyle w:val="LightList-Accent2"/>
        <w:tblW w:w="0" w:type="auto"/>
        <w:tblLook w:val="04A0" w:firstRow="1" w:lastRow="0" w:firstColumn="1" w:lastColumn="0" w:noHBand="0" w:noVBand="1"/>
      </w:tblPr>
      <w:tblGrid>
        <w:gridCol w:w="2306"/>
        <w:gridCol w:w="3898"/>
        <w:gridCol w:w="4767"/>
      </w:tblGrid>
      <w:tr w:rsidR="00914B2D" w14:paraId="261B7EF2" w14:textId="77777777" w:rsidTr="00914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771E21D6" w14:textId="77777777" w:rsidR="00914B2D" w:rsidRPr="00E77C19" w:rsidRDefault="00914B2D" w:rsidP="00914B2D">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5A051709" w14:textId="77777777" w:rsidR="00914B2D" w:rsidRPr="00E77C19"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10519DB2" w14:textId="77777777" w:rsidR="00914B2D" w:rsidRDefault="00914B2D" w:rsidP="00914B2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914B2D" w14:paraId="7DE00C52" w14:textId="77777777" w:rsidTr="00914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1" w:type="dxa"/>
            <w:gridSpan w:val="3"/>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7E1D61F" w14:textId="77777777" w:rsidR="00914B2D" w:rsidRPr="00BF3B67" w:rsidRDefault="00914B2D" w:rsidP="00914B2D">
            <w:r>
              <w:t>No data expected</w:t>
            </w:r>
          </w:p>
        </w:tc>
      </w:tr>
    </w:tbl>
    <w:p w14:paraId="17459450" w14:textId="77777777" w:rsidR="00914B2D" w:rsidRDefault="00914B2D" w:rsidP="00914B2D"/>
    <w:p w14:paraId="6357718A" w14:textId="77777777" w:rsidR="00914B2D" w:rsidRDefault="00914B2D" w:rsidP="00914B2D">
      <w:pPr>
        <w:rPr>
          <w:b/>
        </w:rPr>
      </w:pPr>
      <w:r>
        <w:rPr>
          <w:b/>
        </w:rPr>
        <w:t xml:space="preserve">Example: </w:t>
      </w:r>
    </w:p>
    <w:p w14:paraId="4F54D5F1" w14:textId="152C554A" w:rsidR="00914B2D" w:rsidRDefault="00914B2D" w:rsidP="00914B2D">
      <w:pPr>
        <w:rPr>
          <w:rFonts w:asciiTheme="majorHAnsi" w:eastAsiaTheme="majorEastAsia" w:hAnsiTheme="majorHAnsi" w:cstheme="majorBidi"/>
          <w:iCs/>
          <w:color w:val="244A58" w:themeColor="accent2"/>
          <w:sz w:val="44"/>
        </w:rPr>
      </w:pPr>
      <w:r w:rsidRPr="00B5346F">
        <w:t>{"</w:t>
      </w:r>
      <w:proofErr w:type="gramStart"/>
      <w:r w:rsidRPr="00B5346F">
        <w:t>result</w:t>
      </w:r>
      <w:proofErr w:type="gramEnd"/>
      <w:r w:rsidRPr="00B5346F">
        <w:t>":{"headers":{},"body":null,"</w:t>
      </w:r>
      <w:proofErr w:type="spellStart"/>
      <w:r w:rsidRPr="00B5346F">
        <w:t>statusCode</w:t>
      </w:r>
      <w:proofErr w:type="spellEnd"/>
      <w:r w:rsidRPr="00B5346F">
        <w:t>":"</w:t>
      </w:r>
      <w:r w:rsidR="000C0176">
        <w:t>CREATED</w:t>
      </w:r>
      <w:r w:rsidRPr="00B5346F">
        <w:t>"},"</w:t>
      </w:r>
      <w:proofErr w:type="spellStart"/>
      <w:r w:rsidRPr="00B5346F">
        <w:t>payload":null</w:t>
      </w:r>
      <w:proofErr w:type="spellEnd"/>
      <w:r w:rsidRPr="00B5346F">
        <w:t>}</w:t>
      </w:r>
      <w:r>
        <w:br w:type="page"/>
      </w:r>
    </w:p>
    <w:p w14:paraId="7968F189" w14:textId="2FBBB67E" w:rsidR="00A23863" w:rsidRPr="009A12FE" w:rsidRDefault="00A23863" w:rsidP="00A23863">
      <w:pPr>
        <w:pStyle w:val="Subtitle"/>
      </w:pPr>
      <w:r>
        <w:t>User logout</w:t>
      </w:r>
    </w:p>
    <w:tbl>
      <w:tblPr>
        <w:tblW w:w="5000" w:type="pct"/>
        <w:tblLayout w:type="fixed"/>
        <w:tblLook w:val="04A0" w:firstRow="1" w:lastRow="0" w:firstColumn="1" w:lastColumn="0" w:noHBand="0" w:noVBand="1"/>
      </w:tblPr>
      <w:tblGrid>
        <w:gridCol w:w="11304"/>
      </w:tblGrid>
      <w:tr w:rsidR="00A23863" w14:paraId="0D911CA3" w14:textId="77777777" w:rsidTr="00A23863">
        <w:tc>
          <w:tcPr>
            <w:tcW w:w="3200" w:type="pct"/>
            <w:shd w:val="clear" w:color="auto" w:fill="244A58" w:themeFill="accent2"/>
          </w:tcPr>
          <w:p w14:paraId="4A071A84" w14:textId="77777777" w:rsidR="00A23863" w:rsidRDefault="00A23863" w:rsidP="00A23863">
            <w:pPr>
              <w:pStyle w:val="NoSpacing"/>
              <w:tabs>
                <w:tab w:val="left" w:pos="4384"/>
              </w:tabs>
            </w:pPr>
            <w:r>
              <w:tab/>
            </w:r>
          </w:p>
        </w:tc>
      </w:tr>
    </w:tbl>
    <w:p w14:paraId="13045529" w14:textId="77777777" w:rsidR="00A23863" w:rsidRDefault="00A23863" w:rsidP="00A23863"/>
    <w:p w14:paraId="2843C55C" w14:textId="77777777" w:rsidR="00A23863" w:rsidRDefault="00A23863" w:rsidP="00A23863">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411"/>
        <w:gridCol w:w="2226"/>
        <w:gridCol w:w="1062"/>
        <w:gridCol w:w="1347"/>
        <w:gridCol w:w="2317"/>
      </w:tblGrid>
      <w:tr w:rsidR="00A23863" w14:paraId="10606B3D" w14:textId="77777777" w:rsidTr="00D67FE3">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3411" w:type="dxa"/>
            <w:tcBorders>
              <w:bottom w:val="single" w:sz="4" w:space="0" w:color="244A58" w:themeColor="accent2"/>
            </w:tcBorders>
          </w:tcPr>
          <w:p w14:paraId="4AF72E7E" w14:textId="77777777" w:rsidR="00A23863" w:rsidRPr="009A12FE" w:rsidRDefault="00A23863" w:rsidP="00A23863">
            <w:pPr>
              <w:jc w:val="center"/>
              <w:rPr>
                <w:b w:val="0"/>
                <w:color w:val="FFFFFF" w:themeColor="background1"/>
              </w:rPr>
            </w:pPr>
            <w:r>
              <w:rPr>
                <w:b w:val="0"/>
                <w:color w:val="FFFFFF" w:themeColor="background1"/>
              </w:rPr>
              <w:t>Action</w:t>
            </w:r>
          </w:p>
        </w:tc>
        <w:tc>
          <w:tcPr>
            <w:tcW w:w="2226" w:type="dxa"/>
            <w:tcBorders>
              <w:bottom w:val="single" w:sz="4" w:space="0" w:color="244A58" w:themeColor="accent2"/>
            </w:tcBorders>
          </w:tcPr>
          <w:p w14:paraId="07BF69F9" w14:textId="77777777" w:rsidR="00A23863" w:rsidRPr="009A12FE"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62" w:type="dxa"/>
            <w:tcBorders>
              <w:bottom w:val="single" w:sz="4" w:space="0" w:color="244A58" w:themeColor="accent2"/>
            </w:tcBorders>
          </w:tcPr>
          <w:p w14:paraId="555132E6" w14:textId="77777777" w:rsidR="00A23863"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47" w:type="dxa"/>
            <w:tcBorders>
              <w:bottom w:val="single" w:sz="4" w:space="0" w:color="244A58" w:themeColor="accent2"/>
            </w:tcBorders>
          </w:tcPr>
          <w:p w14:paraId="271A794C" w14:textId="77777777" w:rsidR="00A23863"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2317" w:type="dxa"/>
            <w:tcBorders>
              <w:bottom w:val="single" w:sz="4" w:space="0" w:color="244A58" w:themeColor="accent2"/>
            </w:tcBorders>
          </w:tcPr>
          <w:p w14:paraId="3DAC26FC" w14:textId="77777777" w:rsidR="00A23863" w:rsidRPr="009A12FE"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A23863" w14:paraId="36FB0A17" w14:textId="77777777" w:rsidTr="00D67FE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11" w:type="dxa"/>
            <w:tcBorders>
              <w:top w:val="single" w:sz="4" w:space="0" w:color="244A58" w:themeColor="accent2"/>
              <w:left w:val="single" w:sz="4" w:space="0" w:color="244A58" w:themeColor="accent2"/>
              <w:right w:val="single" w:sz="4" w:space="0" w:color="244A58" w:themeColor="accent2"/>
            </w:tcBorders>
          </w:tcPr>
          <w:p w14:paraId="5DFEC6E5" w14:textId="36555D1A" w:rsidR="00A23863" w:rsidRDefault="00A23863" w:rsidP="00A23863">
            <w:pPr>
              <w:rPr>
                <w:b w:val="0"/>
              </w:rPr>
            </w:pPr>
            <w:r>
              <w:rPr>
                <w:b w:val="0"/>
              </w:rPr>
              <w:t>Logout the currently logged in user</w:t>
            </w:r>
          </w:p>
        </w:tc>
        <w:tc>
          <w:tcPr>
            <w:tcW w:w="2226" w:type="dxa"/>
            <w:tcBorders>
              <w:top w:val="single" w:sz="4" w:space="0" w:color="244A58" w:themeColor="accent2"/>
              <w:left w:val="single" w:sz="4" w:space="0" w:color="244A58" w:themeColor="accent2"/>
              <w:right w:val="single" w:sz="4" w:space="0" w:color="244A58" w:themeColor="accent2"/>
            </w:tcBorders>
          </w:tcPr>
          <w:p w14:paraId="122120D3" w14:textId="1EF4BACE" w:rsidR="00A23863" w:rsidRPr="00405479" w:rsidRDefault="00A23863" w:rsidP="00A23863">
            <w:pPr>
              <w:cnfStyle w:val="000000100000" w:firstRow="0" w:lastRow="0" w:firstColumn="0" w:lastColumn="0" w:oddVBand="0" w:evenVBand="0" w:oddHBand="1" w:evenHBand="0" w:firstRowFirstColumn="0" w:firstRowLastColumn="0" w:lastRowFirstColumn="0" w:lastRowLastColumn="0"/>
              <w:rPr>
                <w:bCs/>
              </w:rPr>
            </w:pPr>
            <w:r w:rsidRPr="00A23863">
              <w:t>/</w:t>
            </w:r>
            <w:proofErr w:type="spellStart"/>
            <w:r w:rsidRPr="00A23863">
              <w:t>api</w:t>
            </w:r>
            <w:proofErr w:type="spellEnd"/>
            <w:r w:rsidRPr="00A23863">
              <w:t>/users/logout/</w:t>
            </w:r>
          </w:p>
        </w:tc>
        <w:tc>
          <w:tcPr>
            <w:tcW w:w="1062" w:type="dxa"/>
            <w:tcBorders>
              <w:top w:val="single" w:sz="4" w:space="0" w:color="244A58" w:themeColor="accent2"/>
              <w:left w:val="single" w:sz="4" w:space="0" w:color="244A58" w:themeColor="accent2"/>
              <w:right w:val="single" w:sz="4" w:space="0" w:color="244A58" w:themeColor="accent2"/>
            </w:tcBorders>
          </w:tcPr>
          <w:p w14:paraId="1BF50C21" w14:textId="5B53AA0B" w:rsidR="00A23863" w:rsidRPr="008D55C5" w:rsidRDefault="00914B2D" w:rsidP="00A23863">
            <w:pPr>
              <w:jc w:val="center"/>
              <w:cnfStyle w:val="000000100000" w:firstRow="0" w:lastRow="0" w:firstColumn="0" w:lastColumn="0" w:oddVBand="0" w:evenVBand="0" w:oddHBand="1" w:evenHBand="0" w:firstRowFirstColumn="0" w:firstRowLastColumn="0" w:lastRowFirstColumn="0" w:lastRowLastColumn="0"/>
            </w:pPr>
            <w:r>
              <w:t>POST</w:t>
            </w:r>
          </w:p>
        </w:tc>
        <w:tc>
          <w:tcPr>
            <w:tcW w:w="1347" w:type="dxa"/>
            <w:tcBorders>
              <w:top w:val="single" w:sz="4" w:space="0" w:color="244A58" w:themeColor="accent2"/>
              <w:left w:val="single" w:sz="4" w:space="0" w:color="244A58" w:themeColor="accent2"/>
              <w:right w:val="single" w:sz="4" w:space="0" w:color="244A58" w:themeColor="accent2"/>
            </w:tcBorders>
          </w:tcPr>
          <w:p w14:paraId="54C3749B" w14:textId="759AC0BE" w:rsidR="00A23863" w:rsidRPr="008D55C5" w:rsidRDefault="00A23863" w:rsidP="00A23863">
            <w:pPr>
              <w:cnfStyle w:val="000000100000" w:firstRow="0" w:lastRow="0" w:firstColumn="0" w:lastColumn="0" w:oddVBand="0" w:evenVBand="0" w:oddHBand="1" w:evenHBand="0" w:firstRowFirstColumn="0" w:firstRowLastColumn="0" w:lastRowFirstColumn="0" w:lastRowLastColumn="0"/>
            </w:pPr>
          </w:p>
        </w:tc>
        <w:tc>
          <w:tcPr>
            <w:tcW w:w="2317" w:type="dxa"/>
            <w:tcBorders>
              <w:top w:val="single" w:sz="4" w:space="0" w:color="244A58" w:themeColor="accent2"/>
              <w:left w:val="single" w:sz="4" w:space="0" w:color="244A58" w:themeColor="accent2"/>
              <w:right w:val="single" w:sz="4" w:space="0" w:color="244A58" w:themeColor="accent2"/>
            </w:tcBorders>
          </w:tcPr>
          <w:p w14:paraId="695D2FAE" w14:textId="77777777" w:rsidR="00A23863" w:rsidRPr="008D55C5" w:rsidRDefault="00A23863" w:rsidP="00A23863">
            <w:pPr>
              <w:jc w:val="center"/>
              <w:cnfStyle w:val="000000100000" w:firstRow="0" w:lastRow="0" w:firstColumn="0" w:lastColumn="0" w:oddVBand="0" w:evenVBand="0" w:oddHBand="1" w:evenHBand="0" w:firstRowFirstColumn="0" w:firstRowLastColumn="0" w:lastRowFirstColumn="0" w:lastRowLastColumn="0"/>
            </w:pPr>
            <w:r>
              <w:t>Yes</w:t>
            </w:r>
          </w:p>
        </w:tc>
      </w:tr>
    </w:tbl>
    <w:p w14:paraId="7C0B0D18" w14:textId="77777777" w:rsidR="00D67FE3" w:rsidRDefault="00D67FE3" w:rsidP="00A23863">
      <w:pPr>
        <w:rPr>
          <w:b/>
        </w:rPr>
      </w:pPr>
    </w:p>
    <w:p w14:paraId="27F603DB" w14:textId="77777777" w:rsidR="00A23863" w:rsidRDefault="00A23863" w:rsidP="00A23863">
      <w:pPr>
        <w:rPr>
          <w:b/>
        </w:rPr>
      </w:pPr>
      <w:r>
        <w:rPr>
          <w:b/>
        </w:rPr>
        <w:t xml:space="preserve">Example:  </w:t>
      </w:r>
    </w:p>
    <w:p w14:paraId="23FEBC41" w14:textId="2D42E1FF" w:rsidR="00A23863" w:rsidRPr="00A23863" w:rsidRDefault="00A23863" w:rsidP="00A23863">
      <w:r w:rsidRPr="00A23863">
        <w:t>https://www.mappedinisrael.com/api/users/logout/</w:t>
      </w:r>
    </w:p>
    <w:p w14:paraId="7E88DF54" w14:textId="77777777" w:rsidR="00A23863" w:rsidRDefault="00A23863" w:rsidP="00A23863">
      <w:pPr>
        <w:pStyle w:val="Heading4"/>
        <w:rPr>
          <w:b/>
        </w:rPr>
      </w:pPr>
      <w:r w:rsidRPr="008D55C5">
        <w:rPr>
          <w:b/>
        </w:rPr>
        <w:t>Re</w:t>
      </w:r>
      <w:r>
        <w:rPr>
          <w:b/>
        </w:rPr>
        <w:t>sponse</w:t>
      </w:r>
      <w:r w:rsidRPr="008D55C5">
        <w:rPr>
          <w:b/>
        </w:rPr>
        <w:t>:</w:t>
      </w:r>
    </w:p>
    <w:p w14:paraId="63EC91EC" w14:textId="77777777" w:rsidR="00A23863" w:rsidRDefault="00A23863" w:rsidP="00A23863">
      <w:pPr>
        <w:pStyle w:val="Heading3"/>
      </w:pPr>
      <w:r w:rsidRPr="009B5FD5">
        <w:rPr>
          <w:b/>
        </w:rPr>
        <w:t>Status</w:t>
      </w:r>
      <w:r>
        <w:t xml:space="preserve">: </w:t>
      </w:r>
      <w:r w:rsidRPr="009B5FD5">
        <w:t>OK</w:t>
      </w:r>
    </w:p>
    <w:p w14:paraId="05A7070B" w14:textId="77777777" w:rsidR="00A23863" w:rsidRDefault="00A23863" w:rsidP="00A23863">
      <w:pPr>
        <w:pStyle w:val="Heading3"/>
      </w:pPr>
      <w:r>
        <w:rPr>
          <w:b/>
        </w:rPr>
        <w:t>Cookies</w:t>
      </w:r>
      <w:r>
        <w:t xml:space="preserve">: </w:t>
      </w:r>
    </w:p>
    <w:tbl>
      <w:tblPr>
        <w:tblStyle w:val="LightList-Accent2"/>
        <w:tblW w:w="0" w:type="auto"/>
        <w:tblLook w:val="04A0" w:firstRow="1" w:lastRow="0" w:firstColumn="1" w:lastColumn="0" w:noHBand="0" w:noVBand="1"/>
      </w:tblPr>
      <w:tblGrid>
        <w:gridCol w:w="1657"/>
        <w:gridCol w:w="800"/>
        <w:gridCol w:w="686"/>
        <w:gridCol w:w="1974"/>
        <w:gridCol w:w="1131"/>
        <w:gridCol w:w="889"/>
        <w:gridCol w:w="4167"/>
      </w:tblGrid>
      <w:tr w:rsidR="00D67FE3" w14:paraId="0C78BA56" w14:textId="77777777" w:rsidTr="00D6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8" w:space="0" w:color="244A58" w:themeColor="accent2"/>
              <w:bottom w:val="single" w:sz="4" w:space="0" w:color="244A58" w:themeColor="accent2"/>
              <w:right w:val="single" w:sz="4" w:space="0" w:color="FFFFFF" w:themeColor="background1"/>
            </w:tcBorders>
          </w:tcPr>
          <w:p w14:paraId="73C5F195" w14:textId="77777777" w:rsidR="00D67FE3" w:rsidRPr="00E77C19" w:rsidRDefault="00D67FE3" w:rsidP="00A23863">
            <w:pPr>
              <w:jc w:val="center"/>
              <w:rPr>
                <w:b w:val="0"/>
                <w:color w:val="FFFFFF" w:themeColor="background1"/>
              </w:rPr>
            </w:pPr>
            <w:r>
              <w:rPr>
                <w:b w:val="0"/>
                <w:color w:val="FFFFFF" w:themeColor="background1"/>
              </w:rPr>
              <w:t>Name</w:t>
            </w:r>
          </w:p>
        </w:tc>
        <w:tc>
          <w:tcPr>
            <w:tcW w:w="626" w:type="dxa"/>
            <w:tcBorders>
              <w:top w:val="single" w:sz="4" w:space="0" w:color="244A58" w:themeColor="accent2"/>
              <w:bottom w:val="single" w:sz="4" w:space="0" w:color="244A58" w:themeColor="accent2"/>
              <w:right w:val="single" w:sz="4" w:space="0" w:color="FFFFFF" w:themeColor="background1"/>
            </w:tcBorders>
          </w:tcPr>
          <w:p w14:paraId="01D4AF97" w14:textId="0E0447CE" w:rsidR="00D67FE3" w:rsidRDefault="00D67FE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Value</w:t>
            </w:r>
          </w:p>
        </w:tc>
        <w:tc>
          <w:tcPr>
            <w:tcW w:w="691"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0BD1D100" w14:textId="76930932" w:rsidR="00D67FE3" w:rsidRPr="00E77C19" w:rsidRDefault="00D67FE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Path</w:t>
            </w:r>
          </w:p>
        </w:tc>
        <w:tc>
          <w:tcPr>
            <w:tcW w:w="1976"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0B4BA7D2" w14:textId="77777777" w:rsidR="00D67FE3" w:rsidRDefault="00D67FE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Domain</w:t>
            </w:r>
          </w:p>
        </w:tc>
        <w:tc>
          <w:tcPr>
            <w:tcW w:w="1132"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7071ED51" w14:textId="77777777" w:rsidR="00D67FE3" w:rsidRDefault="00D67FE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Expiration</w:t>
            </w:r>
          </w:p>
        </w:tc>
        <w:tc>
          <w:tcPr>
            <w:tcW w:w="889"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5DAA27F2" w14:textId="77777777" w:rsidR="00D67FE3" w:rsidRDefault="00D67FE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c>
          <w:tcPr>
            <w:tcW w:w="4331"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63CB61ED" w14:textId="77777777" w:rsidR="00D67FE3" w:rsidRDefault="00D67FE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D67FE3" w14:paraId="5CBBAA05" w14:textId="77777777" w:rsidTr="00D6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E9124AD" w14:textId="77777777" w:rsidR="00D67FE3" w:rsidRPr="008D4AF9" w:rsidRDefault="00D67FE3" w:rsidP="00A23863">
            <w:pPr>
              <w:rPr>
                <w:b w:val="0"/>
              </w:rPr>
            </w:pPr>
            <w:r w:rsidRPr="008D4AF9">
              <w:rPr>
                <w:b w:val="0"/>
              </w:rPr>
              <w:t>TS_AUTH_SID</w:t>
            </w:r>
          </w:p>
        </w:tc>
        <w:tc>
          <w:tcPr>
            <w:tcW w:w="62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AA6046B" w14:textId="5C73471E" w:rsidR="00D67FE3" w:rsidRPr="00D67FE3" w:rsidRDefault="0051158C" w:rsidP="00A23863">
            <w:pPr>
              <w:jc w:val="center"/>
              <w:cnfStyle w:val="000000100000" w:firstRow="0" w:lastRow="0" w:firstColumn="0" w:lastColumn="0" w:oddVBand="0" w:evenVBand="0" w:oddHBand="1" w:evenHBand="0" w:firstRowFirstColumn="0" w:firstRowLastColumn="0" w:lastRowFirstColumn="0" w:lastRowLastColumn="0"/>
              <w:rPr>
                <w:i/>
              </w:rPr>
            </w:pPr>
            <w:r>
              <w:rPr>
                <w:i/>
              </w:rPr>
              <w:t>[</w:t>
            </w:r>
            <w:proofErr w:type="gramStart"/>
            <w:r w:rsidR="00D67FE3" w:rsidRPr="00D67FE3">
              <w:rPr>
                <w:i/>
              </w:rPr>
              <w:t>empty</w:t>
            </w:r>
            <w:proofErr w:type="gramEnd"/>
            <w:r w:rsidR="00D67FE3">
              <w:rPr>
                <w:i/>
              </w:rPr>
              <w:t>]</w:t>
            </w:r>
          </w:p>
        </w:tc>
        <w:tc>
          <w:tcPr>
            <w:tcW w:w="691"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138B37F" w14:textId="5760E109" w:rsidR="00D67FE3" w:rsidRPr="00220DF1" w:rsidRDefault="00D67FE3" w:rsidP="00A23863">
            <w:pPr>
              <w:jc w:val="center"/>
              <w:cnfStyle w:val="000000100000" w:firstRow="0" w:lastRow="0" w:firstColumn="0" w:lastColumn="0" w:oddVBand="0" w:evenVBand="0" w:oddHBand="1" w:evenHBand="0" w:firstRowFirstColumn="0" w:firstRowLastColumn="0" w:lastRowFirstColumn="0" w:lastRowLastColumn="0"/>
            </w:pPr>
            <w:r>
              <w:t>/</w:t>
            </w:r>
          </w:p>
        </w:tc>
        <w:tc>
          <w:tcPr>
            <w:tcW w:w="19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74B0740" w14:textId="77777777" w:rsidR="00D67FE3" w:rsidRDefault="00D67FE3" w:rsidP="00A23863">
            <w:pPr>
              <w:cnfStyle w:val="000000100000" w:firstRow="0" w:lastRow="0" w:firstColumn="0" w:lastColumn="0" w:oddVBand="0" w:evenVBand="0" w:oddHBand="1" w:evenHBand="0" w:firstRowFirstColumn="0" w:firstRowLastColumn="0" w:lastRowFirstColumn="0" w:lastRowLastColumn="0"/>
            </w:pPr>
            <w:proofErr w:type="gramStart"/>
            <w:r>
              <w:t>mappedinisrael.com</w:t>
            </w:r>
            <w:proofErr w:type="gramEnd"/>
          </w:p>
        </w:tc>
        <w:tc>
          <w:tcPr>
            <w:tcW w:w="113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461DC53" w14:textId="77777777" w:rsidR="00D67FE3" w:rsidRDefault="00D67FE3" w:rsidP="00A23863">
            <w:pPr>
              <w:cnfStyle w:val="000000100000" w:firstRow="0" w:lastRow="0" w:firstColumn="0" w:lastColumn="0" w:oddVBand="0" w:evenVBand="0" w:oddHBand="1" w:evenHBand="0" w:firstRowFirstColumn="0" w:firstRowLastColumn="0" w:lastRowFirstColumn="0" w:lastRowLastColumn="0"/>
            </w:pPr>
            <w:r>
              <w:t>Session</w:t>
            </w:r>
          </w:p>
        </w:tc>
        <w:tc>
          <w:tcPr>
            <w:tcW w:w="88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94E06DD" w14:textId="77777777" w:rsidR="00D67FE3" w:rsidRDefault="00D67FE3" w:rsidP="00A23863">
            <w:pPr>
              <w:jc w:val="center"/>
              <w:cnfStyle w:val="000000100000" w:firstRow="0" w:lastRow="0" w:firstColumn="0" w:lastColumn="0" w:oddVBand="0" w:evenVBand="0" w:oddHBand="1" w:evenHBand="0" w:firstRowFirstColumn="0" w:firstRowLastColumn="0" w:lastRowFirstColumn="0" w:lastRowLastColumn="0"/>
            </w:pPr>
            <w:r>
              <w:t>True</w:t>
            </w:r>
          </w:p>
        </w:tc>
        <w:tc>
          <w:tcPr>
            <w:tcW w:w="4331"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994A13" w14:textId="28B9E923" w:rsidR="00D67FE3" w:rsidRPr="00BF3B67" w:rsidRDefault="00D67FE3" w:rsidP="00A23863">
            <w:pPr>
              <w:cnfStyle w:val="000000100000" w:firstRow="0" w:lastRow="0" w:firstColumn="0" w:lastColumn="0" w:oddVBand="0" w:evenVBand="0" w:oddHBand="1" w:evenHBand="0" w:firstRowFirstColumn="0" w:firstRowLastColumn="0" w:lastRowFirstColumn="0" w:lastRowLastColumn="0"/>
            </w:pPr>
            <w:r>
              <w:t>Authenticated user session Id.</w:t>
            </w:r>
          </w:p>
        </w:tc>
      </w:tr>
    </w:tbl>
    <w:p w14:paraId="6E0CF388" w14:textId="77777777" w:rsidR="00A23863" w:rsidRPr="008D4AF9" w:rsidRDefault="00A23863" w:rsidP="00A23863"/>
    <w:p w14:paraId="01E79941" w14:textId="77777777" w:rsidR="00A23863" w:rsidRPr="003C2970" w:rsidRDefault="00A23863" w:rsidP="00A23863">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A23863" w14:paraId="200A5C1E" w14:textId="77777777" w:rsidTr="00A2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2CEEF502" w14:textId="77777777" w:rsidR="00A23863" w:rsidRPr="00E77C19" w:rsidRDefault="00A23863" w:rsidP="00A23863">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63A0F84" w14:textId="77777777" w:rsidR="00A23863" w:rsidRPr="00E77C19"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5C7217DD" w14:textId="77777777" w:rsidR="00A23863"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A23863" w14:paraId="7F990019" w14:textId="77777777" w:rsidTr="00A2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87CB4C7" w14:textId="77777777" w:rsidR="00A23863" w:rsidRPr="003C2970" w:rsidRDefault="00A23863" w:rsidP="00A23863">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33013E0" w14:textId="77777777" w:rsidR="00A23863" w:rsidRPr="00220DF1" w:rsidRDefault="00A23863" w:rsidP="00A23863">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677738F" w14:textId="77777777" w:rsidR="00A23863" w:rsidRPr="00BF3B67" w:rsidRDefault="00A23863" w:rsidP="00A23863">
            <w:pPr>
              <w:cnfStyle w:val="000000100000" w:firstRow="0" w:lastRow="0" w:firstColumn="0" w:lastColumn="0" w:oddVBand="0" w:evenVBand="0" w:oddHBand="1" w:evenHBand="0" w:firstRowFirstColumn="0" w:firstRowLastColumn="0" w:lastRowFirstColumn="0" w:lastRowLastColumn="0"/>
            </w:pPr>
            <w:r>
              <w:t>Response meta data</w:t>
            </w:r>
          </w:p>
        </w:tc>
      </w:tr>
      <w:tr w:rsidR="00A23863" w14:paraId="58E49712" w14:textId="77777777" w:rsidTr="00A23863">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BA5C667" w14:textId="77777777" w:rsidR="00A23863" w:rsidRPr="00BF3B67" w:rsidRDefault="00A23863" w:rsidP="00A23863">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1B9390F" w14:textId="77777777" w:rsidR="00A23863" w:rsidRPr="00220DF1" w:rsidRDefault="00A23863" w:rsidP="00A23863">
            <w:pPr>
              <w:cnfStyle w:val="000000000000" w:firstRow="0" w:lastRow="0" w:firstColumn="0" w:lastColumn="0" w:oddVBand="0" w:evenVBand="0" w:oddHBand="0" w:evenHBand="0" w:firstRowFirstColumn="0" w:firstRowLastColumn="0" w:lastRowFirstColumn="0" w:lastRowLastColumn="0"/>
              <w:rPr>
                <w:bCs/>
              </w:rPr>
            </w:pPr>
            <w:r>
              <w:rPr>
                <w:bCs/>
              </w:rPr>
              <w:t>Compound: Payload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9CEAD8C" w14:textId="77777777" w:rsidR="00A23863" w:rsidRPr="00BF3B67" w:rsidRDefault="00A23863" w:rsidP="00A23863">
            <w:pPr>
              <w:cnfStyle w:val="000000000000" w:firstRow="0" w:lastRow="0" w:firstColumn="0" w:lastColumn="0" w:oddVBand="0" w:evenVBand="0" w:oddHBand="0" w:evenHBand="0" w:firstRowFirstColumn="0" w:firstRowLastColumn="0" w:lastRowFirstColumn="0" w:lastRowLastColumn="0"/>
              <w:rPr>
                <w:bCs/>
              </w:rPr>
            </w:pPr>
            <w:r>
              <w:rPr>
                <w:bCs/>
              </w:rPr>
              <w:t>Actual response data: Expected result: null</w:t>
            </w:r>
          </w:p>
        </w:tc>
      </w:tr>
    </w:tbl>
    <w:p w14:paraId="548464C1" w14:textId="77777777" w:rsidR="00A23863" w:rsidRDefault="00A23863" w:rsidP="00A23863"/>
    <w:p w14:paraId="761A2A6F" w14:textId="77777777" w:rsidR="00A23863" w:rsidRDefault="00A23863" w:rsidP="00A23863">
      <w:pPr>
        <w:pStyle w:val="Heading3"/>
      </w:pPr>
      <w:r>
        <w:t>Result Object:</w:t>
      </w:r>
    </w:p>
    <w:tbl>
      <w:tblPr>
        <w:tblStyle w:val="LightList-Accent2"/>
        <w:tblW w:w="0" w:type="auto"/>
        <w:tblLook w:val="04A0" w:firstRow="1" w:lastRow="0" w:firstColumn="1" w:lastColumn="0" w:noHBand="0" w:noVBand="1"/>
      </w:tblPr>
      <w:tblGrid>
        <w:gridCol w:w="2306"/>
        <w:gridCol w:w="3898"/>
        <w:gridCol w:w="4767"/>
      </w:tblGrid>
      <w:tr w:rsidR="00A23863" w14:paraId="335A93DD" w14:textId="77777777" w:rsidTr="00A2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64DADADC" w14:textId="77777777" w:rsidR="00A23863" w:rsidRPr="00E77C19" w:rsidRDefault="00A23863" w:rsidP="00A23863">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3B0B118C" w14:textId="77777777" w:rsidR="00A23863" w:rsidRPr="00E77C19"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32AD09B8" w14:textId="77777777" w:rsidR="00A23863"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A23863" w14:paraId="322DF2B6" w14:textId="77777777" w:rsidTr="00A2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4E74BB8" w14:textId="77777777" w:rsidR="00A23863" w:rsidRDefault="00A23863" w:rsidP="00A23863">
            <w:pPr>
              <w:rPr>
                <w:b w:val="0"/>
              </w:rPr>
            </w:pPr>
            <w:proofErr w:type="spellStart"/>
            <w:proofErr w:type="gramStart"/>
            <w:r>
              <w:rPr>
                <w:b w:val="0"/>
              </w:rPr>
              <w:t>statusCode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850A1CB" w14:textId="77777777" w:rsidR="00A23863" w:rsidRDefault="00A23863" w:rsidP="00A23863">
            <w:pPr>
              <w:cnfStyle w:val="000000100000" w:firstRow="0" w:lastRow="0" w:firstColumn="0" w:lastColumn="0" w:oddVBand="0" w:evenVBand="0" w:oddHBand="1" w:evenHBand="0" w:firstRowFirstColumn="0" w:firstRowLastColumn="0" w:lastRowFirstColumn="0" w:lastRowLastColumn="0"/>
            </w:pPr>
            <w: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85BBB51" w14:textId="77777777" w:rsidR="00A23863" w:rsidRDefault="00A23863" w:rsidP="00A23863">
            <w:pPr>
              <w:cnfStyle w:val="000000100000" w:firstRow="0" w:lastRow="0" w:firstColumn="0" w:lastColumn="0" w:oddVBand="0" w:evenVBand="0" w:oddHBand="1" w:evenHBand="0" w:firstRowFirstColumn="0" w:firstRowLastColumn="0" w:lastRowFirstColumn="0" w:lastRowLastColumn="0"/>
            </w:pPr>
            <w:r>
              <w:t>Expected result: OK</w:t>
            </w:r>
          </w:p>
        </w:tc>
      </w:tr>
      <w:tr w:rsidR="00A23863" w14:paraId="5669E7F2" w14:textId="77777777" w:rsidTr="00A23863">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7C4F341" w14:textId="77777777" w:rsidR="00A23863" w:rsidRDefault="00A23863" w:rsidP="00A23863">
            <w:pPr>
              <w:rPr>
                <w:b w:val="0"/>
              </w:rPr>
            </w:pPr>
            <w:proofErr w:type="gramStart"/>
            <w:r>
              <w:rPr>
                <w:b w:val="0"/>
              </w:rPr>
              <w:t>body</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9B4D4DC" w14:textId="77777777" w:rsidR="00A23863" w:rsidRDefault="00A23863" w:rsidP="00A23863">
            <w:pPr>
              <w:cnfStyle w:val="000000000000" w:firstRow="0" w:lastRow="0" w:firstColumn="0" w:lastColumn="0" w:oddVBand="0" w:evenVBand="0" w:oddHBand="0"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956EA5E" w14:textId="77777777" w:rsidR="00A23863" w:rsidRDefault="00A23863" w:rsidP="00A23863">
            <w:pPr>
              <w:cnfStyle w:val="000000000000" w:firstRow="0" w:lastRow="0" w:firstColumn="0" w:lastColumn="0" w:oddVBand="0" w:evenVBand="0" w:oddHBand="0" w:evenHBand="0" w:firstRowFirstColumn="0" w:firstRowLastColumn="0" w:lastRowFirstColumn="0" w:lastRowLastColumn="0"/>
            </w:pPr>
            <w:r>
              <w:t>N/A</w:t>
            </w:r>
          </w:p>
        </w:tc>
      </w:tr>
      <w:tr w:rsidR="00A23863" w14:paraId="4B1EEDCE" w14:textId="77777777" w:rsidTr="00A2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7F419EA" w14:textId="77777777" w:rsidR="00A23863" w:rsidRPr="003C2970" w:rsidRDefault="00A23863" w:rsidP="00A23863">
            <w:pPr>
              <w:rPr>
                <w:b w:val="0"/>
              </w:rPr>
            </w:pPr>
            <w:proofErr w:type="gramStart"/>
            <w:r>
              <w:rPr>
                <w:b w:val="0"/>
              </w:rPr>
              <w:t>headers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A92E82C" w14:textId="77777777" w:rsidR="00A23863" w:rsidRPr="00220DF1" w:rsidRDefault="00A23863" w:rsidP="00A23863">
            <w:pPr>
              <w:cnfStyle w:val="000000100000" w:firstRow="0" w:lastRow="0" w:firstColumn="0" w:lastColumn="0" w:oddVBand="0" w:evenVBand="0" w:oddHBand="1"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0E1A25F" w14:textId="77777777" w:rsidR="00A23863" w:rsidRPr="00BF3B67" w:rsidRDefault="00A23863" w:rsidP="00A23863">
            <w:pPr>
              <w:cnfStyle w:val="000000100000" w:firstRow="0" w:lastRow="0" w:firstColumn="0" w:lastColumn="0" w:oddVBand="0" w:evenVBand="0" w:oddHBand="1" w:evenHBand="0" w:firstRowFirstColumn="0" w:firstRowLastColumn="0" w:lastRowFirstColumn="0" w:lastRowLastColumn="0"/>
            </w:pPr>
            <w:r>
              <w:t>N/A</w:t>
            </w:r>
          </w:p>
        </w:tc>
      </w:tr>
    </w:tbl>
    <w:p w14:paraId="7C95C2C3" w14:textId="77777777" w:rsidR="00A23863" w:rsidRDefault="00A23863" w:rsidP="00A23863">
      <w:pPr>
        <w:pStyle w:val="Heading3"/>
      </w:pPr>
      <w:r>
        <w:t>Payload Object:</w:t>
      </w:r>
    </w:p>
    <w:tbl>
      <w:tblPr>
        <w:tblStyle w:val="LightList-Accent2"/>
        <w:tblW w:w="0" w:type="auto"/>
        <w:tblLook w:val="04A0" w:firstRow="1" w:lastRow="0" w:firstColumn="1" w:lastColumn="0" w:noHBand="0" w:noVBand="1"/>
      </w:tblPr>
      <w:tblGrid>
        <w:gridCol w:w="2306"/>
        <w:gridCol w:w="3898"/>
        <w:gridCol w:w="4767"/>
      </w:tblGrid>
      <w:tr w:rsidR="00A23863" w14:paraId="29601766" w14:textId="77777777" w:rsidTr="00A2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85DA542" w14:textId="77777777" w:rsidR="00A23863" w:rsidRPr="00E77C19" w:rsidRDefault="00A23863" w:rsidP="00A23863">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5B99968A" w14:textId="77777777" w:rsidR="00A23863" w:rsidRPr="00E77C19"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E310380" w14:textId="77777777" w:rsidR="00A23863" w:rsidRDefault="00A23863"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A23863" w14:paraId="35318AC6" w14:textId="77777777" w:rsidTr="00A2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1" w:type="dxa"/>
            <w:gridSpan w:val="3"/>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66E6BFC" w14:textId="77777777" w:rsidR="00A23863" w:rsidRPr="00BF3B67" w:rsidRDefault="00A23863" w:rsidP="00A23863">
            <w:r>
              <w:t>No data expected</w:t>
            </w:r>
          </w:p>
        </w:tc>
      </w:tr>
    </w:tbl>
    <w:p w14:paraId="48A59ACE" w14:textId="77777777" w:rsidR="00A23863" w:rsidRDefault="00A23863" w:rsidP="00A23863"/>
    <w:p w14:paraId="1430B89D" w14:textId="77777777" w:rsidR="00A23863" w:rsidRDefault="00A23863" w:rsidP="00A23863">
      <w:pPr>
        <w:rPr>
          <w:b/>
        </w:rPr>
      </w:pPr>
      <w:r>
        <w:rPr>
          <w:b/>
        </w:rPr>
        <w:t xml:space="preserve">Example: </w:t>
      </w:r>
    </w:p>
    <w:p w14:paraId="44BCEF89" w14:textId="43F8B134" w:rsidR="0089112B" w:rsidRPr="009A12FE" w:rsidRDefault="00A23863" w:rsidP="0089112B">
      <w:pPr>
        <w:pStyle w:val="Subtitle"/>
      </w:pPr>
      <w:r w:rsidRPr="0089112B">
        <w:rPr>
          <w:rFonts w:asciiTheme="minorHAnsi" w:eastAsiaTheme="minorEastAsia" w:hAnsiTheme="minorHAnsi" w:cstheme="minorBidi"/>
          <w:iCs w:val="0"/>
          <w:color w:val="404040" w:themeColor="text1" w:themeTint="BF"/>
          <w:sz w:val="20"/>
        </w:rPr>
        <w:t>{"</w:t>
      </w:r>
      <w:proofErr w:type="gramStart"/>
      <w:r w:rsidRPr="0089112B">
        <w:rPr>
          <w:rFonts w:asciiTheme="minorHAnsi" w:eastAsiaTheme="minorEastAsia" w:hAnsiTheme="minorHAnsi" w:cstheme="minorBidi"/>
          <w:iCs w:val="0"/>
          <w:color w:val="404040" w:themeColor="text1" w:themeTint="BF"/>
          <w:sz w:val="20"/>
        </w:rPr>
        <w:t>result</w:t>
      </w:r>
      <w:proofErr w:type="gramEnd"/>
      <w:r w:rsidRPr="0089112B">
        <w:rPr>
          <w:rFonts w:asciiTheme="minorHAnsi" w:eastAsiaTheme="minorEastAsia" w:hAnsiTheme="minorHAnsi" w:cstheme="minorBidi"/>
          <w:iCs w:val="0"/>
          <w:color w:val="404040" w:themeColor="text1" w:themeTint="BF"/>
          <w:sz w:val="20"/>
        </w:rPr>
        <w:t>":{"headers":{},"body":null,"</w:t>
      </w:r>
      <w:proofErr w:type="spellStart"/>
      <w:r w:rsidRPr="0089112B">
        <w:rPr>
          <w:rFonts w:asciiTheme="minorHAnsi" w:eastAsiaTheme="minorEastAsia" w:hAnsiTheme="minorHAnsi" w:cstheme="minorBidi"/>
          <w:iCs w:val="0"/>
          <w:color w:val="404040" w:themeColor="text1" w:themeTint="BF"/>
          <w:sz w:val="20"/>
        </w:rPr>
        <w:t>statusCode</w:t>
      </w:r>
      <w:proofErr w:type="spellEnd"/>
      <w:r w:rsidRPr="0089112B">
        <w:rPr>
          <w:rFonts w:asciiTheme="minorHAnsi" w:eastAsiaTheme="minorEastAsia" w:hAnsiTheme="minorHAnsi" w:cstheme="minorBidi"/>
          <w:iCs w:val="0"/>
          <w:color w:val="404040" w:themeColor="text1" w:themeTint="BF"/>
          <w:sz w:val="20"/>
        </w:rPr>
        <w:t>":"OK"},"</w:t>
      </w:r>
      <w:proofErr w:type="spellStart"/>
      <w:r w:rsidRPr="0089112B">
        <w:rPr>
          <w:rFonts w:asciiTheme="minorHAnsi" w:eastAsiaTheme="minorEastAsia" w:hAnsiTheme="minorHAnsi" w:cstheme="minorBidi"/>
          <w:iCs w:val="0"/>
          <w:color w:val="404040" w:themeColor="text1" w:themeTint="BF"/>
          <w:sz w:val="20"/>
        </w:rPr>
        <w:t>payload":null</w:t>
      </w:r>
      <w:proofErr w:type="spellEnd"/>
      <w:r w:rsidRPr="0089112B">
        <w:rPr>
          <w:rFonts w:asciiTheme="minorHAnsi" w:eastAsiaTheme="minorEastAsia" w:hAnsiTheme="minorHAnsi" w:cstheme="minorBidi"/>
          <w:iCs w:val="0"/>
          <w:color w:val="404040" w:themeColor="text1" w:themeTint="BF"/>
          <w:sz w:val="20"/>
        </w:rPr>
        <w:t>}</w:t>
      </w:r>
      <w:r>
        <w:br w:type="page"/>
      </w:r>
      <w:r w:rsidR="0089112B">
        <w:t>Add/Remove favorite company</w:t>
      </w:r>
    </w:p>
    <w:tbl>
      <w:tblPr>
        <w:tblW w:w="5000" w:type="pct"/>
        <w:tblLayout w:type="fixed"/>
        <w:tblLook w:val="04A0" w:firstRow="1" w:lastRow="0" w:firstColumn="1" w:lastColumn="0" w:noHBand="0" w:noVBand="1"/>
      </w:tblPr>
      <w:tblGrid>
        <w:gridCol w:w="11304"/>
      </w:tblGrid>
      <w:tr w:rsidR="0089112B" w14:paraId="330758BB" w14:textId="77777777" w:rsidTr="0089112B">
        <w:tc>
          <w:tcPr>
            <w:tcW w:w="3200" w:type="pct"/>
            <w:shd w:val="clear" w:color="auto" w:fill="244A58" w:themeFill="accent2"/>
          </w:tcPr>
          <w:p w14:paraId="1F3E45C5" w14:textId="77777777" w:rsidR="0089112B" w:rsidRDefault="0089112B" w:rsidP="0089112B">
            <w:pPr>
              <w:pStyle w:val="NoSpacing"/>
              <w:tabs>
                <w:tab w:val="left" w:pos="4384"/>
              </w:tabs>
            </w:pPr>
            <w:r>
              <w:tab/>
            </w:r>
          </w:p>
        </w:tc>
      </w:tr>
    </w:tbl>
    <w:p w14:paraId="3BE3C052" w14:textId="77777777" w:rsidR="0089112B" w:rsidRDefault="0089112B" w:rsidP="0089112B"/>
    <w:p w14:paraId="2B55E115" w14:textId="77777777" w:rsidR="0089112B" w:rsidRDefault="0089112B" w:rsidP="0089112B">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809"/>
        <w:gridCol w:w="3402"/>
        <w:gridCol w:w="993"/>
        <w:gridCol w:w="1134"/>
        <w:gridCol w:w="992"/>
        <w:gridCol w:w="1559"/>
        <w:gridCol w:w="992"/>
      </w:tblGrid>
      <w:tr w:rsidR="0089112B" w14:paraId="660CA4B5" w14:textId="77777777" w:rsidTr="0089112B">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244A58" w:themeColor="accent2"/>
            </w:tcBorders>
          </w:tcPr>
          <w:p w14:paraId="18A8AD8F" w14:textId="77777777" w:rsidR="0089112B" w:rsidRPr="009A12FE" w:rsidRDefault="0089112B" w:rsidP="0089112B">
            <w:pPr>
              <w:jc w:val="center"/>
              <w:rPr>
                <w:b w:val="0"/>
                <w:color w:val="FFFFFF" w:themeColor="background1"/>
              </w:rPr>
            </w:pPr>
            <w:r>
              <w:rPr>
                <w:b w:val="0"/>
                <w:color w:val="FFFFFF" w:themeColor="background1"/>
              </w:rPr>
              <w:t>Action</w:t>
            </w:r>
          </w:p>
        </w:tc>
        <w:tc>
          <w:tcPr>
            <w:tcW w:w="3402" w:type="dxa"/>
            <w:tcBorders>
              <w:bottom w:val="single" w:sz="4" w:space="0" w:color="244A58" w:themeColor="accent2"/>
            </w:tcBorders>
          </w:tcPr>
          <w:p w14:paraId="1A171301" w14:textId="77777777" w:rsidR="0089112B" w:rsidRPr="009A12FE"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993" w:type="dxa"/>
            <w:tcBorders>
              <w:bottom w:val="single" w:sz="4" w:space="0" w:color="244A58" w:themeColor="accent2"/>
            </w:tcBorders>
          </w:tcPr>
          <w:p w14:paraId="0240CEDB" w14:textId="77777777" w:rsidR="0089112B"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3685" w:type="dxa"/>
            <w:gridSpan w:val="3"/>
            <w:tcBorders>
              <w:bottom w:val="single" w:sz="4" w:space="0" w:color="auto"/>
            </w:tcBorders>
          </w:tcPr>
          <w:p w14:paraId="0B4C5199" w14:textId="77777777" w:rsidR="0089112B"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992" w:type="dxa"/>
            <w:tcBorders>
              <w:bottom w:val="single" w:sz="4" w:space="0" w:color="244A58" w:themeColor="accent2"/>
            </w:tcBorders>
          </w:tcPr>
          <w:p w14:paraId="09E30A3E" w14:textId="77777777" w:rsidR="0089112B" w:rsidRPr="009A12FE"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89112B" w14:paraId="609B74E0" w14:textId="77777777" w:rsidTr="0089112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4" w:space="0" w:color="244A58" w:themeColor="accent2"/>
              <w:left w:val="single" w:sz="4" w:space="0" w:color="244A58" w:themeColor="accent2"/>
              <w:right w:val="single" w:sz="4" w:space="0" w:color="244A58" w:themeColor="accent2"/>
            </w:tcBorders>
          </w:tcPr>
          <w:p w14:paraId="0E17AD8B" w14:textId="79D1C4C3" w:rsidR="0089112B" w:rsidRDefault="0089112B" w:rsidP="0089112B">
            <w:pPr>
              <w:rPr>
                <w:b w:val="0"/>
              </w:rPr>
            </w:pPr>
            <w:r>
              <w:rPr>
                <w:b w:val="0"/>
              </w:rPr>
              <w:t>Add/Remove favorite company for authenticated user</w:t>
            </w:r>
          </w:p>
        </w:tc>
        <w:tc>
          <w:tcPr>
            <w:tcW w:w="3402" w:type="dxa"/>
            <w:vMerge w:val="restart"/>
            <w:tcBorders>
              <w:top w:val="single" w:sz="4" w:space="0" w:color="244A58" w:themeColor="accent2"/>
              <w:left w:val="single" w:sz="4" w:space="0" w:color="244A58" w:themeColor="accent2"/>
              <w:right w:val="single" w:sz="4" w:space="0" w:color="244A58" w:themeColor="accent2"/>
            </w:tcBorders>
          </w:tcPr>
          <w:p w14:paraId="3D696EC2" w14:textId="757C676F" w:rsidR="0089112B" w:rsidRPr="00405479" w:rsidRDefault="0089112B" w:rsidP="0089112B">
            <w:pPr>
              <w:cnfStyle w:val="000000100000" w:firstRow="0" w:lastRow="0" w:firstColumn="0" w:lastColumn="0" w:oddVBand="0" w:evenVBand="0" w:oddHBand="1" w:evenHBand="0" w:firstRowFirstColumn="0" w:firstRowLastColumn="0" w:lastRowFirstColumn="0" w:lastRowLastColumn="0"/>
              <w:rPr>
                <w:bCs/>
              </w:rPr>
            </w:pPr>
            <w:r w:rsidRPr="00A23863">
              <w:t>/</w:t>
            </w:r>
            <w:proofErr w:type="spellStart"/>
            <w:r w:rsidRPr="00A23863">
              <w:t>api</w:t>
            </w:r>
            <w:proofErr w:type="spellEnd"/>
            <w:r w:rsidRPr="00A23863">
              <w:t>/users/</w:t>
            </w:r>
            <w:r w:rsidRPr="0089112B">
              <w:t>companies/{id}/favorite</w:t>
            </w:r>
          </w:p>
        </w:tc>
        <w:tc>
          <w:tcPr>
            <w:tcW w:w="993" w:type="dxa"/>
            <w:vMerge w:val="restart"/>
            <w:tcBorders>
              <w:top w:val="single" w:sz="4" w:space="0" w:color="244A58" w:themeColor="accent2"/>
              <w:left w:val="single" w:sz="4" w:space="0" w:color="244A58" w:themeColor="accent2"/>
              <w:right w:val="single" w:sz="4" w:space="0" w:color="auto"/>
            </w:tcBorders>
          </w:tcPr>
          <w:p w14:paraId="10CAEA56" w14:textId="6D77DB9D" w:rsidR="0089112B" w:rsidRPr="008D55C5" w:rsidRDefault="0089112B" w:rsidP="0089112B">
            <w:pPr>
              <w:jc w:val="center"/>
              <w:cnfStyle w:val="000000100000" w:firstRow="0" w:lastRow="0" w:firstColumn="0" w:lastColumn="0" w:oddVBand="0" w:evenVBand="0" w:oddHBand="1" w:evenHBand="0" w:firstRowFirstColumn="0" w:firstRowLastColumn="0" w:lastRowFirstColumn="0" w:lastRowLastColumn="0"/>
            </w:pPr>
            <w:r>
              <w:t>POST</w:t>
            </w:r>
          </w:p>
        </w:tc>
        <w:tc>
          <w:tcPr>
            <w:tcW w:w="1134" w:type="dxa"/>
            <w:tcBorders>
              <w:top w:val="single" w:sz="4" w:space="0" w:color="auto"/>
              <w:left w:val="single" w:sz="4" w:space="0" w:color="auto"/>
              <w:bottom w:val="single" w:sz="4" w:space="0" w:color="auto"/>
              <w:right w:val="single" w:sz="4" w:space="0" w:color="auto"/>
            </w:tcBorders>
          </w:tcPr>
          <w:p w14:paraId="412DEFE7" w14:textId="6B2EF2B1" w:rsidR="0089112B" w:rsidRPr="008D55C5" w:rsidRDefault="0089112B" w:rsidP="0089112B">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 xml:space="preserve"> (inline)</w:t>
            </w:r>
          </w:p>
        </w:tc>
        <w:tc>
          <w:tcPr>
            <w:tcW w:w="992" w:type="dxa"/>
            <w:tcBorders>
              <w:top w:val="single" w:sz="4" w:space="0" w:color="auto"/>
              <w:left w:val="single" w:sz="4" w:space="0" w:color="auto"/>
              <w:bottom w:val="single" w:sz="4" w:space="0" w:color="auto"/>
              <w:right w:val="single" w:sz="4" w:space="0" w:color="auto"/>
            </w:tcBorders>
          </w:tcPr>
          <w:p w14:paraId="1A593CD3" w14:textId="5E1F34C6" w:rsidR="0089112B" w:rsidRPr="008D55C5" w:rsidRDefault="0089112B" w:rsidP="0089112B">
            <w:pPr>
              <w:cnfStyle w:val="000000100000" w:firstRow="0" w:lastRow="0" w:firstColumn="0" w:lastColumn="0" w:oddVBand="0" w:evenVBand="0" w:oddHBand="1" w:evenHBand="0" w:firstRowFirstColumn="0" w:firstRowLastColumn="0" w:lastRowFirstColumn="0" w:lastRowLastColumn="0"/>
            </w:pPr>
            <w:r>
              <w:t>String</w:t>
            </w:r>
          </w:p>
        </w:tc>
        <w:tc>
          <w:tcPr>
            <w:tcW w:w="1559" w:type="dxa"/>
            <w:tcBorders>
              <w:top w:val="single" w:sz="4" w:space="0" w:color="auto"/>
              <w:left w:val="single" w:sz="4" w:space="0" w:color="auto"/>
              <w:bottom w:val="single" w:sz="4" w:space="0" w:color="auto"/>
              <w:right w:val="single" w:sz="4" w:space="0" w:color="auto"/>
            </w:tcBorders>
          </w:tcPr>
          <w:p w14:paraId="538CA142" w14:textId="4734C920" w:rsidR="0089112B" w:rsidRPr="008D55C5" w:rsidRDefault="0089112B" w:rsidP="0089112B">
            <w:pPr>
              <w:cnfStyle w:val="000000100000" w:firstRow="0" w:lastRow="0" w:firstColumn="0" w:lastColumn="0" w:oddVBand="0" w:evenVBand="0" w:oddHBand="1" w:evenHBand="0" w:firstRowFirstColumn="0" w:firstRowLastColumn="0" w:lastRowFirstColumn="0" w:lastRowLastColumn="0"/>
            </w:pPr>
            <w:r>
              <w:t>Company Id</w:t>
            </w:r>
          </w:p>
        </w:tc>
        <w:tc>
          <w:tcPr>
            <w:tcW w:w="992" w:type="dxa"/>
            <w:vMerge w:val="restart"/>
            <w:tcBorders>
              <w:top w:val="single" w:sz="4" w:space="0" w:color="244A58" w:themeColor="accent2"/>
              <w:left w:val="single" w:sz="4" w:space="0" w:color="auto"/>
              <w:right w:val="single" w:sz="4" w:space="0" w:color="244A58" w:themeColor="accent2"/>
            </w:tcBorders>
          </w:tcPr>
          <w:p w14:paraId="55134DC5" w14:textId="77777777" w:rsidR="0089112B" w:rsidRPr="008D55C5" w:rsidRDefault="0089112B" w:rsidP="0089112B">
            <w:pPr>
              <w:jc w:val="center"/>
              <w:cnfStyle w:val="000000100000" w:firstRow="0" w:lastRow="0" w:firstColumn="0" w:lastColumn="0" w:oddVBand="0" w:evenVBand="0" w:oddHBand="1" w:evenHBand="0" w:firstRowFirstColumn="0" w:firstRowLastColumn="0" w:lastRowFirstColumn="0" w:lastRowLastColumn="0"/>
            </w:pPr>
            <w:r>
              <w:t>Yes</w:t>
            </w:r>
          </w:p>
        </w:tc>
      </w:tr>
      <w:tr w:rsidR="0089112B" w14:paraId="4F7C60FD" w14:textId="77777777" w:rsidTr="0089112B">
        <w:trPr>
          <w:trHeight w:val="161"/>
        </w:trPr>
        <w:tc>
          <w:tcPr>
            <w:cnfStyle w:val="001000000000" w:firstRow="0" w:lastRow="0" w:firstColumn="1" w:lastColumn="0" w:oddVBand="0" w:evenVBand="0" w:oddHBand="0" w:evenHBand="0" w:firstRowFirstColumn="0" w:firstRowLastColumn="0" w:lastRowFirstColumn="0" w:lastRowLastColumn="0"/>
            <w:tcW w:w="1809" w:type="dxa"/>
            <w:vMerge/>
            <w:tcBorders>
              <w:left w:val="single" w:sz="4" w:space="0" w:color="244A58" w:themeColor="accent2"/>
              <w:bottom w:val="single" w:sz="8" w:space="0" w:color="244A58" w:themeColor="accent2"/>
              <w:right w:val="single" w:sz="4" w:space="0" w:color="244A58" w:themeColor="accent2"/>
            </w:tcBorders>
          </w:tcPr>
          <w:p w14:paraId="387E0E03" w14:textId="77777777" w:rsidR="0089112B" w:rsidRDefault="0089112B" w:rsidP="0089112B">
            <w:pPr>
              <w:rPr>
                <w:b w:val="0"/>
              </w:rPr>
            </w:pPr>
          </w:p>
        </w:tc>
        <w:tc>
          <w:tcPr>
            <w:tcW w:w="3402" w:type="dxa"/>
            <w:vMerge/>
            <w:tcBorders>
              <w:left w:val="single" w:sz="4" w:space="0" w:color="244A58" w:themeColor="accent2"/>
              <w:bottom w:val="single" w:sz="8" w:space="0" w:color="244A58" w:themeColor="accent2"/>
              <w:right w:val="single" w:sz="4" w:space="0" w:color="244A58" w:themeColor="accent2"/>
            </w:tcBorders>
          </w:tcPr>
          <w:p w14:paraId="56EC4B66" w14:textId="77777777" w:rsidR="0089112B" w:rsidRPr="00A23863" w:rsidRDefault="0089112B" w:rsidP="0089112B">
            <w:pPr>
              <w:cnfStyle w:val="000000000000" w:firstRow="0" w:lastRow="0" w:firstColumn="0" w:lastColumn="0" w:oddVBand="0" w:evenVBand="0" w:oddHBand="0" w:evenHBand="0" w:firstRowFirstColumn="0" w:firstRowLastColumn="0" w:lastRowFirstColumn="0" w:lastRowLastColumn="0"/>
            </w:pPr>
          </w:p>
        </w:tc>
        <w:tc>
          <w:tcPr>
            <w:tcW w:w="993" w:type="dxa"/>
            <w:vMerge/>
            <w:tcBorders>
              <w:left w:val="single" w:sz="4" w:space="0" w:color="244A58" w:themeColor="accent2"/>
              <w:bottom w:val="single" w:sz="8" w:space="0" w:color="244A58" w:themeColor="accent2"/>
              <w:right w:val="single" w:sz="4" w:space="0" w:color="244A58" w:themeColor="accent2"/>
            </w:tcBorders>
          </w:tcPr>
          <w:p w14:paraId="42157EBE" w14:textId="77777777" w:rsidR="0089112B" w:rsidRDefault="0089112B" w:rsidP="0089112B">
            <w:pPr>
              <w:jc w:val="cente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4" w:space="0" w:color="auto"/>
              <w:left w:val="single" w:sz="4" w:space="0" w:color="244A58" w:themeColor="accent2"/>
              <w:bottom w:val="single" w:sz="8" w:space="0" w:color="244A58" w:themeColor="accent2"/>
              <w:right w:val="single" w:sz="4" w:space="0" w:color="244A58" w:themeColor="accent2"/>
            </w:tcBorders>
          </w:tcPr>
          <w:p w14:paraId="4DAC0E13" w14:textId="683015CD" w:rsidR="0089112B" w:rsidRDefault="0089112B" w:rsidP="0089112B">
            <w:pPr>
              <w:cnfStyle w:val="000000000000" w:firstRow="0" w:lastRow="0" w:firstColumn="0" w:lastColumn="0" w:oddVBand="0" w:evenVBand="0" w:oddHBand="0" w:evenHBand="0" w:firstRowFirstColumn="0" w:firstRowLastColumn="0" w:lastRowFirstColumn="0" w:lastRowLastColumn="0"/>
            </w:pPr>
            <w:proofErr w:type="gramStart"/>
            <w:r>
              <w:t>add</w:t>
            </w:r>
            <w:proofErr w:type="gramEnd"/>
          </w:p>
        </w:tc>
        <w:tc>
          <w:tcPr>
            <w:tcW w:w="992" w:type="dxa"/>
            <w:tcBorders>
              <w:top w:val="single" w:sz="4" w:space="0" w:color="auto"/>
              <w:left w:val="single" w:sz="4" w:space="0" w:color="244A58" w:themeColor="accent2"/>
              <w:bottom w:val="single" w:sz="8" w:space="0" w:color="244A58" w:themeColor="accent2"/>
              <w:right w:val="single" w:sz="4" w:space="0" w:color="244A58" w:themeColor="accent2"/>
            </w:tcBorders>
          </w:tcPr>
          <w:p w14:paraId="5CA4BA94" w14:textId="17C1406D" w:rsidR="0089112B" w:rsidRDefault="0089112B" w:rsidP="0089112B">
            <w:pPr>
              <w:cnfStyle w:val="000000000000" w:firstRow="0" w:lastRow="0" w:firstColumn="0" w:lastColumn="0" w:oddVBand="0" w:evenVBand="0" w:oddHBand="0" w:evenHBand="0" w:firstRowFirstColumn="0" w:firstRowLastColumn="0" w:lastRowFirstColumn="0" w:lastRowLastColumn="0"/>
            </w:pPr>
            <w:r>
              <w:t>Boolean</w:t>
            </w:r>
          </w:p>
        </w:tc>
        <w:tc>
          <w:tcPr>
            <w:tcW w:w="1559" w:type="dxa"/>
            <w:tcBorders>
              <w:top w:val="single" w:sz="4" w:space="0" w:color="auto"/>
              <w:left w:val="single" w:sz="4" w:space="0" w:color="244A58" w:themeColor="accent2"/>
              <w:bottom w:val="single" w:sz="8" w:space="0" w:color="244A58" w:themeColor="accent2"/>
              <w:right w:val="single" w:sz="4" w:space="0" w:color="244A58" w:themeColor="accent2"/>
            </w:tcBorders>
          </w:tcPr>
          <w:p w14:paraId="3696AB24" w14:textId="5AA79C95" w:rsidR="0089112B" w:rsidRPr="008D55C5" w:rsidRDefault="0089112B" w:rsidP="0089112B">
            <w:pPr>
              <w:cnfStyle w:val="000000000000" w:firstRow="0" w:lastRow="0" w:firstColumn="0" w:lastColumn="0" w:oddVBand="0" w:evenVBand="0" w:oddHBand="0" w:evenHBand="0" w:firstRowFirstColumn="0" w:firstRowLastColumn="0" w:lastRowFirstColumn="0" w:lastRowLastColumn="0"/>
            </w:pPr>
            <w:r>
              <w:t>Add (true) / Remove (false)</w:t>
            </w:r>
          </w:p>
        </w:tc>
        <w:tc>
          <w:tcPr>
            <w:tcW w:w="992" w:type="dxa"/>
            <w:vMerge/>
            <w:tcBorders>
              <w:left w:val="single" w:sz="4" w:space="0" w:color="244A58" w:themeColor="accent2"/>
              <w:bottom w:val="single" w:sz="8" w:space="0" w:color="244A58" w:themeColor="accent2"/>
              <w:right w:val="single" w:sz="4" w:space="0" w:color="244A58" w:themeColor="accent2"/>
            </w:tcBorders>
          </w:tcPr>
          <w:p w14:paraId="4D3042B8" w14:textId="77777777" w:rsidR="0089112B" w:rsidRDefault="0089112B" w:rsidP="0089112B">
            <w:pPr>
              <w:jc w:val="center"/>
              <w:cnfStyle w:val="000000000000" w:firstRow="0" w:lastRow="0" w:firstColumn="0" w:lastColumn="0" w:oddVBand="0" w:evenVBand="0" w:oddHBand="0" w:evenHBand="0" w:firstRowFirstColumn="0" w:firstRowLastColumn="0" w:lastRowFirstColumn="0" w:lastRowLastColumn="0"/>
            </w:pPr>
          </w:p>
        </w:tc>
      </w:tr>
    </w:tbl>
    <w:p w14:paraId="46DFAE4F" w14:textId="77777777" w:rsidR="0089112B" w:rsidRDefault="0089112B" w:rsidP="0089112B">
      <w:pPr>
        <w:rPr>
          <w:b/>
        </w:rPr>
      </w:pPr>
    </w:p>
    <w:p w14:paraId="6DCA3A27" w14:textId="0225D818" w:rsidR="00900A75" w:rsidRDefault="00900A75" w:rsidP="0089112B">
      <w:pPr>
        <w:rPr>
          <w:b/>
        </w:rPr>
      </w:pPr>
      <w:r>
        <w:rPr>
          <w:b/>
        </w:rPr>
        <w:t>Prerequisite:</w:t>
      </w:r>
    </w:p>
    <w:p w14:paraId="4F6B8AF4" w14:textId="26B51D6B" w:rsidR="00900A75" w:rsidRPr="00900A75" w:rsidRDefault="00900A75" w:rsidP="0089112B">
      <w:r>
        <w:t>User must be authenticated (logged in) for this action</w:t>
      </w:r>
    </w:p>
    <w:p w14:paraId="0E2EECFC" w14:textId="77777777" w:rsidR="0089112B" w:rsidRDefault="0089112B" w:rsidP="0089112B">
      <w:pPr>
        <w:rPr>
          <w:b/>
        </w:rPr>
      </w:pPr>
      <w:r>
        <w:rPr>
          <w:b/>
        </w:rPr>
        <w:t xml:space="preserve">Example:  </w:t>
      </w:r>
    </w:p>
    <w:p w14:paraId="394642AF" w14:textId="7ACAA223" w:rsidR="0089112B" w:rsidRDefault="00900A75" w:rsidP="0089112B">
      <w:r>
        <w:t>http://www.mappedinisrael.com</w:t>
      </w:r>
      <w:r w:rsidR="0089112B" w:rsidRPr="0089112B">
        <w:t>/api/users/companies/da973798-da14-46fd-a93a-c344d72a5003/favorite</w:t>
      </w:r>
    </w:p>
    <w:p w14:paraId="013DC38D" w14:textId="2561D81A" w:rsidR="0089112B" w:rsidRDefault="0089112B" w:rsidP="0089112B">
      <w:r>
        <w:t>Post Data:</w:t>
      </w:r>
    </w:p>
    <w:p w14:paraId="7A863D00" w14:textId="1A5C8507" w:rsidR="0089112B" w:rsidRPr="00A23863" w:rsidRDefault="0089112B" w:rsidP="0089112B">
      <w:pPr>
        <w:ind w:firstLine="720"/>
      </w:pPr>
      <w:proofErr w:type="gramStart"/>
      <w:r>
        <w:t>add</w:t>
      </w:r>
      <w:proofErr w:type="gramEnd"/>
      <w:r w:rsidRPr="0089112B">
        <w:t xml:space="preserve">:  </w:t>
      </w:r>
      <w:r>
        <w:t>true</w:t>
      </w:r>
    </w:p>
    <w:p w14:paraId="577903D2" w14:textId="77777777" w:rsidR="0089112B" w:rsidRDefault="0089112B" w:rsidP="0089112B">
      <w:pPr>
        <w:pStyle w:val="Heading4"/>
        <w:rPr>
          <w:b/>
        </w:rPr>
      </w:pPr>
      <w:r w:rsidRPr="008D55C5">
        <w:rPr>
          <w:b/>
        </w:rPr>
        <w:t>Re</w:t>
      </w:r>
      <w:r>
        <w:rPr>
          <w:b/>
        </w:rPr>
        <w:t>sponse</w:t>
      </w:r>
      <w:r w:rsidRPr="008D55C5">
        <w:rPr>
          <w:b/>
        </w:rPr>
        <w:t>:</w:t>
      </w:r>
    </w:p>
    <w:p w14:paraId="58947DBB" w14:textId="77777777" w:rsidR="0089112B" w:rsidRDefault="0089112B" w:rsidP="0089112B">
      <w:pPr>
        <w:pStyle w:val="Heading3"/>
      </w:pPr>
      <w:r w:rsidRPr="009B5FD5">
        <w:rPr>
          <w:b/>
        </w:rPr>
        <w:t>Status</w:t>
      </w:r>
      <w:r>
        <w:t xml:space="preserve">: </w:t>
      </w:r>
      <w:r w:rsidRPr="009B5FD5">
        <w:t>OK</w:t>
      </w:r>
    </w:p>
    <w:p w14:paraId="532C13D4" w14:textId="77777777" w:rsidR="0089112B" w:rsidRPr="003C2970" w:rsidRDefault="0089112B" w:rsidP="0089112B">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89112B" w14:paraId="4D57259D" w14:textId="77777777" w:rsidTr="00891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5D019F41" w14:textId="77777777" w:rsidR="0089112B" w:rsidRPr="00E77C19" w:rsidRDefault="0089112B" w:rsidP="0089112B">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22476864" w14:textId="77777777" w:rsidR="0089112B" w:rsidRPr="00E77C19"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87C8DC2" w14:textId="77777777" w:rsidR="0089112B"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89112B" w14:paraId="59A0BA4D" w14:textId="77777777" w:rsidTr="008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34AE595" w14:textId="77777777" w:rsidR="0089112B" w:rsidRPr="003C2970" w:rsidRDefault="0089112B" w:rsidP="0089112B">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B564E0A" w14:textId="77777777" w:rsidR="0089112B" w:rsidRPr="00220DF1" w:rsidRDefault="0089112B" w:rsidP="0089112B">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8FC7EFF" w14:textId="77777777" w:rsidR="0089112B" w:rsidRPr="00BF3B67" w:rsidRDefault="0089112B" w:rsidP="0089112B">
            <w:pPr>
              <w:cnfStyle w:val="000000100000" w:firstRow="0" w:lastRow="0" w:firstColumn="0" w:lastColumn="0" w:oddVBand="0" w:evenVBand="0" w:oddHBand="1" w:evenHBand="0" w:firstRowFirstColumn="0" w:firstRowLastColumn="0" w:lastRowFirstColumn="0" w:lastRowLastColumn="0"/>
            </w:pPr>
            <w:r>
              <w:t>Response meta data</w:t>
            </w:r>
          </w:p>
        </w:tc>
      </w:tr>
      <w:tr w:rsidR="0089112B" w14:paraId="42F22B8F" w14:textId="77777777" w:rsidTr="0089112B">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618089F" w14:textId="77777777" w:rsidR="0089112B" w:rsidRPr="00BF3B67" w:rsidRDefault="0089112B" w:rsidP="0089112B">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30F7DC6" w14:textId="01128AF6" w:rsidR="0089112B" w:rsidRPr="00220DF1" w:rsidRDefault="0089112B" w:rsidP="0089112B">
            <w:pPr>
              <w:cnfStyle w:val="000000000000" w:firstRow="0" w:lastRow="0" w:firstColumn="0" w:lastColumn="0" w:oddVBand="0" w:evenVBand="0" w:oddHBand="0" w:evenHBand="0" w:firstRowFirstColumn="0" w:firstRowLastColumn="0" w:lastRowFirstColumn="0" w:lastRowLastColumn="0"/>
              <w:rPr>
                <w:bCs/>
              </w:rPr>
            </w:pPr>
            <w:r>
              <w:rPr>
                <w:bCs/>
              </w:rPr>
              <w:t>Boolean</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458EFBE" w14:textId="713A7440" w:rsidR="0089112B" w:rsidRPr="00BF3B67" w:rsidRDefault="00A67CC8" w:rsidP="00A67CC8">
            <w:pPr>
              <w:cnfStyle w:val="000000000000" w:firstRow="0" w:lastRow="0" w:firstColumn="0" w:lastColumn="0" w:oddVBand="0" w:evenVBand="0" w:oddHBand="0" w:evenHBand="0" w:firstRowFirstColumn="0" w:firstRowLastColumn="0" w:lastRowFirstColumn="0" w:lastRowLastColumn="0"/>
              <w:rPr>
                <w:bCs/>
              </w:rPr>
            </w:pPr>
            <w:r>
              <w:rPr>
                <w:bCs/>
              </w:rPr>
              <w:t>Actual value after action success</w:t>
            </w:r>
          </w:p>
        </w:tc>
      </w:tr>
    </w:tbl>
    <w:p w14:paraId="5F7DD720" w14:textId="77777777" w:rsidR="0089112B" w:rsidRDefault="0089112B" w:rsidP="0089112B"/>
    <w:p w14:paraId="79B2E015" w14:textId="77777777" w:rsidR="0089112B" w:rsidRDefault="0089112B" w:rsidP="0089112B">
      <w:pPr>
        <w:pStyle w:val="Heading3"/>
      </w:pPr>
      <w:r>
        <w:t>Result Object:</w:t>
      </w:r>
    </w:p>
    <w:tbl>
      <w:tblPr>
        <w:tblStyle w:val="LightList-Accent2"/>
        <w:tblW w:w="0" w:type="auto"/>
        <w:tblLook w:val="04A0" w:firstRow="1" w:lastRow="0" w:firstColumn="1" w:lastColumn="0" w:noHBand="0" w:noVBand="1"/>
      </w:tblPr>
      <w:tblGrid>
        <w:gridCol w:w="2306"/>
        <w:gridCol w:w="3898"/>
        <w:gridCol w:w="4767"/>
      </w:tblGrid>
      <w:tr w:rsidR="0089112B" w14:paraId="46365691" w14:textId="77777777" w:rsidTr="00891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5E4B7053" w14:textId="77777777" w:rsidR="0089112B" w:rsidRPr="00E77C19" w:rsidRDefault="0089112B" w:rsidP="0089112B">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0F21132C" w14:textId="77777777" w:rsidR="0089112B" w:rsidRPr="00E77C19"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02E92B7F" w14:textId="77777777" w:rsidR="0089112B" w:rsidRDefault="0089112B" w:rsidP="0089112B">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89112B" w14:paraId="03CD0263" w14:textId="77777777" w:rsidTr="008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DA3D1B2" w14:textId="77777777" w:rsidR="0089112B" w:rsidRDefault="0089112B" w:rsidP="0089112B">
            <w:pPr>
              <w:rPr>
                <w:b w:val="0"/>
              </w:rPr>
            </w:pPr>
            <w:proofErr w:type="spellStart"/>
            <w:proofErr w:type="gramStart"/>
            <w:r>
              <w:rPr>
                <w:b w:val="0"/>
              </w:rPr>
              <w:t>statusCode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0B05C0E" w14:textId="77777777" w:rsidR="0089112B" w:rsidRDefault="0089112B" w:rsidP="0089112B">
            <w:pPr>
              <w:cnfStyle w:val="000000100000" w:firstRow="0" w:lastRow="0" w:firstColumn="0" w:lastColumn="0" w:oddVBand="0" w:evenVBand="0" w:oddHBand="1" w:evenHBand="0" w:firstRowFirstColumn="0" w:firstRowLastColumn="0" w:lastRowFirstColumn="0" w:lastRowLastColumn="0"/>
            </w:pPr>
            <w: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8C83605" w14:textId="77777777" w:rsidR="0089112B" w:rsidRDefault="0089112B" w:rsidP="0089112B">
            <w:pPr>
              <w:cnfStyle w:val="000000100000" w:firstRow="0" w:lastRow="0" w:firstColumn="0" w:lastColumn="0" w:oddVBand="0" w:evenVBand="0" w:oddHBand="1" w:evenHBand="0" w:firstRowFirstColumn="0" w:firstRowLastColumn="0" w:lastRowFirstColumn="0" w:lastRowLastColumn="0"/>
            </w:pPr>
            <w:r>
              <w:t>Expected result: OK</w:t>
            </w:r>
          </w:p>
        </w:tc>
      </w:tr>
      <w:tr w:rsidR="0089112B" w14:paraId="26D0B68F" w14:textId="77777777" w:rsidTr="0089112B">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AE14127" w14:textId="77777777" w:rsidR="0089112B" w:rsidRDefault="0089112B" w:rsidP="0089112B">
            <w:pPr>
              <w:rPr>
                <w:b w:val="0"/>
              </w:rPr>
            </w:pPr>
            <w:proofErr w:type="gramStart"/>
            <w:r>
              <w:rPr>
                <w:b w:val="0"/>
              </w:rPr>
              <w:t>body</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E8D6BAA" w14:textId="77777777" w:rsidR="0089112B" w:rsidRDefault="0089112B" w:rsidP="0089112B">
            <w:pPr>
              <w:cnfStyle w:val="000000000000" w:firstRow="0" w:lastRow="0" w:firstColumn="0" w:lastColumn="0" w:oddVBand="0" w:evenVBand="0" w:oddHBand="0"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2684FF7" w14:textId="77777777" w:rsidR="0089112B" w:rsidRDefault="0089112B" w:rsidP="0089112B">
            <w:pPr>
              <w:cnfStyle w:val="000000000000" w:firstRow="0" w:lastRow="0" w:firstColumn="0" w:lastColumn="0" w:oddVBand="0" w:evenVBand="0" w:oddHBand="0" w:evenHBand="0" w:firstRowFirstColumn="0" w:firstRowLastColumn="0" w:lastRowFirstColumn="0" w:lastRowLastColumn="0"/>
            </w:pPr>
            <w:r>
              <w:t>N/A</w:t>
            </w:r>
          </w:p>
        </w:tc>
      </w:tr>
      <w:tr w:rsidR="0089112B" w14:paraId="6D283C61" w14:textId="77777777" w:rsidTr="008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FF8614B" w14:textId="77777777" w:rsidR="0089112B" w:rsidRPr="003C2970" w:rsidRDefault="0089112B" w:rsidP="0089112B">
            <w:pPr>
              <w:rPr>
                <w:b w:val="0"/>
              </w:rPr>
            </w:pPr>
            <w:proofErr w:type="gramStart"/>
            <w:r>
              <w:rPr>
                <w:b w:val="0"/>
              </w:rPr>
              <w:t>headers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6B94FD0" w14:textId="77777777" w:rsidR="0089112B" w:rsidRPr="00220DF1" w:rsidRDefault="0089112B" w:rsidP="0089112B">
            <w:pPr>
              <w:cnfStyle w:val="000000100000" w:firstRow="0" w:lastRow="0" w:firstColumn="0" w:lastColumn="0" w:oddVBand="0" w:evenVBand="0" w:oddHBand="1"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E37C908" w14:textId="77777777" w:rsidR="0089112B" w:rsidRPr="00BF3B67" w:rsidRDefault="0089112B" w:rsidP="0089112B">
            <w:pPr>
              <w:cnfStyle w:val="000000100000" w:firstRow="0" w:lastRow="0" w:firstColumn="0" w:lastColumn="0" w:oddVBand="0" w:evenVBand="0" w:oddHBand="1" w:evenHBand="0" w:firstRowFirstColumn="0" w:firstRowLastColumn="0" w:lastRowFirstColumn="0" w:lastRowLastColumn="0"/>
            </w:pPr>
            <w:r>
              <w:t>N/A</w:t>
            </w:r>
          </w:p>
        </w:tc>
      </w:tr>
    </w:tbl>
    <w:p w14:paraId="512D98AA" w14:textId="77777777" w:rsidR="0089112B" w:rsidRDefault="0089112B" w:rsidP="0089112B"/>
    <w:p w14:paraId="5D468E5E" w14:textId="77777777" w:rsidR="0089112B" w:rsidRDefault="0089112B" w:rsidP="0089112B">
      <w:pPr>
        <w:rPr>
          <w:b/>
        </w:rPr>
      </w:pPr>
      <w:r>
        <w:rPr>
          <w:b/>
        </w:rPr>
        <w:t xml:space="preserve">Example: </w:t>
      </w:r>
    </w:p>
    <w:p w14:paraId="6D1AE3DD" w14:textId="1468DC8E" w:rsidR="0089112B" w:rsidRDefault="0089112B" w:rsidP="0089112B">
      <w:r w:rsidRPr="00B5346F">
        <w:t>{"</w:t>
      </w:r>
      <w:proofErr w:type="gramStart"/>
      <w:r w:rsidRPr="00B5346F">
        <w:t>result</w:t>
      </w:r>
      <w:proofErr w:type="gramEnd"/>
      <w:r w:rsidRPr="00B5346F">
        <w:t>":{"headers":{},"body":null,"</w:t>
      </w:r>
      <w:proofErr w:type="spellStart"/>
      <w:r>
        <w:t>statusCode</w:t>
      </w:r>
      <w:proofErr w:type="spellEnd"/>
      <w:r>
        <w:t>":"OK"},"</w:t>
      </w:r>
      <w:proofErr w:type="spellStart"/>
      <w:r>
        <w:t>payload":true</w:t>
      </w:r>
      <w:proofErr w:type="spellEnd"/>
      <w:r w:rsidRPr="00B5346F">
        <w:t>}</w:t>
      </w:r>
      <w:r>
        <w:br w:type="page"/>
      </w:r>
    </w:p>
    <w:p w14:paraId="49B0E3CC" w14:textId="56941C14" w:rsidR="0046343D" w:rsidRPr="009A12FE" w:rsidRDefault="0046343D" w:rsidP="0046343D">
      <w:pPr>
        <w:pStyle w:val="Subtitle"/>
      </w:pPr>
      <w:r>
        <w:t>Company landing page click-through</w:t>
      </w:r>
    </w:p>
    <w:tbl>
      <w:tblPr>
        <w:tblW w:w="5000" w:type="pct"/>
        <w:tblLayout w:type="fixed"/>
        <w:tblLook w:val="04A0" w:firstRow="1" w:lastRow="0" w:firstColumn="1" w:lastColumn="0" w:noHBand="0" w:noVBand="1"/>
      </w:tblPr>
      <w:tblGrid>
        <w:gridCol w:w="11304"/>
      </w:tblGrid>
      <w:tr w:rsidR="0046343D" w14:paraId="3CDF2F9D" w14:textId="77777777" w:rsidTr="0046343D">
        <w:tc>
          <w:tcPr>
            <w:tcW w:w="3200" w:type="pct"/>
            <w:shd w:val="clear" w:color="auto" w:fill="244A58" w:themeFill="accent2"/>
          </w:tcPr>
          <w:p w14:paraId="221FE69F" w14:textId="77777777" w:rsidR="0046343D" w:rsidRDefault="0046343D" w:rsidP="0046343D">
            <w:pPr>
              <w:pStyle w:val="NoSpacing"/>
              <w:tabs>
                <w:tab w:val="left" w:pos="4384"/>
              </w:tabs>
            </w:pPr>
            <w:r>
              <w:tab/>
            </w:r>
          </w:p>
        </w:tc>
      </w:tr>
    </w:tbl>
    <w:p w14:paraId="5932694F" w14:textId="77777777" w:rsidR="0046343D" w:rsidRDefault="0046343D" w:rsidP="0046343D"/>
    <w:p w14:paraId="7DFEDC47" w14:textId="77777777" w:rsidR="0046343D" w:rsidRPr="00220DF1" w:rsidRDefault="0046343D" w:rsidP="0046343D">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442"/>
        <w:gridCol w:w="4005"/>
        <w:gridCol w:w="1039"/>
        <w:gridCol w:w="1317"/>
        <w:gridCol w:w="889"/>
      </w:tblGrid>
      <w:tr w:rsidR="0046343D" w14:paraId="353390A0" w14:textId="77777777" w:rsidTr="00463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tcBorders>
              <w:bottom w:val="single" w:sz="4" w:space="0" w:color="244A58" w:themeColor="accent2"/>
            </w:tcBorders>
          </w:tcPr>
          <w:p w14:paraId="3555952B" w14:textId="77777777" w:rsidR="0046343D" w:rsidRPr="009A12FE" w:rsidRDefault="0046343D" w:rsidP="0046343D">
            <w:pPr>
              <w:jc w:val="center"/>
              <w:rPr>
                <w:b w:val="0"/>
                <w:color w:val="FFFFFF" w:themeColor="background1"/>
              </w:rPr>
            </w:pPr>
            <w:r>
              <w:rPr>
                <w:b w:val="0"/>
                <w:color w:val="FFFFFF" w:themeColor="background1"/>
              </w:rPr>
              <w:t>Action</w:t>
            </w:r>
          </w:p>
        </w:tc>
        <w:tc>
          <w:tcPr>
            <w:tcW w:w="4005" w:type="dxa"/>
            <w:tcBorders>
              <w:bottom w:val="single" w:sz="4" w:space="0" w:color="244A58" w:themeColor="accent2"/>
            </w:tcBorders>
          </w:tcPr>
          <w:p w14:paraId="2F485263" w14:textId="77777777" w:rsidR="0046343D" w:rsidRPr="009A12FE"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048D698C" w14:textId="77777777" w:rsidR="0046343D"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17" w:type="dxa"/>
            <w:tcBorders>
              <w:bottom w:val="single" w:sz="4" w:space="0" w:color="244A58" w:themeColor="accent2"/>
            </w:tcBorders>
          </w:tcPr>
          <w:p w14:paraId="4016E192" w14:textId="77777777" w:rsidR="0046343D"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48D88358" w14:textId="77777777" w:rsidR="0046343D" w:rsidRPr="009A12FE"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46343D" w14:paraId="768ECB18" w14:textId="77777777" w:rsidTr="0046343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442" w:type="dxa"/>
            <w:tcBorders>
              <w:top w:val="single" w:sz="4" w:space="0" w:color="244A58" w:themeColor="accent2"/>
              <w:left w:val="single" w:sz="4" w:space="0" w:color="244A58" w:themeColor="accent2"/>
              <w:right w:val="single" w:sz="4" w:space="0" w:color="244A58" w:themeColor="accent2"/>
            </w:tcBorders>
          </w:tcPr>
          <w:p w14:paraId="164012CF" w14:textId="3EEAF47C" w:rsidR="0046343D" w:rsidRDefault="0046343D" w:rsidP="0006040F">
            <w:pPr>
              <w:rPr>
                <w:b w:val="0"/>
              </w:rPr>
            </w:pPr>
            <w:r>
              <w:rPr>
                <w:b w:val="0"/>
              </w:rPr>
              <w:t xml:space="preserve">Click through a company </w:t>
            </w:r>
            <w:r w:rsidR="0006040F">
              <w:rPr>
                <w:b w:val="0"/>
              </w:rPr>
              <w:t>landing page link</w:t>
            </w:r>
          </w:p>
        </w:tc>
        <w:tc>
          <w:tcPr>
            <w:tcW w:w="4005" w:type="dxa"/>
            <w:tcBorders>
              <w:top w:val="single" w:sz="4" w:space="0" w:color="244A58" w:themeColor="accent2"/>
              <w:left w:val="single" w:sz="4" w:space="0" w:color="244A58" w:themeColor="accent2"/>
              <w:right w:val="single" w:sz="4" w:space="0" w:color="244A58" w:themeColor="accent2"/>
            </w:tcBorders>
          </w:tcPr>
          <w:p w14:paraId="331E4A05" w14:textId="0FB7620D" w:rsidR="0046343D" w:rsidRPr="00405479" w:rsidRDefault="0046343D" w:rsidP="0046343D">
            <w:pPr>
              <w:cnfStyle w:val="000000100000" w:firstRow="0" w:lastRow="0" w:firstColumn="0" w:lastColumn="0" w:oddVBand="0" w:evenVBand="0" w:oddHBand="1" w:evenHBand="0" w:firstRowFirstColumn="0" w:firstRowLastColumn="0" w:lastRowFirstColumn="0" w:lastRowLastColumn="0"/>
              <w:rPr>
                <w:bCs/>
              </w:rPr>
            </w:pPr>
            <w:r w:rsidRPr="0046343D">
              <w:t>/</w:t>
            </w:r>
            <w:proofErr w:type="spellStart"/>
            <w:r w:rsidRPr="0046343D">
              <w:t>api</w:t>
            </w:r>
            <w:proofErr w:type="spellEnd"/>
            <w:r w:rsidRPr="0046343D">
              <w:t>/consumer/</w:t>
            </w:r>
            <w:proofErr w:type="spellStart"/>
            <w:r w:rsidRPr="0046343D">
              <w:t>clickthrough</w:t>
            </w:r>
            <w:proofErr w:type="spellEnd"/>
            <w:r w:rsidRPr="0046343D">
              <w:t>/organization/</w:t>
            </w:r>
            <w:r>
              <w:t>&lt;company UUID&gt;</w:t>
            </w:r>
            <w:r w:rsidR="0006040F">
              <w:t>/main</w:t>
            </w:r>
          </w:p>
        </w:tc>
        <w:tc>
          <w:tcPr>
            <w:tcW w:w="1039" w:type="dxa"/>
            <w:tcBorders>
              <w:top w:val="single" w:sz="4" w:space="0" w:color="244A58" w:themeColor="accent2"/>
              <w:left w:val="single" w:sz="4" w:space="0" w:color="244A58" w:themeColor="accent2"/>
              <w:right w:val="single" w:sz="4" w:space="0" w:color="244A58" w:themeColor="accent2"/>
            </w:tcBorders>
          </w:tcPr>
          <w:p w14:paraId="2C0A6BD9" w14:textId="77777777" w:rsidR="0046343D" w:rsidRPr="008D55C5" w:rsidRDefault="0046343D" w:rsidP="0046343D">
            <w:pPr>
              <w:jc w:val="center"/>
              <w:cnfStyle w:val="000000100000" w:firstRow="0" w:lastRow="0" w:firstColumn="0" w:lastColumn="0" w:oddVBand="0" w:evenVBand="0" w:oddHBand="1" w:evenHBand="0" w:firstRowFirstColumn="0" w:firstRowLastColumn="0" w:lastRowFirstColumn="0" w:lastRowLastColumn="0"/>
            </w:pPr>
            <w:r>
              <w:t>GET</w:t>
            </w:r>
          </w:p>
        </w:tc>
        <w:tc>
          <w:tcPr>
            <w:tcW w:w="1317" w:type="dxa"/>
            <w:tcBorders>
              <w:top w:val="single" w:sz="4" w:space="0" w:color="244A58" w:themeColor="accent2"/>
              <w:left w:val="single" w:sz="4" w:space="0" w:color="244A58" w:themeColor="accent2"/>
              <w:right w:val="single" w:sz="4" w:space="0" w:color="244A58" w:themeColor="accent2"/>
            </w:tcBorders>
          </w:tcPr>
          <w:p w14:paraId="26D828FE" w14:textId="267C1D66" w:rsidR="0046343D" w:rsidRPr="008D55C5" w:rsidRDefault="0046343D" w:rsidP="0046343D">
            <w:pPr>
              <w:cnfStyle w:val="000000100000" w:firstRow="0" w:lastRow="0" w:firstColumn="0" w:lastColumn="0" w:oddVBand="0" w:evenVBand="0" w:oddHBand="1" w:evenHBand="0" w:firstRowFirstColumn="0" w:firstRowLastColumn="0" w:lastRowFirstColumn="0" w:lastRowLastColumn="0"/>
            </w:pPr>
            <w:r>
              <w:t>N/A</w:t>
            </w:r>
          </w:p>
        </w:tc>
        <w:tc>
          <w:tcPr>
            <w:tcW w:w="889" w:type="dxa"/>
            <w:tcBorders>
              <w:top w:val="single" w:sz="4" w:space="0" w:color="244A58" w:themeColor="accent2"/>
              <w:left w:val="single" w:sz="4" w:space="0" w:color="244A58" w:themeColor="accent2"/>
              <w:right w:val="single" w:sz="4" w:space="0" w:color="244A58" w:themeColor="accent2"/>
            </w:tcBorders>
          </w:tcPr>
          <w:p w14:paraId="4DA964DA" w14:textId="77777777" w:rsidR="0046343D" w:rsidRPr="008D55C5" w:rsidRDefault="0046343D" w:rsidP="0046343D">
            <w:pPr>
              <w:jc w:val="center"/>
              <w:cnfStyle w:val="000000100000" w:firstRow="0" w:lastRow="0" w:firstColumn="0" w:lastColumn="0" w:oddVBand="0" w:evenVBand="0" w:oddHBand="1" w:evenHBand="0" w:firstRowFirstColumn="0" w:firstRowLastColumn="0" w:lastRowFirstColumn="0" w:lastRowLastColumn="0"/>
            </w:pPr>
            <w:r w:rsidRPr="008D55C5">
              <w:t>No</w:t>
            </w:r>
          </w:p>
        </w:tc>
      </w:tr>
    </w:tbl>
    <w:p w14:paraId="5F1257FF" w14:textId="77777777" w:rsidR="0046343D" w:rsidRDefault="0046343D" w:rsidP="0046343D">
      <w:pPr>
        <w:rPr>
          <w:b/>
        </w:rPr>
      </w:pPr>
    </w:p>
    <w:p w14:paraId="5DC6AA47" w14:textId="77777777" w:rsidR="0046343D" w:rsidRDefault="0046343D" w:rsidP="0046343D">
      <w:pPr>
        <w:rPr>
          <w:b/>
        </w:rPr>
      </w:pPr>
      <w:r>
        <w:rPr>
          <w:b/>
        </w:rPr>
        <w:t xml:space="preserve">Example:  </w:t>
      </w:r>
    </w:p>
    <w:p w14:paraId="297F3B10" w14:textId="7796D135" w:rsidR="0046343D" w:rsidRDefault="0046343D" w:rsidP="0046343D">
      <w:pPr>
        <w:rPr>
          <w:b/>
        </w:rPr>
      </w:pPr>
      <w:r w:rsidRPr="0046343D">
        <w:t>https://www.mappedinisrael.com/api/consumer/clickthrough/organization/e73f89fe-</w:t>
      </w:r>
      <w:r w:rsidR="0006040F">
        <w:t>a554-41a8-adba-45b749ab9f88/main</w:t>
      </w:r>
    </w:p>
    <w:p w14:paraId="1109A36A" w14:textId="77777777" w:rsidR="0046343D" w:rsidRDefault="0046343D" w:rsidP="0046343D">
      <w:pPr>
        <w:pStyle w:val="Heading4"/>
        <w:rPr>
          <w:b/>
        </w:rPr>
      </w:pPr>
      <w:r w:rsidRPr="008D55C5">
        <w:rPr>
          <w:b/>
        </w:rPr>
        <w:t>Re</w:t>
      </w:r>
      <w:r>
        <w:rPr>
          <w:b/>
        </w:rPr>
        <w:t>sponse</w:t>
      </w:r>
      <w:r w:rsidRPr="008D55C5">
        <w:rPr>
          <w:b/>
        </w:rPr>
        <w:t>:</w:t>
      </w:r>
    </w:p>
    <w:p w14:paraId="64C3EA2B" w14:textId="0079B8D1" w:rsidR="0046343D" w:rsidRDefault="0046343D" w:rsidP="0046343D">
      <w:pPr>
        <w:pStyle w:val="Heading3"/>
      </w:pPr>
      <w:r>
        <w:rPr>
          <w:b/>
        </w:rPr>
        <w:t>Redirect</w:t>
      </w:r>
      <w:r>
        <w:t xml:space="preserve">: company </w:t>
      </w:r>
      <w:r w:rsidR="0006040F">
        <w:t>landing</w:t>
      </w:r>
      <w:r>
        <w:t xml:space="preserve"> page</w:t>
      </w:r>
    </w:p>
    <w:p w14:paraId="29B44D0D" w14:textId="77777777" w:rsidR="0046343D" w:rsidRPr="0046343D" w:rsidRDefault="0046343D" w:rsidP="0046343D"/>
    <w:p w14:paraId="408F65A2" w14:textId="77777777" w:rsidR="0046343D" w:rsidRDefault="0046343D" w:rsidP="0046343D">
      <w:pPr>
        <w:rPr>
          <w:b/>
        </w:rPr>
      </w:pPr>
      <w:r>
        <w:rPr>
          <w:b/>
        </w:rPr>
        <w:t xml:space="preserve">Example: </w:t>
      </w:r>
    </w:p>
    <w:p w14:paraId="695ED233" w14:textId="64BD8113" w:rsidR="0046343D" w:rsidRPr="0046343D" w:rsidRDefault="0046343D" w:rsidP="0046343D">
      <w:r w:rsidRPr="0046343D">
        <w:t>Status Code: 302 Moved Temporarily</w:t>
      </w:r>
    </w:p>
    <w:p w14:paraId="583AD31D" w14:textId="07D42380" w:rsidR="0046343D" w:rsidRPr="0046343D" w:rsidRDefault="0046343D" w:rsidP="0046343D">
      <w:r w:rsidRPr="0046343D">
        <w:t>Location: http://ww</w:t>
      </w:r>
      <w:r w:rsidR="0006040F">
        <w:t>w.afterdownload.com/</w:t>
      </w:r>
    </w:p>
    <w:p w14:paraId="583F7073" w14:textId="77777777" w:rsidR="0046343D" w:rsidRPr="009A12FE" w:rsidRDefault="0046343D" w:rsidP="0046343D">
      <w:pPr>
        <w:pStyle w:val="Subtitle"/>
      </w:pPr>
      <w:r>
        <w:br w:type="page"/>
        <w:t>Hire link click-through</w:t>
      </w:r>
    </w:p>
    <w:tbl>
      <w:tblPr>
        <w:tblW w:w="5000" w:type="pct"/>
        <w:tblLayout w:type="fixed"/>
        <w:tblLook w:val="04A0" w:firstRow="1" w:lastRow="0" w:firstColumn="1" w:lastColumn="0" w:noHBand="0" w:noVBand="1"/>
      </w:tblPr>
      <w:tblGrid>
        <w:gridCol w:w="11304"/>
      </w:tblGrid>
      <w:tr w:rsidR="0046343D" w14:paraId="1D6F7BE6" w14:textId="77777777" w:rsidTr="0046343D">
        <w:tc>
          <w:tcPr>
            <w:tcW w:w="3200" w:type="pct"/>
            <w:shd w:val="clear" w:color="auto" w:fill="244A58" w:themeFill="accent2"/>
          </w:tcPr>
          <w:p w14:paraId="14C9D14F" w14:textId="77777777" w:rsidR="0046343D" w:rsidRDefault="0046343D" w:rsidP="0046343D">
            <w:pPr>
              <w:pStyle w:val="NoSpacing"/>
              <w:tabs>
                <w:tab w:val="left" w:pos="4384"/>
              </w:tabs>
            </w:pPr>
            <w:r>
              <w:tab/>
            </w:r>
          </w:p>
        </w:tc>
      </w:tr>
    </w:tbl>
    <w:p w14:paraId="58F0E2DF" w14:textId="77777777" w:rsidR="0046343D" w:rsidRDefault="0046343D" w:rsidP="0046343D"/>
    <w:p w14:paraId="2C3C6752" w14:textId="77777777" w:rsidR="0046343D" w:rsidRPr="00220DF1" w:rsidRDefault="0046343D" w:rsidP="0046343D">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442"/>
        <w:gridCol w:w="4005"/>
        <w:gridCol w:w="1039"/>
        <w:gridCol w:w="1317"/>
        <w:gridCol w:w="889"/>
      </w:tblGrid>
      <w:tr w:rsidR="0046343D" w14:paraId="5E343CFD" w14:textId="77777777" w:rsidTr="00463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2" w:type="dxa"/>
            <w:tcBorders>
              <w:bottom w:val="single" w:sz="4" w:space="0" w:color="244A58" w:themeColor="accent2"/>
            </w:tcBorders>
          </w:tcPr>
          <w:p w14:paraId="24547441" w14:textId="77777777" w:rsidR="0046343D" w:rsidRPr="009A12FE" w:rsidRDefault="0046343D" w:rsidP="0046343D">
            <w:pPr>
              <w:jc w:val="center"/>
              <w:rPr>
                <w:b w:val="0"/>
                <w:color w:val="FFFFFF" w:themeColor="background1"/>
              </w:rPr>
            </w:pPr>
            <w:r>
              <w:rPr>
                <w:b w:val="0"/>
                <w:color w:val="FFFFFF" w:themeColor="background1"/>
              </w:rPr>
              <w:t>Action</w:t>
            </w:r>
          </w:p>
        </w:tc>
        <w:tc>
          <w:tcPr>
            <w:tcW w:w="4005" w:type="dxa"/>
            <w:tcBorders>
              <w:bottom w:val="single" w:sz="4" w:space="0" w:color="244A58" w:themeColor="accent2"/>
            </w:tcBorders>
          </w:tcPr>
          <w:p w14:paraId="56FCB5AF" w14:textId="77777777" w:rsidR="0046343D" w:rsidRPr="009A12FE"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37D2CCC5" w14:textId="77777777" w:rsidR="0046343D"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17" w:type="dxa"/>
            <w:tcBorders>
              <w:bottom w:val="single" w:sz="4" w:space="0" w:color="244A58" w:themeColor="accent2"/>
            </w:tcBorders>
          </w:tcPr>
          <w:p w14:paraId="2D06855F" w14:textId="77777777" w:rsidR="0046343D"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6E376540" w14:textId="77777777" w:rsidR="0046343D" w:rsidRPr="009A12FE" w:rsidRDefault="0046343D" w:rsidP="004634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46343D" w14:paraId="6F7609C1" w14:textId="77777777" w:rsidTr="0046343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442" w:type="dxa"/>
            <w:tcBorders>
              <w:top w:val="single" w:sz="4" w:space="0" w:color="244A58" w:themeColor="accent2"/>
              <w:left w:val="single" w:sz="4" w:space="0" w:color="244A58" w:themeColor="accent2"/>
              <w:right w:val="single" w:sz="4" w:space="0" w:color="244A58" w:themeColor="accent2"/>
            </w:tcBorders>
          </w:tcPr>
          <w:p w14:paraId="15148FC1" w14:textId="77777777" w:rsidR="0046343D" w:rsidRDefault="0046343D" w:rsidP="0046343D">
            <w:pPr>
              <w:rPr>
                <w:b w:val="0"/>
              </w:rPr>
            </w:pPr>
            <w:r>
              <w:rPr>
                <w:b w:val="0"/>
              </w:rPr>
              <w:t>Click through a company hiring link</w:t>
            </w:r>
          </w:p>
        </w:tc>
        <w:tc>
          <w:tcPr>
            <w:tcW w:w="4005" w:type="dxa"/>
            <w:tcBorders>
              <w:top w:val="single" w:sz="4" w:space="0" w:color="244A58" w:themeColor="accent2"/>
              <w:left w:val="single" w:sz="4" w:space="0" w:color="244A58" w:themeColor="accent2"/>
              <w:right w:val="single" w:sz="4" w:space="0" w:color="244A58" w:themeColor="accent2"/>
            </w:tcBorders>
          </w:tcPr>
          <w:p w14:paraId="50DB8A6C" w14:textId="77777777" w:rsidR="0046343D" w:rsidRPr="00405479" w:rsidRDefault="0046343D" w:rsidP="0046343D">
            <w:pPr>
              <w:cnfStyle w:val="000000100000" w:firstRow="0" w:lastRow="0" w:firstColumn="0" w:lastColumn="0" w:oddVBand="0" w:evenVBand="0" w:oddHBand="1" w:evenHBand="0" w:firstRowFirstColumn="0" w:firstRowLastColumn="0" w:lastRowFirstColumn="0" w:lastRowLastColumn="0"/>
              <w:rPr>
                <w:bCs/>
              </w:rPr>
            </w:pPr>
            <w:r w:rsidRPr="0046343D">
              <w:t>/</w:t>
            </w:r>
            <w:proofErr w:type="spellStart"/>
            <w:r w:rsidRPr="0046343D">
              <w:t>api</w:t>
            </w:r>
            <w:proofErr w:type="spellEnd"/>
            <w:r w:rsidRPr="0046343D">
              <w:t>/consumer/</w:t>
            </w:r>
            <w:proofErr w:type="spellStart"/>
            <w:r w:rsidRPr="0046343D">
              <w:t>clickthrough</w:t>
            </w:r>
            <w:proofErr w:type="spellEnd"/>
            <w:r w:rsidRPr="0046343D">
              <w:t>/organization/</w:t>
            </w:r>
            <w:r>
              <w:t>&lt;company UUID&gt;</w:t>
            </w:r>
            <w:r w:rsidRPr="0046343D">
              <w:t>/hire</w:t>
            </w:r>
          </w:p>
        </w:tc>
        <w:tc>
          <w:tcPr>
            <w:tcW w:w="1039" w:type="dxa"/>
            <w:tcBorders>
              <w:top w:val="single" w:sz="4" w:space="0" w:color="244A58" w:themeColor="accent2"/>
              <w:left w:val="single" w:sz="4" w:space="0" w:color="244A58" w:themeColor="accent2"/>
              <w:right w:val="single" w:sz="4" w:space="0" w:color="244A58" w:themeColor="accent2"/>
            </w:tcBorders>
          </w:tcPr>
          <w:p w14:paraId="115A2AA1" w14:textId="77777777" w:rsidR="0046343D" w:rsidRPr="008D55C5" w:rsidRDefault="0046343D" w:rsidP="0046343D">
            <w:pPr>
              <w:jc w:val="center"/>
              <w:cnfStyle w:val="000000100000" w:firstRow="0" w:lastRow="0" w:firstColumn="0" w:lastColumn="0" w:oddVBand="0" w:evenVBand="0" w:oddHBand="1" w:evenHBand="0" w:firstRowFirstColumn="0" w:firstRowLastColumn="0" w:lastRowFirstColumn="0" w:lastRowLastColumn="0"/>
            </w:pPr>
            <w:r>
              <w:t>GET</w:t>
            </w:r>
          </w:p>
        </w:tc>
        <w:tc>
          <w:tcPr>
            <w:tcW w:w="1317" w:type="dxa"/>
            <w:tcBorders>
              <w:top w:val="single" w:sz="4" w:space="0" w:color="244A58" w:themeColor="accent2"/>
              <w:left w:val="single" w:sz="4" w:space="0" w:color="244A58" w:themeColor="accent2"/>
              <w:right w:val="single" w:sz="4" w:space="0" w:color="244A58" w:themeColor="accent2"/>
            </w:tcBorders>
          </w:tcPr>
          <w:p w14:paraId="4B220A5A" w14:textId="77777777" w:rsidR="0046343D" w:rsidRPr="008D55C5" w:rsidRDefault="0046343D" w:rsidP="0046343D">
            <w:pPr>
              <w:cnfStyle w:val="000000100000" w:firstRow="0" w:lastRow="0" w:firstColumn="0" w:lastColumn="0" w:oddVBand="0" w:evenVBand="0" w:oddHBand="1" w:evenHBand="0" w:firstRowFirstColumn="0" w:firstRowLastColumn="0" w:lastRowFirstColumn="0" w:lastRowLastColumn="0"/>
            </w:pPr>
            <w:r>
              <w:t>N/A</w:t>
            </w:r>
          </w:p>
        </w:tc>
        <w:tc>
          <w:tcPr>
            <w:tcW w:w="889" w:type="dxa"/>
            <w:tcBorders>
              <w:top w:val="single" w:sz="4" w:space="0" w:color="244A58" w:themeColor="accent2"/>
              <w:left w:val="single" w:sz="4" w:space="0" w:color="244A58" w:themeColor="accent2"/>
              <w:right w:val="single" w:sz="4" w:space="0" w:color="244A58" w:themeColor="accent2"/>
            </w:tcBorders>
          </w:tcPr>
          <w:p w14:paraId="73F3EA72" w14:textId="77777777" w:rsidR="0046343D" w:rsidRPr="008D55C5" w:rsidRDefault="0046343D" w:rsidP="0046343D">
            <w:pPr>
              <w:jc w:val="center"/>
              <w:cnfStyle w:val="000000100000" w:firstRow="0" w:lastRow="0" w:firstColumn="0" w:lastColumn="0" w:oddVBand="0" w:evenVBand="0" w:oddHBand="1" w:evenHBand="0" w:firstRowFirstColumn="0" w:firstRowLastColumn="0" w:lastRowFirstColumn="0" w:lastRowLastColumn="0"/>
            </w:pPr>
            <w:r w:rsidRPr="008D55C5">
              <w:t>No</w:t>
            </w:r>
          </w:p>
        </w:tc>
      </w:tr>
    </w:tbl>
    <w:p w14:paraId="1E611226" w14:textId="77777777" w:rsidR="0046343D" w:rsidRDefault="0046343D" w:rsidP="0046343D">
      <w:pPr>
        <w:rPr>
          <w:b/>
        </w:rPr>
      </w:pPr>
    </w:p>
    <w:p w14:paraId="0D01F7FA" w14:textId="77777777" w:rsidR="0046343D" w:rsidRDefault="0046343D" w:rsidP="0046343D">
      <w:pPr>
        <w:rPr>
          <w:b/>
        </w:rPr>
      </w:pPr>
      <w:r>
        <w:rPr>
          <w:b/>
        </w:rPr>
        <w:t xml:space="preserve">Example:  </w:t>
      </w:r>
    </w:p>
    <w:p w14:paraId="1F92DFD4" w14:textId="77777777" w:rsidR="0046343D" w:rsidRDefault="0046343D" w:rsidP="0046343D">
      <w:pPr>
        <w:rPr>
          <w:b/>
        </w:rPr>
      </w:pPr>
      <w:r w:rsidRPr="0046343D">
        <w:t>https://www.mappedinisrael.com/api/consumer/clickthrough/organization/e73f89fe-a554-41a8-adba-45b749ab9f88/hire</w:t>
      </w:r>
    </w:p>
    <w:p w14:paraId="60A18FB8" w14:textId="77777777" w:rsidR="0046343D" w:rsidRDefault="0046343D" w:rsidP="0046343D">
      <w:pPr>
        <w:pStyle w:val="Heading4"/>
        <w:rPr>
          <w:b/>
        </w:rPr>
      </w:pPr>
      <w:r w:rsidRPr="008D55C5">
        <w:rPr>
          <w:b/>
        </w:rPr>
        <w:t>Re</w:t>
      </w:r>
      <w:r>
        <w:rPr>
          <w:b/>
        </w:rPr>
        <w:t>sponse</w:t>
      </w:r>
      <w:r w:rsidRPr="008D55C5">
        <w:rPr>
          <w:b/>
        </w:rPr>
        <w:t>:</w:t>
      </w:r>
    </w:p>
    <w:p w14:paraId="31137F87" w14:textId="77777777" w:rsidR="0046343D" w:rsidRDefault="0046343D" w:rsidP="0046343D">
      <w:pPr>
        <w:pStyle w:val="Heading3"/>
      </w:pPr>
      <w:r>
        <w:rPr>
          <w:b/>
        </w:rPr>
        <w:t>Redirect</w:t>
      </w:r>
      <w:r>
        <w:t>: company hiring page</w:t>
      </w:r>
    </w:p>
    <w:p w14:paraId="54103748" w14:textId="77777777" w:rsidR="0046343D" w:rsidRPr="0046343D" w:rsidRDefault="0046343D" w:rsidP="0046343D"/>
    <w:p w14:paraId="0D25ABD0" w14:textId="77777777" w:rsidR="0046343D" w:rsidRDefault="0046343D" w:rsidP="0046343D">
      <w:pPr>
        <w:rPr>
          <w:b/>
        </w:rPr>
      </w:pPr>
      <w:r>
        <w:rPr>
          <w:b/>
        </w:rPr>
        <w:t xml:space="preserve">Example: </w:t>
      </w:r>
    </w:p>
    <w:p w14:paraId="793CF831" w14:textId="77777777" w:rsidR="0046343D" w:rsidRPr="0046343D" w:rsidRDefault="0046343D" w:rsidP="0046343D">
      <w:r w:rsidRPr="0046343D">
        <w:t>Status Code: 302 Moved Temporarily</w:t>
      </w:r>
    </w:p>
    <w:p w14:paraId="330A6165" w14:textId="77777777" w:rsidR="0046343D" w:rsidRPr="0046343D" w:rsidRDefault="0046343D" w:rsidP="0046343D">
      <w:r w:rsidRPr="0046343D">
        <w:t>Location: http://www.afterdownload.com/pages/about/</w:t>
      </w:r>
    </w:p>
    <w:p w14:paraId="64E1F850" w14:textId="6EBA9D86" w:rsidR="000D0DC1" w:rsidRPr="009A12FE" w:rsidRDefault="0046343D" w:rsidP="000D0DC1">
      <w:pPr>
        <w:pStyle w:val="Subtitle"/>
      </w:pPr>
      <w:r>
        <w:br w:type="page"/>
      </w:r>
      <w:r w:rsidR="000D0DC1">
        <w:t>List hiring companies</w:t>
      </w:r>
    </w:p>
    <w:tbl>
      <w:tblPr>
        <w:tblW w:w="5000" w:type="pct"/>
        <w:tblLayout w:type="fixed"/>
        <w:tblLook w:val="04A0" w:firstRow="1" w:lastRow="0" w:firstColumn="1" w:lastColumn="0" w:noHBand="0" w:noVBand="1"/>
      </w:tblPr>
      <w:tblGrid>
        <w:gridCol w:w="11304"/>
      </w:tblGrid>
      <w:tr w:rsidR="000D0DC1" w14:paraId="387957AE" w14:textId="77777777" w:rsidTr="00A23863">
        <w:tc>
          <w:tcPr>
            <w:tcW w:w="3200" w:type="pct"/>
            <w:shd w:val="clear" w:color="auto" w:fill="244A58" w:themeFill="accent2"/>
          </w:tcPr>
          <w:p w14:paraId="4C000980" w14:textId="77777777" w:rsidR="000D0DC1" w:rsidRDefault="000D0DC1" w:rsidP="00A23863">
            <w:pPr>
              <w:pStyle w:val="NoSpacing"/>
              <w:tabs>
                <w:tab w:val="left" w:pos="4384"/>
              </w:tabs>
            </w:pPr>
            <w:r>
              <w:tab/>
            </w:r>
          </w:p>
        </w:tc>
      </w:tr>
    </w:tbl>
    <w:p w14:paraId="2225826F" w14:textId="77777777" w:rsidR="000D0DC1" w:rsidRDefault="000D0DC1" w:rsidP="000D0DC1"/>
    <w:p w14:paraId="14099619" w14:textId="77777777" w:rsidR="000D0DC1" w:rsidRPr="00220DF1" w:rsidRDefault="000D0DC1" w:rsidP="000D0DC1">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250"/>
        <w:gridCol w:w="3074"/>
        <w:gridCol w:w="1039"/>
        <w:gridCol w:w="1317"/>
        <w:gridCol w:w="889"/>
      </w:tblGrid>
      <w:tr w:rsidR="000D0DC1" w14:paraId="59E8B03D" w14:textId="77777777" w:rsidTr="000D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Borders>
              <w:bottom w:val="single" w:sz="4" w:space="0" w:color="244A58" w:themeColor="accent2"/>
            </w:tcBorders>
          </w:tcPr>
          <w:p w14:paraId="4ECFF248" w14:textId="77777777" w:rsidR="000D0DC1" w:rsidRPr="009A12FE" w:rsidRDefault="000D0DC1" w:rsidP="00A23863">
            <w:pPr>
              <w:jc w:val="center"/>
              <w:rPr>
                <w:b w:val="0"/>
                <w:color w:val="FFFFFF" w:themeColor="background1"/>
              </w:rPr>
            </w:pPr>
            <w:r>
              <w:rPr>
                <w:b w:val="0"/>
                <w:color w:val="FFFFFF" w:themeColor="background1"/>
              </w:rPr>
              <w:t>Action</w:t>
            </w:r>
          </w:p>
        </w:tc>
        <w:tc>
          <w:tcPr>
            <w:tcW w:w="3074" w:type="dxa"/>
            <w:tcBorders>
              <w:bottom w:val="single" w:sz="4" w:space="0" w:color="244A58" w:themeColor="accent2"/>
            </w:tcBorders>
          </w:tcPr>
          <w:p w14:paraId="1A8E8CA6" w14:textId="77777777" w:rsidR="000D0DC1" w:rsidRPr="009A12FE" w:rsidRDefault="000D0DC1"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69B683A2" w14:textId="77777777" w:rsidR="000D0DC1" w:rsidRDefault="000D0DC1"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1317" w:type="dxa"/>
            <w:tcBorders>
              <w:bottom w:val="single" w:sz="4" w:space="0" w:color="244A58" w:themeColor="accent2"/>
            </w:tcBorders>
          </w:tcPr>
          <w:p w14:paraId="19E4DB0F" w14:textId="77777777" w:rsidR="000D0DC1" w:rsidRDefault="000D0DC1"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7BB495ED" w14:textId="77777777" w:rsidR="000D0DC1" w:rsidRPr="009A12FE" w:rsidRDefault="000D0DC1" w:rsidP="00A2386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0D0DC1" w14:paraId="3116AD3A" w14:textId="77777777" w:rsidTr="000D0DC1">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250" w:type="dxa"/>
            <w:tcBorders>
              <w:top w:val="single" w:sz="4" w:space="0" w:color="244A58" w:themeColor="accent2"/>
              <w:left w:val="single" w:sz="4" w:space="0" w:color="244A58" w:themeColor="accent2"/>
              <w:right w:val="single" w:sz="4" w:space="0" w:color="244A58" w:themeColor="accent2"/>
            </w:tcBorders>
          </w:tcPr>
          <w:p w14:paraId="4EBDF9D6" w14:textId="5D40F061" w:rsidR="000D0DC1" w:rsidRDefault="000D0DC1" w:rsidP="000D0DC1">
            <w:pPr>
              <w:rPr>
                <w:b w:val="0"/>
              </w:rPr>
            </w:pPr>
            <w:r>
              <w:rPr>
                <w:b w:val="0"/>
              </w:rPr>
              <w:t>List all companies with hiring flag</w:t>
            </w:r>
          </w:p>
        </w:tc>
        <w:tc>
          <w:tcPr>
            <w:tcW w:w="3074" w:type="dxa"/>
            <w:tcBorders>
              <w:top w:val="single" w:sz="4" w:space="0" w:color="244A58" w:themeColor="accent2"/>
              <w:left w:val="single" w:sz="4" w:space="0" w:color="244A58" w:themeColor="accent2"/>
              <w:right w:val="single" w:sz="4" w:space="0" w:color="244A58" w:themeColor="accent2"/>
            </w:tcBorders>
          </w:tcPr>
          <w:p w14:paraId="6926733C" w14:textId="5DC4F35F" w:rsidR="000D0DC1" w:rsidRPr="00405479" w:rsidRDefault="000D758C" w:rsidP="00A23863">
            <w:pPr>
              <w:cnfStyle w:val="000000100000" w:firstRow="0" w:lastRow="0" w:firstColumn="0" w:lastColumn="0" w:oddVBand="0" w:evenVBand="0" w:oddHBand="1" w:evenHBand="0" w:firstRowFirstColumn="0" w:firstRowLastColumn="0" w:lastRowFirstColumn="0" w:lastRowLastColumn="0"/>
              <w:rPr>
                <w:bCs/>
              </w:rPr>
            </w:pPr>
            <w:r>
              <w:t>/</w:t>
            </w:r>
            <w:proofErr w:type="spellStart"/>
            <w:r>
              <w:t>api</w:t>
            </w:r>
            <w:proofErr w:type="spellEnd"/>
            <w:r>
              <w:t>/site</w:t>
            </w:r>
            <w:r w:rsidR="000D0DC1" w:rsidRPr="000D0DC1">
              <w:t>/companies/hiring</w:t>
            </w:r>
          </w:p>
        </w:tc>
        <w:tc>
          <w:tcPr>
            <w:tcW w:w="1039" w:type="dxa"/>
            <w:tcBorders>
              <w:top w:val="single" w:sz="4" w:space="0" w:color="244A58" w:themeColor="accent2"/>
              <w:left w:val="single" w:sz="4" w:space="0" w:color="244A58" w:themeColor="accent2"/>
              <w:right w:val="single" w:sz="4" w:space="0" w:color="244A58" w:themeColor="accent2"/>
            </w:tcBorders>
          </w:tcPr>
          <w:p w14:paraId="031FC59A" w14:textId="77777777" w:rsidR="000D0DC1" w:rsidRPr="008D55C5" w:rsidRDefault="000D0DC1" w:rsidP="00A23863">
            <w:pPr>
              <w:jc w:val="center"/>
              <w:cnfStyle w:val="000000100000" w:firstRow="0" w:lastRow="0" w:firstColumn="0" w:lastColumn="0" w:oddVBand="0" w:evenVBand="0" w:oddHBand="1" w:evenHBand="0" w:firstRowFirstColumn="0" w:firstRowLastColumn="0" w:lastRowFirstColumn="0" w:lastRowLastColumn="0"/>
            </w:pPr>
            <w:r>
              <w:t>GET</w:t>
            </w:r>
          </w:p>
        </w:tc>
        <w:tc>
          <w:tcPr>
            <w:tcW w:w="1317" w:type="dxa"/>
            <w:tcBorders>
              <w:top w:val="single" w:sz="4" w:space="0" w:color="244A58" w:themeColor="accent2"/>
              <w:left w:val="single" w:sz="4" w:space="0" w:color="244A58" w:themeColor="accent2"/>
              <w:right w:val="single" w:sz="4" w:space="0" w:color="244A58" w:themeColor="accent2"/>
            </w:tcBorders>
          </w:tcPr>
          <w:p w14:paraId="74EC61A2" w14:textId="77777777" w:rsidR="000D0DC1" w:rsidRPr="008D55C5" w:rsidRDefault="000D0DC1" w:rsidP="00A23863">
            <w:pPr>
              <w:cnfStyle w:val="000000100000" w:firstRow="0" w:lastRow="0" w:firstColumn="0" w:lastColumn="0" w:oddVBand="0" w:evenVBand="0" w:oddHBand="1" w:evenHBand="0" w:firstRowFirstColumn="0" w:firstRowLastColumn="0" w:lastRowFirstColumn="0" w:lastRowLastColumn="0"/>
            </w:pPr>
          </w:p>
        </w:tc>
        <w:tc>
          <w:tcPr>
            <w:tcW w:w="889" w:type="dxa"/>
            <w:tcBorders>
              <w:top w:val="single" w:sz="4" w:space="0" w:color="244A58" w:themeColor="accent2"/>
              <w:left w:val="single" w:sz="4" w:space="0" w:color="244A58" w:themeColor="accent2"/>
              <w:right w:val="single" w:sz="4" w:space="0" w:color="244A58" w:themeColor="accent2"/>
            </w:tcBorders>
          </w:tcPr>
          <w:p w14:paraId="2B6A8901" w14:textId="77777777" w:rsidR="000D0DC1" w:rsidRPr="008D55C5" w:rsidRDefault="000D0DC1" w:rsidP="00A23863">
            <w:pPr>
              <w:jc w:val="center"/>
              <w:cnfStyle w:val="000000100000" w:firstRow="0" w:lastRow="0" w:firstColumn="0" w:lastColumn="0" w:oddVBand="0" w:evenVBand="0" w:oddHBand="1" w:evenHBand="0" w:firstRowFirstColumn="0" w:firstRowLastColumn="0" w:lastRowFirstColumn="0" w:lastRowLastColumn="0"/>
            </w:pPr>
            <w:r w:rsidRPr="008D55C5">
              <w:t>No</w:t>
            </w:r>
          </w:p>
        </w:tc>
      </w:tr>
    </w:tbl>
    <w:p w14:paraId="4E0056F2" w14:textId="77777777" w:rsidR="000D0DC1" w:rsidRDefault="000D0DC1" w:rsidP="000D0DC1">
      <w:pPr>
        <w:rPr>
          <w:b/>
        </w:rPr>
      </w:pPr>
    </w:p>
    <w:p w14:paraId="7E1469B0" w14:textId="77777777" w:rsidR="000D0DC1" w:rsidRDefault="000D0DC1" w:rsidP="000D0DC1">
      <w:pPr>
        <w:rPr>
          <w:b/>
        </w:rPr>
      </w:pPr>
      <w:r>
        <w:rPr>
          <w:b/>
        </w:rPr>
        <w:t xml:space="preserve">Example:  </w:t>
      </w:r>
    </w:p>
    <w:p w14:paraId="702774BA" w14:textId="4CA99E17" w:rsidR="000D0DC1" w:rsidRPr="000D0DC1" w:rsidRDefault="000D0DC1" w:rsidP="000D0DC1">
      <w:r w:rsidRPr="000D0DC1">
        <w:t>https://ww</w:t>
      </w:r>
      <w:r w:rsidR="000D758C">
        <w:t>w.mappedinisrael.com/api/site</w:t>
      </w:r>
      <w:r w:rsidRPr="000D0DC1">
        <w:t>/companies/hiring</w:t>
      </w:r>
    </w:p>
    <w:p w14:paraId="34B60413" w14:textId="77777777" w:rsidR="000D0DC1" w:rsidRDefault="000D0DC1" w:rsidP="000D0DC1">
      <w:pPr>
        <w:pStyle w:val="Heading4"/>
        <w:rPr>
          <w:b/>
        </w:rPr>
      </w:pPr>
      <w:r w:rsidRPr="008D55C5">
        <w:rPr>
          <w:b/>
        </w:rPr>
        <w:t>Re</w:t>
      </w:r>
      <w:r>
        <w:rPr>
          <w:b/>
        </w:rPr>
        <w:t>sponse</w:t>
      </w:r>
      <w:r w:rsidRPr="008D55C5">
        <w:rPr>
          <w:b/>
        </w:rPr>
        <w:t>:</w:t>
      </w:r>
    </w:p>
    <w:p w14:paraId="45C71429" w14:textId="77777777" w:rsidR="000D0DC1" w:rsidRDefault="000D0DC1" w:rsidP="000D0DC1">
      <w:pPr>
        <w:pStyle w:val="Heading3"/>
      </w:pPr>
      <w:r w:rsidRPr="009B5FD5">
        <w:rPr>
          <w:b/>
        </w:rPr>
        <w:t>Status</w:t>
      </w:r>
      <w:r>
        <w:t xml:space="preserve">: </w:t>
      </w:r>
      <w:r w:rsidRPr="009B5FD5">
        <w:t>OK</w:t>
      </w:r>
    </w:p>
    <w:p w14:paraId="015D38C6" w14:textId="77777777" w:rsidR="000D0DC1" w:rsidRPr="00220DF1" w:rsidRDefault="000D0DC1" w:rsidP="000D0DC1">
      <w:pPr>
        <w:pStyle w:val="Heading3"/>
      </w:pPr>
      <w:r w:rsidRPr="009B5FD5">
        <w:rPr>
          <w:b/>
        </w:rPr>
        <w:t>JSON</w:t>
      </w:r>
      <w:r>
        <w:t xml:space="preserve">: </w:t>
      </w:r>
    </w:p>
    <w:p w14:paraId="7057A92B" w14:textId="77777777" w:rsidR="000D0DC1" w:rsidRDefault="000D0DC1" w:rsidP="000D0DC1">
      <w:pPr>
        <w:rPr>
          <w:b/>
        </w:rPr>
      </w:pPr>
      <w:r>
        <w:t xml:space="preserve">List of </w:t>
      </w:r>
      <w:r w:rsidRPr="00EA2B3C">
        <w:rPr>
          <w:color w:val="244A58" w:themeColor="accent2"/>
        </w:rPr>
        <w:fldChar w:fldCharType="begin"/>
      </w:r>
      <w:r w:rsidRPr="00EA2B3C">
        <w:rPr>
          <w:color w:val="244A58" w:themeColor="accent2"/>
        </w:rPr>
        <w:instrText xml:space="preserve"> REF _Ref237245223 \h </w:instrText>
      </w:r>
      <w:r w:rsidRPr="00EA2B3C">
        <w:rPr>
          <w:color w:val="244A58" w:themeColor="accent2"/>
        </w:rPr>
      </w:r>
      <w:r w:rsidRPr="00EA2B3C">
        <w:rPr>
          <w:color w:val="244A58" w:themeColor="accent2"/>
        </w:rPr>
        <w:fldChar w:fldCharType="separate"/>
      </w:r>
      <w:proofErr w:type="spellStart"/>
      <w:r>
        <w:rPr>
          <w:b/>
        </w:rPr>
        <w:t>CompanyDetails</w:t>
      </w:r>
      <w:proofErr w:type="spellEnd"/>
      <w:r w:rsidRPr="00EA2B3C">
        <w:rPr>
          <w:color w:val="244A58" w:themeColor="accent2"/>
        </w:rPr>
        <w:fldChar w:fldCharType="end"/>
      </w:r>
    </w:p>
    <w:p w14:paraId="6E01BB06" w14:textId="77777777" w:rsidR="000D0DC1" w:rsidRDefault="000D0DC1" w:rsidP="000D0DC1">
      <w:pPr>
        <w:rPr>
          <w:b/>
        </w:rPr>
      </w:pPr>
      <w:r>
        <w:rPr>
          <w:b/>
        </w:rPr>
        <w:t xml:space="preserve">Example: </w:t>
      </w:r>
    </w:p>
    <w:p w14:paraId="19DAE05F" w14:textId="05857619" w:rsidR="00EA2B3C" w:rsidRPr="000D0DC1" w:rsidRDefault="000D0DC1" w:rsidP="0046343D">
      <w:pPr>
        <w:rPr>
          <w:i/>
        </w:rPr>
      </w:pPr>
      <w:r>
        <w:rPr>
          <w:i/>
        </w:rPr>
        <w:t xml:space="preserve">See </w:t>
      </w:r>
      <w:proofErr w:type="gramStart"/>
      <w:r>
        <w:rPr>
          <w:i/>
        </w:rPr>
        <w:t>company</w:t>
      </w:r>
      <w:proofErr w:type="gramEnd"/>
      <w:r>
        <w:rPr>
          <w:i/>
        </w:rPr>
        <w:t xml:space="preserve"> listing example</w:t>
      </w:r>
      <w:r w:rsidR="00EA2B3C" w:rsidRPr="00397DE6">
        <w:rPr>
          <w:b/>
          <w:i/>
          <w:sz w:val="16"/>
          <w:szCs w:val="16"/>
        </w:rPr>
        <w:br w:type="page"/>
      </w:r>
    </w:p>
    <w:p w14:paraId="22EB0C27" w14:textId="77777777" w:rsidR="008D55C5" w:rsidRPr="00220DF1" w:rsidRDefault="008D55C5" w:rsidP="009A12FE">
      <w:pPr>
        <w:rPr>
          <w:b/>
          <w:sz w:val="16"/>
          <w:szCs w:val="16"/>
        </w:rPr>
      </w:pPr>
    </w:p>
    <w:p w14:paraId="26CCC52A" w14:textId="15334CBC" w:rsidR="00220DF1" w:rsidRPr="009A12FE" w:rsidRDefault="00220DF1" w:rsidP="00220DF1">
      <w:pPr>
        <w:pStyle w:val="Subtitle"/>
      </w:pPr>
      <w:r>
        <w:t>Appendix A</w:t>
      </w:r>
      <w:r w:rsidR="00550F01">
        <w:t>: Object definitions</w:t>
      </w:r>
    </w:p>
    <w:tbl>
      <w:tblPr>
        <w:tblW w:w="5000" w:type="pct"/>
        <w:tblLayout w:type="fixed"/>
        <w:tblLook w:val="04A0" w:firstRow="1" w:lastRow="0" w:firstColumn="1" w:lastColumn="0" w:noHBand="0" w:noVBand="1"/>
      </w:tblPr>
      <w:tblGrid>
        <w:gridCol w:w="11304"/>
      </w:tblGrid>
      <w:tr w:rsidR="00220DF1" w14:paraId="676472A2" w14:textId="77777777" w:rsidTr="00220DF1">
        <w:tc>
          <w:tcPr>
            <w:tcW w:w="3200" w:type="pct"/>
            <w:shd w:val="clear" w:color="auto" w:fill="244A58" w:themeFill="accent2"/>
          </w:tcPr>
          <w:p w14:paraId="18B4B3DA" w14:textId="77777777" w:rsidR="00220DF1" w:rsidRDefault="00220DF1" w:rsidP="00220DF1">
            <w:pPr>
              <w:pStyle w:val="NoSpacing"/>
              <w:tabs>
                <w:tab w:val="left" w:pos="4384"/>
              </w:tabs>
            </w:pPr>
            <w:r>
              <w:tab/>
            </w:r>
          </w:p>
        </w:tc>
      </w:tr>
    </w:tbl>
    <w:p w14:paraId="138E92C9" w14:textId="77777777" w:rsidR="00220DF1" w:rsidRDefault="00220DF1" w:rsidP="00220DF1"/>
    <w:p w14:paraId="22F7D1C4" w14:textId="3E672638" w:rsidR="00EA2B3C" w:rsidRPr="00220DF1" w:rsidRDefault="00EA2B3C" w:rsidP="00EA2B3C">
      <w:pPr>
        <w:pStyle w:val="Heading3"/>
      </w:pPr>
      <w:bookmarkStart w:id="3" w:name="_Ref237245223"/>
      <w:bookmarkStart w:id="4" w:name="_Ref237243700"/>
      <w:proofErr w:type="spellStart"/>
      <w:r>
        <w:rPr>
          <w:b/>
        </w:rPr>
        <w:t>CompanyDetails</w:t>
      </w:r>
      <w:bookmarkEnd w:id="3"/>
      <w:proofErr w:type="spellEnd"/>
    </w:p>
    <w:tbl>
      <w:tblPr>
        <w:tblStyle w:val="LightList-Accent2"/>
        <w:tblW w:w="0" w:type="auto"/>
        <w:tblLook w:val="04A0" w:firstRow="1" w:lastRow="0" w:firstColumn="1" w:lastColumn="0" w:noHBand="0" w:noVBand="1"/>
      </w:tblPr>
      <w:tblGrid>
        <w:gridCol w:w="2306"/>
        <w:gridCol w:w="3372"/>
        <w:gridCol w:w="5293"/>
      </w:tblGrid>
      <w:tr w:rsidR="00EA2B3C" w14:paraId="7EFB943B" w14:textId="77777777" w:rsidTr="00EA2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85FB3E7" w14:textId="77777777" w:rsidR="00EA2B3C" w:rsidRPr="00E77C19" w:rsidRDefault="00EA2B3C" w:rsidP="00EA2B3C">
            <w:pPr>
              <w:jc w:val="center"/>
              <w:rPr>
                <w:b w:val="0"/>
                <w:color w:val="FFFFFF" w:themeColor="background1"/>
              </w:rPr>
            </w:pPr>
            <w:r>
              <w:rPr>
                <w:b w:val="0"/>
                <w:color w:val="FFFFFF" w:themeColor="background1"/>
              </w:rPr>
              <w:t>Name</w:t>
            </w:r>
          </w:p>
        </w:tc>
        <w:tc>
          <w:tcPr>
            <w:tcW w:w="3372"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2A856D9A" w14:textId="77777777" w:rsidR="00EA2B3C" w:rsidRPr="00E77C19" w:rsidRDefault="00EA2B3C" w:rsidP="00EA2B3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5293"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5BCA67C3" w14:textId="77777777" w:rsidR="00EA2B3C" w:rsidRDefault="00EA2B3C" w:rsidP="00EA2B3C">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EA2B3C" w14:paraId="115A8FB7"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47286F5" w14:textId="77777777" w:rsidR="00EA2B3C" w:rsidRPr="00E77C19" w:rsidRDefault="00EA2B3C" w:rsidP="00EA2B3C">
            <w:pPr>
              <w:rPr>
                <w:b w:val="0"/>
              </w:rPr>
            </w:pPr>
            <w:proofErr w:type="gramStart"/>
            <w:r>
              <w:rPr>
                <w:b w:val="0"/>
              </w:rPr>
              <w:t>id</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8B031A9" w14:textId="77777777" w:rsidR="00EA2B3C" w:rsidRPr="00E77C19" w:rsidRDefault="00EA2B3C" w:rsidP="00EA2B3C">
            <w:pPr>
              <w:cnfStyle w:val="000000100000" w:firstRow="0" w:lastRow="0" w:firstColumn="0" w:lastColumn="0" w:oddVBand="0" w:evenVBand="0" w:oddHBand="1" w:evenHBand="0" w:firstRowFirstColumn="0" w:firstRowLastColumn="0" w:lastRowFirstColumn="0" w:lastRowLastColumn="0"/>
            </w:pPr>
            <w:r>
              <w:t>UUID</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A6DCCE6" w14:textId="77777777" w:rsidR="00EA2B3C" w:rsidRPr="00E77C19" w:rsidRDefault="00EA2B3C" w:rsidP="00EA2B3C">
            <w:pPr>
              <w:cnfStyle w:val="000000100000" w:firstRow="0" w:lastRow="0" w:firstColumn="0" w:lastColumn="0" w:oddVBand="0" w:evenVBand="0" w:oddHBand="1" w:evenHBand="0" w:firstRowFirstColumn="0" w:firstRowLastColumn="0" w:lastRowFirstColumn="0" w:lastRowLastColumn="0"/>
            </w:pPr>
            <w:r>
              <w:t>Company ID</w:t>
            </w:r>
          </w:p>
        </w:tc>
      </w:tr>
      <w:tr w:rsidR="00EA2B3C" w14:paraId="600C9027"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A481221" w14:textId="77777777" w:rsidR="00EA2B3C" w:rsidRPr="00E77C19" w:rsidRDefault="00EA2B3C" w:rsidP="00EA2B3C">
            <w:pPr>
              <w:rPr>
                <w:b w:val="0"/>
              </w:rPr>
            </w:pPr>
            <w:proofErr w:type="spellStart"/>
            <w:proofErr w:type="gramStart"/>
            <w:r w:rsidRPr="00E77C19">
              <w:rPr>
                <w:b w:val="0"/>
              </w:rPr>
              <w:t>additionDate</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9EC741A" w14:textId="77777777" w:rsidR="00EA2B3C" w:rsidRPr="00E77C19" w:rsidRDefault="00EA2B3C" w:rsidP="00EA2B3C">
            <w:pPr>
              <w:cnfStyle w:val="000000000000" w:firstRow="0" w:lastRow="0" w:firstColumn="0" w:lastColumn="0" w:oddVBand="0" w:evenVBand="0" w:oddHBand="0" w:evenHBand="0" w:firstRowFirstColumn="0" w:firstRowLastColumn="0" w:lastRowFirstColumn="0" w:lastRowLastColumn="0"/>
            </w:pPr>
            <w:r w:rsidRPr="00E77C19">
              <w:t>Long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F2EC371" w14:textId="77777777" w:rsidR="00EA2B3C" w:rsidRPr="00E77C19" w:rsidRDefault="00EA2B3C" w:rsidP="00EA2B3C">
            <w:pPr>
              <w:cnfStyle w:val="000000000000" w:firstRow="0" w:lastRow="0" w:firstColumn="0" w:lastColumn="0" w:oddVBand="0" w:evenVBand="0" w:oddHBand="0" w:evenHBand="0" w:firstRowFirstColumn="0" w:firstRowLastColumn="0" w:lastRowFirstColumn="0" w:lastRowLastColumn="0"/>
            </w:pPr>
            <w:r w:rsidRPr="00E77C19">
              <w:t>Date this company was added</w:t>
            </w:r>
          </w:p>
        </w:tc>
      </w:tr>
      <w:tr w:rsidR="00EA2B3C" w14:paraId="7D86E859"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031AA8" w14:textId="77777777" w:rsidR="00EA2B3C" w:rsidRPr="00BF3B67" w:rsidRDefault="00EA2B3C" w:rsidP="00EA2B3C">
            <w:pPr>
              <w:rPr>
                <w:b w:val="0"/>
              </w:rPr>
            </w:pPr>
            <w:proofErr w:type="spellStart"/>
            <w:proofErr w:type="gramStart"/>
            <w:r w:rsidRPr="00BF3B67">
              <w:rPr>
                <w:b w:val="0"/>
              </w:rPr>
              <w:t>companyName</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B228DD9"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rsidRPr="00BF3B67">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7A8B079"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p>
        </w:tc>
      </w:tr>
      <w:tr w:rsidR="00EA2B3C" w14:paraId="32F33146"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B8C88BB" w14:textId="77777777" w:rsidR="00EA2B3C" w:rsidRPr="00BF3B67" w:rsidRDefault="00EA2B3C" w:rsidP="00EA2B3C">
            <w:pPr>
              <w:rPr>
                <w:b w:val="0"/>
              </w:rPr>
            </w:pPr>
            <w:proofErr w:type="spellStart"/>
            <w:proofErr w:type="gramStart"/>
            <w:r w:rsidRPr="00BF3B67">
              <w:rPr>
                <w:b w:val="0"/>
              </w:rPr>
              <w:t>websiteURL</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9664514"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URL</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374CD43"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Landing page link</w:t>
            </w:r>
          </w:p>
        </w:tc>
      </w:tr>
      <w:tr w:rsidR="00EA2B3C" w14:paraId="0413E507"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6B60B2B" w14:textId="77777777" w:rsidR="00EA2B3C" w:rsidRPr="00BF3B67" w:rsidRDefault="00EA2B3C" w:rsidP="00EA2B3C">
            <w:pPr>
              <w:rPr>
                <w:b w:val="0"/>
              </w:rPr>
            </w:pPr>
            <w:proofErr w:type="spellStart"/>
            <w:proofErr w:type="gramStart"/>
            <w:r w:rsidRPr="00BF3B67">
              <w:rPr>
                <w:b w:val="0"/>
              </w:rPr>
              <w:t>contactEmail</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0D74811"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Email</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F466AD"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Email of a contact person</w:t>
            </w:r>
          </w:p>
        </w:tc>
      </w:tr>
      <w:tr w:rsidR="00EA2B3C" w14:paraId="7AAB17D9"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45E4E2" w14:textId="77777777" w:rsidR="00EA2B3C" w:rsidRPr="00BF3B67" w:rsidRDefault="00EA2B3C" w:rsidP="00EA2B3C">
            <w:pPr>
              <w:rPr>
                <w:b w:val="0"/>
              </w:rPr>
            </w:pPr>
            <w:proofErr w:type="spellStart"/>
            <w:proofErr w:type="gramStart"/>
            <w:r w:rsidRPr="00BF3B67">
              <w:rPr>
                <w:b w:val="0"/>
              </w:rPr>
              <w:t>companyCategory</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66A7371" w14:textId="1179F8BD" w:rsidR="00EA2B3C" w:rsidRPr="00AE75CA" w:rsidRDefault="00EA2B3C" w:rsidP="00EA2B3C">
            <w:pPr>
              <w:cnfStyle w:val="000000000000" w:firstRow="0" w:lastRow="0" w:firstColumn="0" w:lastColumn="0" w:oddVBand="0" w:evenVBand="0" w:oddHBand="0" w:evenHBand="0" w:firstRowFirstColumn="0" w:firstRowLastColumn="0" w:lastRowFirstColumn="0" w:lastRowLastColumn="0"/>
            </w:pPr>
            <w:r w:rsidRPr="00AE75CA">
              <w:t xml:space="preserve">Compound: </w:t>
            </w:r>
            <w:proofErr w:type="spellStart"/>
            <w:r w:rsidRPr="00EA2B3C">
              <w:t>CompanyCategory</w:t>
            </w:r>
            <w:proofErr w:type="spellEnd"/>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CDB7884"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p>
        </w:tc>
      </w:tr>
      <w:tr w:rsidR="00EA2B3C" w14:paraId="04E87A2C"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0BECD01" w14:textId="77777777" w:rsidR="00EA2B3C" w:rsidRPr="00BF3B67" w:rsidRDefault="00EA2B3C" w:rsidP="00EA2B3C">
            <w:pPr>
              <w:rPr>
                <w:b w:val="0"/>
              </w:rPr>
            </w:pPr>
            <w:proofErr w:type="spellStart"/>
            <w:proofErr w:type="gramStart"/>
            <w:r w:rsidRPr="00BF3B67">
              <w:rPr>
                <w:b w:val="0"/>
              </w:rPr>
              <w:t>companySubCategory</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2CB6BDE" w14:textId="5DE3E8EF"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rsidRPr="00AE75CA">
              <w:t xml:space="preserve">Compound: </w:t>
            </w:r>
            <w:proofErr w:type="spellStart"/>
            <w:r w:rsidRPr="00EA2B3C">
              <w:t>CompanySubCategory</w:t>
            </w:r>
            <w:proofErr w:type="spellEnd"/>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0F5E895"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p>
        </w:tc>
      </w:tr>
      <w:tr w:rsidR="00EA2B3C" w14:paraId="0C46B115"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5A38C86" w14:textId="77777777" w:rsidR="00EA2B3C" w:rsidRPr="00BF3B67" w:rsidRDefault="00EA2B3C" w:rsidP="00EA2B3C">
            <w:pPr>
              <w:rPr>
                <w:b w:val="0"/>
              </w:rPr>
            </w:pPr>
            <w:proofErr w:type="spellStart"/>
            <w:proofErr w:type="gramStart"/>
            <w:r w:rsidRPr="00BF3B67">
              <w:rPr>
                <w:b w:val="0"/>
              </w:rPr>
              <w:t>foundingYear</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E52E6C4" w14:textId="77777777" w:rsidR="00EA2B3C" w:rsidRPr="00AE75CA" w:rsidRDefault="00EA2B3C" w:rsidP="00EA2B3C">
            <w:pPr>
              <w:cnfStyle w:val="000000000000" w:firstRow="0" w:lastRow="0" w:firstColumn="0" w:lastColumn="0" w:oddVBand="0" w:evenVBand="0" w:oddHBand="0" w:evenHBand="0" w:firstRowFirstColumn="0" w:firstRowLastColumn="0" w:lastRowFirstColumn="0" w:lastRowLastColumn="0"/>
            </w:pPr>
            <w:r w:rsidRPr="00E77C19">
              <w:t>Long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6BD13B"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p>
        </w:tc>
      </w:tr>
      <w:tr w:rsidR="00EA2B3C" w14:paraId="0B1CD978"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F0434A5" w14:textId="77777777" w:rsidR="00EA2B3C" w:rsidRPr="00BF3B67" w:rsidRDefault="00EA2B3C" w:rsidP="00EA2B3C">
            <w:pPr>
              <w:rPr>
                <w:b w:val="0"/>
              </w:rPr>
            </w:pPr>
            <w:proofErr w:type="spellStart"/>
            <w:proofErr w:type="gramStart"/>
            <w:r w:rsidRPr="00BF3B67">
              <w:rPr>
                <w:b w:val="0"/>
              </w:rPr>
              <w:t>addressCity</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F645264"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6B9A5DD"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p>
        </w:tc>
      </w:tr>
      <w:tr w:rsidR="00EA2B3C" w14:paraId="1F6AADC8"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CCF7D53" w14:textId="77777777" w:rsidR="00EA2B3C" w:rsidRPr="00BF3B67" w:rsidRDefault="00EA2B3C" w:rsidP="00EA2B3C">
            <w:pPr>
              <w:rPr>
                <w:b w:val="0"/>
              </w:rPr>
            </w:pPr>
            <w:proofErr w:type="spellStart"/>
            <w:proofErr w:type="gramStart"/>
            <w:r w:rsidRPr="00BF3B67">
              <w:rPr>
                <w:b w:val="0"/>
              </w:rPr>
              <w:t>addressStreet</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F07C3D9"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7F14EDA"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p>
        </w:tc>
      </w:tr>
      <w:tr w:rsidR="00EA2B3C" w14:paraId="5ED59D2C"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A99880E" w14:textId="77777777" w:rsidR="00EA2B3C" w:rsidRPr="00BF3B67" w:rsidRDefault="00EA2B3C" w:rsidP="00EA2B3C">
            <w:pPr>
              <w:rPr>
                <w:b w:val="0"/>
              </w:rPr>
            </w:pPr>
            <w:proofErr w:type="spellStart"/>
            <w:proofErr w:type="gramStart"/>
            <w:r w:rsidRPr="00BF3B67">
              <w:rPr>
                <w:b w:val="0"/>
              </w:rPr>
              <w:t>addressHouse</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F0555FB"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rsidRPr="00E77C19">
              <w:t>Long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AC0504F"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p>
        </w:tc>
      </w:tr>
      <w:tr w:rsidR="00EA2B3C" w14:paraId="1B00EF33"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3FB7CD9" w14:textId="77777777" w:rsidR="00EA2B3C" w:rsidRPr="00BF3B67" w:rsidRDefault="00EA2B3C" w:rsidP="00EA2B3C">
            <w:pPr>
              <w:rPr>
                <w:b w:val="0"/>
              </w:rPr>
            </w:pPr>
            <w:proofErr w:type="spellStart"/>
            <w:proofErr w:type="gramStart"/>
            <w:r w:rsidRPr="00BF3B67">
              <w:rPr>
                <w:b w:val="0"/>
              </w:rPr>
              <w:t>addressExtra</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1F15ED6"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3CFEE97"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Additional info such as building or industrial area</w:t>
            </w:r>
          </w:p>
        </w:tc>
      </w:tr>
      <w:tr w:rsidR="00EA2B3C" w14:paraId="279F9AA4"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DE530ED" w14:textId="77777777" w:rsidR="00EA2B3C" w:rsidRPr="00BF3B67" w:rsidRDefault="00EA2B3C" w:rsidP="00EA2B3C">
            <w:pPr>
              <w:rPr>
                <w:b w:val="0"/>
              </w:rPr>
            </w:pPr>
            <w:proofErr w:type="gramStart"/>
            <w:r w:rsidRPr="00BF3B67">
              <w:rPr>
                <w:b w:val="0"/>
              </w:rPr>
              <w:t>description</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C92ACD2"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1FCBB06"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p>
        </w:tc>
      </w:tr>
      <w:tr w:rsidR="00EA2B3C" w14:paraId="0958606B"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0FC47AB" w14:textId="77777777" w:rsidR="00EA2B3C" w:rsidRPr="00BF3B67" w:rsidRDefault="00EA2B3C" w:rsidP="00EA2B3C">
            <w:pPr>
              <w:rPr>
                <w:b w:val="0"/>
              </w:rPr>
            </w:pPr>
            <w:proofErr w:type="spellStart"/>
            <w:proofErr w:type="gramStart"/>
            <w:r w:rsidRPr="00BF3B67">
              <w:rPr>
                <w:b w:val="0"/>
              </w:rPr>
              <w:t>seekingFunding</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956268A"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Boolean</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911578B"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p>
        </w:tc>
      </w:tr>
      <w:tr w:rsidR="00EA2B3C" w14:paraId="262CE590"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E779216" w14:textId="77777777" w:rsidR="00EA2B3C" w:rsidRPr="00BF3B67" w:rsidRDefault="00EA2B3C" w:rsidP="00EA2B3C">
            <w:pPr>
              <w:rPr>
                <w:b w:val="0"/>
              </w:rPr>
            </w:pPr>
            <w:proofErr w:type="spellStart"/>
            <w:proofErr w:type="gramStart"/>
            <w:r w:rsidRPr="00BF3B67">
              <w:rPr>
                <w:b w:val="0"/>
              </w:rPr>
              <w:t>hiringPageURL</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C2C05B8"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URL</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FE458BB"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Link to job description page</w:t>
            </w:r>
          </w:p>
        </w:tc>
      </w:tr>
      <w:tr w:rsidR="00EA2B3C" w14:paraId="08683D73"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36F80E2" w14:textId="77777777" w:rsidR="00EA2B3C" w:rsidRPr="00BF3B67" w:rsidRDefault="00EA2B3C" w:rsidP="00EA2B3C">
            <w:pPr>
              <w:rPr>
                <w:b w:val="0"/>
              </w:rPr>
            </w:pPr>
            <w:proofErr w:type="spellStart"/>
            <w:proofErr w:type="gramStart"/>
            <w:r w:rsidRPr="00BF3B67">
              <w:rPr>
                <w:b w:val="0"/>
              </w:rPr>
              <w:t>pitchVideoYTMovieId</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7B02117"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F231AC"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A YouTube movie ID for a video describing this company</w:t>
            </w:r>
          </w:p>
        </w:tc>
      </w:tr>
      <w:tr w:rsidR="00EA2B3C" w14:paraId="11F85FC0"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20A0D77" w14:textId="77777777" w:rsidR="00EA2B3C" w:rsidRPr="00BF3B67" w:rsidRDefault="00EA2B3C" w:rsidP="00EA2B3C">
            <w:pPr>
              <w:rPr>
                <w:b w:val="0"/>
              </w:rPr>
            </w:pPr>
            <w:proofErr w:type="spellStart"/>
            <w:proofErr w:type="gramStart"/>
            <w:r w:rsidRPr="00BF3B67">
              <w:rPr>
                <w:b w:val="0"/>
              </w:rPr>
              <w:t>metaData</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6B359E8"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 xml:space="preserve">Compound: </w:t>
            </w:r>
            <w:proofErr w:type="spellStart"/>
            <w:r>
              <w:t>MetaData</w:t>
            </w:r>
            <w:proofErr w:type="spellEnd"/>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98D04A7" w14:textId="1C068352" w:rsidR="00EA2B3C" w:rsidRPr="00BF3B67" w:rsidRDefault="00FF2074" w:rsidP="00EA2B3C">
            <w:pPr>
              <w:cnfStyle w:val="000000100000" w:firstRow="0" w:lastRow="0" w:firstColumn="0" w:lastColumn="0" w:oddVBand="0" w:evenVBand="0" w:oddHBand="1" w:evenHBand="0" w:firstRowFirstColumn="0" w:firstRowLastColumn="0" w:lastRowFirstColumn="0" w:lastRowLastColumn="0"/>
            </w:pPr>
            <w:r w:rsidRPr="00FF2074">
              <w:rPr>
                <w:b/>
              </w:rPr>
              <w:t>Expected value</w:t>
            </w:r>
            <w:r>
              <w:rPr>
                <w:b/>
              </w:rPr>
              <w:t>:</w:t>
            </w:r>
            <w:r w:rsidRPr="00FF2074">
              <w:rPr>
                <w:b/>
              </w:rPr>
              <w:t xml:space="preserve"> null</w:t>
            </w:r>
            <w:r>
              <w:t>, not returned in public query</w:t>
            </w:r>
          </w:p>
        </w:tc>
      </w:tr>
      <w:tr w:rsidR="00EA2B3C" w14:paraId="198FD7B9" w14:textId="77777777" w:rsidTr="00EA2B3C">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07DFD81" w14:textId="77777777" w:rsidR="00EA2B3C" w:rsidRPr="00BF3B67" w:rsidRDefault="00EA2B3C" w:rsidP="00EA2B3C">
            <w:pPr>
              <w:rPr>
                <w:b w:val="0"/>
              </w:rPr>
            </w:pPr>
            <w:proofErr w:type="spellStart"/>
            <w:proofErr w:type="gramStart"/>
            <w:r w:rsidRPr="00BF3B67">
              <w:rPr>
                <w:b w:val="0"/>
              </w:rPr>
              <w:t>lon</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C72EC8A"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Double</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FE9708E" w14:textId="77777777" w:rsidR="00EA2B3C" w:rsidRPr="00BF3B67" w:rsidRDefault="00EA2B3C" w:rsidP="00EA2B3C">
            <w:pPr>
              <w:cnfStyle w:val="000000000000" w:firstRow="0" w:lastRow="0" w:firstColumn="0" w:lastColumn="0" w:oddVBand="0" w:evenVBand="0" w:oddHBand="0" w:evenHBand="0" w:firstRowFirstColumn="0" w:firstRowLastColumn="0" w:lastRowFirstColumn="0" w:lastRowLastColumn="0"/>
              <w:rPr>
                <w:bCs/>
              </w:rPr>
            </w:pPr>
            <w:r>
              <w:rPr>
                <w:bCs/>
              </w:rPr>
              <w:t>Longitude (for display on Google map)</w:t>
            </w:r>
          </w:p>
        </w:tc>
      </w:tr>
      <w:tr w:rsidR="00EA2B3C" w14:paraId="24E7CEAF" w14:textId="77777777" w:rsidTr="00EA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E538968" w14:textId="77777777" w:rsidR="00EA2B3C" w:rsidRPr="00BF3B67" w:rsidRDefault="00EA2B3C" w:rsidP="00EA2B3C">
            <w:pPr>
              <w:rPr>
                <w:b w:val="0"/>
              </w:rPr>
            </w:pPr>
            <w:proofErr w:type="spellStart"/>
            <w:proofErr w:type="gramStart"/>
            <w:r w:rsidRPr="00BF3B67">
              <w:rPr>
                <w:b w:val="0"/>
              </w:rPr>
              <w:t>lat</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5CB3346"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Double</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F7ACBC2" w14:textId="77777777" w:rsidR="00EA2B3C" w:rsidRPr="00BF3B67" w:rsidRDefault="00EA2B3C" w:rsidP="00EA2B3C">
            <w:pPr>
              <w:cnfStyle w:val="000000100000" w:firstRow="0" w:lastRow="0" w:firstColumn="0" w:lastColumn="0" w:oddVBand="0" w:evenVBand="0" w:oddHBand="1" w:evenHBand="0" w:firstRowFirstColumn="0" w:firstRowLastColumn="0" w:lastRowFirstColumn="0" w:lastRowLastColumn="0"/>
            </w:pPr>
            <w:r>
              <w:t xml:space="preserve">Latitude </w:t>
            </w:r>
            <w:r>
              <w:rPr>
                <w:bCs/>
              </w:rPr>
              <w:t xml:space="preserve"> (for display on Google map)</w:t>
            </w:r>
          </w:p>
        </w:tc>
      </w:tr>
    </w:tbl>
    <w:p w14:paraId="38EAE3D4" w14:textId="6233F3A1" w:rsidR="00E05192" w:rsidRPr="00220DF1" w:rsidRDefault="00E05192" w:rsidP="00E05192">
      <w:pPr>
        <w:pStyle w:val="Heading3"/>
      </w:pPr>
      <w:bookmarkStart w:id="5" w:name="_Ref237245954"/>
      <w:proofErr w:type="spellStart"/>
      <w:r>
        <w:rPr>
          <w:b/>
        </w:rPr>
        <w:t>CompanyMinimalDetails</w:t>
      </w:r>
      <w:proofErr w:type="spellEnd"/>
      <w:r w:rsidR="00061C6E">
        <w:rPr>
          <w:b/>
        </w:rPr>
        <w:t xml:space="preserve"> </w:t>
      </w:r>
    </w:p>
    <w:tbl>
      <w:tblPr>
        <w:tblStyle w:val="LightList-Accent2"/>
        <w:tblW w:w="0" w:type="auto"/>
        <w:tblLook w:val="04A0" w:firstRow="1" w:lastRow="0" w:firstColumn="1" w:lastColumn="0" w:noHBand="0" w:noVBand="1"/>
      </w:tblPr>
      <w:tblGrid>
        <w:gridCol w:w="2306"/>
        <w:gridCol w:w="3372"/>
        <w:gridCol w:w="5293"/>
      </w:tblGrid>
      <w:tr w:rsidR="00E05192" w14:paraId="1D618DE0" w14:textId="77777777" w:rsidTr="005D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26332092" w14:textId="77777777" w:rsidR="00E05192" w:rsidRPr="00E77C19" w:rsidRDefault="00E05192" w:rsidP="00DB3150">
            <w:pPr>
              <w:jc w:val="center"/>
              <w:rPr>
                <w:b w:val="0"/>
                <w:color w:val="FFFFFF" w:themeColor="background1"/>
              </w:rPr>
            </w:pPr>
            <w:r>
              <w:rPr>
                <w:b w:val="0"/>
                <w:color w:val="FFFFFF" w:themeColor="background1"/>
              </w:rPr>
              <w:t>Name</w:t>
            </w:r>
          </w:p>
        </w:tc>
        <w:tc>
          <w:tcPr>
            <w:tcW w:w="3372"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127551BD" w14:textId="77777777" w:rsidR="00E05192" w:rsidRPr="00E77C19" w:rsidRDefault="00E05192"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5293"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39CD8B30" w14:textId="77777777" w:rsidR="00E05192" w:rsidRDefault="00E05192"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E05192" w14:paraId="2E212560"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28C9142" w14:textId="77777777" w:rsidR="00E05192" w:rsidRPr="00E77C19" w:rsidRDefault="00E05192" w:rsidP="00DB3150">
            <w:pPr>
              <w:rPr>
                <w:b w:val="0"/>
              </w:rPr>
            </w:pPr>
            <w:proofErr w:type="gramStart"/>
            <w:r>
              <w:rPr>
                <w:b w:val="0"/>
              </w:rPr>
              <w:t>id</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5AD6460" w14:textId="77777777" w:rsidR="00E05192" w:rsidRPr="00E77C19" w:rsidRDefault="00E05192" w:rsidP="00DB3150">
            <w:pPr>
              <w:cnfStyle w:val="000000100000" w:firstRow="0" w:lastRow="0" w:firstColumn="0" w:lastColumn="0" w:oddVBand="0" w:evenVBand="0" w:oddHBand="1" w:evenHBand="0" w:firstRowFirstColumn="0" w:firstRowLastColumn="0" w:lastRowFirstColumn="0" w:lastRowLastColumn="0"/>
            </w:pPr>
            <w:r>
              <w:t>UUID</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7F070B9" w14:textId="77777777" w:rsidR="00E05192" w:rsidRPr="00E77C19" w:rsidRDefault="00E05192" w:rsidP="00DB3150">
            <w:pPr>
              <w:cnfStyle w:val="000000100000" w:firstRow="0" w:lastRow="0" w:firstColumn="0" w:lastColumn="0" w:oddVBand="0" w:evenVBand="0" w:oddHBand="1" w:evenHBand="0" w:firstRowFirstColumn="0" w:firstRowLastColumn="0" w:lastRowFirstColumn="0" w:lastRowLastColumn="0"/>
            </w:pPr>
            <w:r>
              <w:t>Company ID</w:t>
            </w:r>
          </w:p>
        </w:tc>
      </w:tr>
      <w:tr w:rsidR="00E05192" w14:paraId="06935121"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F5C583E" w14:textId="77777777" w:rsidR="00E05192" w:rsidRPr="00BF3B67" w:rsidRDefault="00E05192" w:rsidP="00DB3150">
            <w:pPr>
              <w:rPr>
                <w:b w:val="0"/>
              </w:rPr>
            </w:pPr>
            <w:proofErr w:type="spellStart"/>
            <w:proofErr w:type="gramStart"/>
            <w:r w:rsidRPr="00BF3B67">
              <w:rPr>
                <w:b w:val="0"/>
              </w:rPr>
              <w:t>companyName</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4B1F733" w14:textId="77777777" w:rsidR="00E05192" w:rsidRPr="00BF3B67" w:rsidRDefault="00E05192" w:rsidP="00DB3150">
            <w:pPr>
              <w:cnfStyle w:val="000000000000" w:firstRow="0" w:lastRow="0" w:firstColumn="0" w:lastColumn="0" w:oddVBand="0" w:evenVBand="0" w:oddHBand="0" w:evenHBand="0" w:firstRowFirstColumn="0" w:firstRowLastColumn="0" w:lastRowFirstColumn="0" w:lastRowLastColumn="0"/>
            </w:pPr>
            <w:r w:rsidRPr="00BF3B67">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A652D9B" w14:textId="77777777" w:rsidR="00E05192" w:rsidRPr="00BF3B67" w:rsidRDefault="00E05192" w:rsidP="00DB3150">
            <w:pPr>
              <w:cnfStyle w:val="000000000000" w:firstRow="0" w:lastRow="0" w:firstColumn="0" w:lastColumn="0" w:oddVBand="0" w:evenVBand="0" w:oddHBand="0" w:evenHBand="0" w:firstRowFirstColumn="0" w:firstRowLastColumn="0" w:lastRowFirstColumn="0" w:lastRowLastColumn="0"/>
            </w:pPr>
          </w:p>
        </w:tc>
      </w:tr>
      <w:tr w:rsidR="00E05192" w14:paraId="421550C1"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CEE766E" w14:textId="77777777" w:rsidR="00E05192" w:rsidRPr="00BF3B67" w:rsidRDefault="00E05192" w:rsidP="00DB3150">
            <w:pPr>
              <w:rPr>
                <w:b w:val="0"/>
              </w:rPr>
            </w:pPr>
            <w:proofErr w:type="spellStart"/>
            <w:proofErr w:type="gramStart"/>
            <w:r w:rsidRPr="00BF3B67">
              <w:rPr>
                <w:b w:val="0"/>
              </w:rPr>
              <w:t>companyCategory</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3421920" w14:textId="270BE126" w:rsidR="00E05192" w:rsidRPr="00AE75CA" w:rsidRDefault="00E05192" w:rsidP="00DB3150">
            <w:pPr>
              <w:cnfStyle w:val="000000100000" w:firstRow="0" w:lastRow="0" w:firstColumn="0" w:lastColumn="0" w:oddVBand="0" w:evenVBand="0" w:oddHBand="1" w:evenHBand="0" w:firstRowFirstColumn="0" w:firstRowLastColumn="0" w:lastRowFirstColumn="0" w:lastRowLastColumn="0"/>
            </w:pPr>
            <w:r>
              <w:t>String</w:t>
            </w:r>
            <w:r w:rsidRPr="00AE75CA">
              <w:t xml:space="preserve">: </w:t>
            </w:r>
            <w:proofErr w:type="spellStart"/>
            <w:r w:rsidRPr="00EA2B3C">
              <w:t>CompanyCategory</w:t>
            </w:r>
            <w:proofErr w:type="spellEnd"/>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9CABF30" w14:textId="20DF88E7" w:rsidR="00E05192" w:rsidRPr="00BF3B67" w:rsidRDefault="00E05192" w:rsidP="00DB3150">
            <w:pPr>
              <w:cnfStyle w:val="000000100000" w:firstRow="0" w:lastRow="0" w:firstColumn="0" w:lastColumn="0" w:oddVBand="0" w:evenVBand="0" w:oddHBand="1" w:evenHBand="0" w:firstRowFirstColumn="0" w:firstRowLastColumn="0" w:lastRowFirstColumn="0" w:lastRowLastColumn="0"/>
              <w:rPr>
                <w:bCs/>
              </w:rPr>
            </w:pPr>
            <w:r>
              <w:rPr>
                <w:bCs/>
              </w:rPr>
              <w:t>Company category type name (not display name), i.e. startup vs. Startups.  Used to relate the company details to previously fetched company category data</w:t>
            </w:r>
          </w:p>
        </w:tc>
      </w:tr>
      <w:tr w:rsidR="00E05192" w14:paraId="1406706E"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6C7DE6B" w14:textId="77777777" w:rsidR="00E05192" w:rsidRPr="00BF3B67" w:rsidRDefault="00E05192" w:rsidP="00DB3150">
            <w:pPr>
              <w:rPr>
                <w:b w:val="0"/>
              </w:rPr>
            </w:pPr>
            <w:proofErr w:type="spellStart"/>
            <w:proofErr w:type="gramStart"/>
            <w:r w:rsidRPr="00BF3B67">
              <w:rPr>
                <w:b w:val="0"/>
              </w:rPr>
              <w:t>companySubCategory</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CAC94B2" w14:textId="7D79192C" w:rsidR="00E05192" w:rsidRPr="00BF3B67" w:rsidRDefault="00E05192" w:rsidP="00DB3150">
            <w:pPr>
              <w:cnfStyle w:val="000000000000" w:firstRow="0" w:lastRow="0" w:firstColumn="0" w:lastColumn="0" w:oddVBand="0" w:evenVBand="0" w:oddHBand="0" w:evenHBand="0" w:firstRowFirstColumn="0" w:firstRowLastColumn="0" w:lastRowFirstColumn="0" w:lastRowLastColumn="0"/>
            </w:pPr>
            <w:r>
              <w:t>String</w:t>
            </w:r>
            <w:r w:rsidRPr="00AE75CA">
              <w:t xml:space="preserve">: </w:t>
            </w:r>
            <w:proofErr w:type="spellStart"/>
            <w:r w:rsidRPr="00EA2B3C">
              <w:t>CompanySubCategory</w:t>
            </w:r>
            <w:proofErr w:type="spellEnd"/>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3D16B1A" w14:textId="6A92F890" w:rsidR="00E05192" w:rsidRPr="00BF3B67" w:rsidRDefault="00E05192" w:rsidP="00DB3150">
            <w:pPr>
              <w:cnfStyle w:val="000000000000" w:firstRow="0" w:lastRow="0" w:firstColumn="0" w:lastColumn="0" w:oddVBand="0" w:evenVBand="0" w:oddHBand="0" w:evenHBand="0" w:firstRowFirstColumn="0" w:firstRowLastColumn="0" w:lastRowFirstColumn="0" w:lastRowLastColumn="0"/>
            </w:pPr>
            <w:r>
              <w:rPr>
                <w:bCs/>
              </w:rPr>
              <w:t>Company sub-category type name (not display name)</w:t>
            </w:r>
          </w:p>
        </w:tc>
      </w:tr>
      <w:tr w:rsidR="00E05192" w14:paraId="70E05D78"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2E3E9F" w14:textId="77777777" w:rsidR="00E05192" w:rsidRPr="00BF3B67" w:rsidRDefault="00E05192" w:rsidP="00DB3150">
            <w:pPr>
              <w:rPr>
                <w:b w:val="0"/>
              </w:rPr>
            </w:pPr>
            <w:proofErr w:type="spellStart"/>
            <w:proofErr w:type="gramStart"/>
            <w:r w:rsidRPr="00BF3B67">
              <w:rPr>
                <w:b w:val="0"/>
              </w:rPr>
              <w:t>hiringPageURL</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2254BCD" w14:textId="77777777" w:rsidR="00E05192" w:rsidRPr="00BF3B67" w:rsidRDefault="00E05192" w:rsidP="00DB3150">
            <w:pPr>
              <w:cnfStyle w:val="000000100000" w:firstRow="0" w:lastRow="0" w:firstColumn="0" w:lastColumn="0" w:oddVBand="0" w:evenVBand="0" w:oddHBand="1" w:evenHBand="0" w:firstRowFirstColumn="0" w:firstRowLastColumn="0" w:lastRowFirstColumn="0" w:lastRowLastColumn="0"/>
            </w:pPr>
            <w:r>
              <w:t>URL</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BD9E2D7" w14:textId="77777777" w:rsidR="00E05192" w:rsidRPr="00BF3B67" w:rsidRDefault="00E05192" w:rsidP="00DB3150">
            <w:pPr>
              <w:cnfStyle w:val="000000100000" w:firstRow="0" w:lastRow="0" w:firstColumn="0" w:lastColumn="0" w:oddVBand="0" w:evenVBand="0" w:oddHBand="1" w:evenHBand="0" w:firstRowFirstColumn="0" w:firstRowLastColumn="0" w:lastRowFirstColumn="0" w:lastRowLastColumn="0"/>
            </w:pPr>
            <w:r>
              <w:t>Link to job description page</w:t>
            </w:r>
          </w:p>
        </w:tc>
      </w:tr>
      <w:tr w:rsidR="00E05192" w14:paraId="610FF4BB"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2281D03" w14:textId="77777777" w:rsidR="00E05192" w:rsidRPr="00BF3B67" w:rsidRDefault="00E05192" w:rsidP="00DB3150">
            <w:pPr>
              <w:rPr>
                <w:b w:val="0"/>
              </w:rPr>
            </w:pPr>
            <w:proofErr w:type="spellStart"/>
            <w:proofErr w:type="gramStart"/>
            <w:r w:rsidRPr="00BF3B67">
              <w:rPr>
                <w:b w:val="0"/>
              </w:rPr>
              <w:t>lon</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7EDBDF3" w14:textId="77777777" w:rsidR="00E05192" w:rsidRPr="00BF3B67" w:rsidRDefault="00E05192" w:rsidP="00DB3150">
            <w:pPr>
              <w:cnfStyle w:val="000000000000" w:firstRow="0" w:lastRow="0" w:firstColumn="0" w:lastColumn="0" w:oddVBand="0" w:evenVBand="0" w:oddHBand="0" w:evenHBand="0" w:firstRowFirstColumn="0" w:firstRowLastColumn="0" w:lastRowFirstColumn="0" w:lastRowLastColumn="0"/>
              <w:rPr>
                <w:bCs/>
              </w:rPr>
            </w:pPr>
            <w:r>
              <w:rPr>
                <w:bCs/>
              </w:rPr>
              <w:t>Double</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69D0685" w14:textId="77777777" w:rsidR="00E05192" w:rsidRPr="00BF3B67" w:rsidRDefault="00E05192" w:rsidP="00DB3150">
            <w:pPr>
              <w:cnfStyle w:val="000000000000" w:firstRow="0" w:lastRow="0" w:firstColumn="0" w:lastColumn="0" w:oddVBand="0" w:evenVBand="0" w:oddHBand="0" w:evenHBand="0" w:firstRowFirstColumn="0" w:firstRowLastColumn="0" w:lastRowFirstColumn="0" w:lastRowLastColumn="0"/>
              <w:rPr>
                <w:bCs/>
              </w:rPr>
            </w:pPr>
            <w:r>
              <w:rPr>
                <w:bCs/>
              </w:rPr>
              <w:t>Longitude (for display on Google map)</w:t>
            </w:r>
          </w:p>
        </w:tc>
      </w:tr>
      <w:tr w:rsidR="00E05192" w14:paraId="65766157"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C2C90A9" w14:textId="77777777" w:rsidR="00E05192" w:rsidRPr="00BF3B67" w:rsidRDefault="00E05192" w:rsidP="00DB3150">
            <w:pPr>
              <w:rPr>
                <w:b w:val="0"/>
              </w:rPr>
            </w:pPr>
            <w:proofErr w:type="spellStart"/>
            <w:proofErr w:type="gramStart"/>
            <w:r w:rsidRPr="00BF3B67">
              <w:rPr>
                <w:b w:val="0"/>
              </w:rPr>
              <w:t>lat</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4B67E5C" w14:textId="77777777" w:rsidR="00E05192" w:rsidRPr="00BF3B67" w:rsidRDefault="00E05192" w:rsidP="00DB3150">
            <w:pPr>
              <w:cnfStyle w:val="000000100000" w:firstRow="0" w:lastRow="0" w:firstColumn="0" w:lastColumn="0" w:oddVBand="0" w:evenVBand="0" w:oddHBand="1" w:evenHBand="0" w:firstRowFirstColumn="0" w:firstRowLastColumn="0" w:lastRowFirstColumn="0" w:lastRowLastColumn="0"/>
            </w:pPr>
            <w:r>
              <w:t>Double</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81A5688" w14:textId="77777777" w:rsidR="00E05192" w:rsidRPr="00BF3B67" w:rsidRDefault="00E05192" w:rsidP="00DB3150">
            <w:pPr>
              <w:cnfStyle w:val="000000100000" w:firstRow="0" w:lastRow="0" w:firstColumn="0" w:lastColumn="0" w:oddVBand="0" w:evenVBand="0" w:oddHBand="1" w:evenHBand="0" w:firstRowFirstColumn="0" w:firstRowLastColumn="0" w:lastRowFirstColumn="0" w:lastRowLastColumn="0"/>
            </w:pPr>
            <w:r>
              <w:t xml:space="preserve">Latitude </w:t>
            </w:r>
            <w:r>
              <w:rPr>
                <w:bCs/>
              </w:rPr>
              <w:t xml:space="preserve"> (for display on Google map)</w:t>
            </w:r>
          </w:p>
        </w:tc>
      </w:tr>
    </w:tbl>
    <w:p w14:paraId="5FA1EC01" w14:textId="77777777" w:rsidR="00220DF1" w:rsidRPr="00220DF1" w:rsidRDefault="00220DF1" w:rsidP="00220DF1">
      <w:pPr>
        <w:pStyle w:val="Heading3"/>
      </w:pPr>
      <w:proofErr w:type="spellStart"/>
      <w:r>
        <w:rPr>
          <w:b/>
        </w:rPr>
        <w:t>CompanyCategory</w:t>
      </w:r>
      <w:bookmarkEnd w:id="4"/>
      <w:bookmarkEnd w:id="5"/>
      <w:proofErr w:type="spellEnd"/>
    </w:p>
    <w:tbl>
      <w:tblPr>
        <w:tblStyle w:val="LightList-Accent2"/>
        <w:tblW w:w="0" w:type="auto"/>
        <w:tblLook w:val="04A0" w:firstRow="1" w:lastRow="0" w:firstColumn="1" w:lastColumn="0" w:noHBand="0" w:noVBand="1"/>
      </w:tblPr>
      <w:tblGrid>
        <w:gridCol w:w="2306"/>
        <w:gridCol w:w="3898"/>
        <w:gridCol w:w="4767"/>
      </w:tblGrid>
      <w:tr w:rsidR="00220DF1" w14:paraId="669E90C3" w14:textId="77777777" w:rsidTr="00220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61E7CB09" w14:textId="77777777" w:rsidR="00220DF1" w:rsidRPr="00E77C19" w:rsidRDefault="00220DF1" w:rsidP="00220DF1">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14650EF5" w14:textId="77777777" w:rsidR="00220DF1" w:rsidRPr="00E77C19" w:rsidRDefault="00220DF1" w:rsidP="00220DF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03FB9C0F" w14:textId="77777777" w:rsidR="00220DF1" w:rsidRDefault="00220DF1" w:rsidP="00220DF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220DF1" w14:paraId="61266872" w14:textId="77777777" w:rsidTr="00220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C247436" w14:textId="77777777" w:rsidR="00220DF1" w:rsidRPr="00BF3B67" w:rsidRDefault="00220DF1" w:rsidP="00220DF1">
            <w:pPr>
              <w:rPr>
                <w:b w:val="0"/>
              </w:rPr>
            </w:pPr>
            <w:proofErr w:type="spellStart"/>
            <w:proofErr w:type="gramStart"/>
            <w:r w:rsidRPr="00220DF1">
              <w:rPr>
                <w:b w:val="0"/>
              </w:rPr>
              <w:t>categoryName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D8B209F" w14:textId="77777777" w:rsidR="00220DF1" w:rsidRPr="00220DF1" w:rsidRDefault="00220DF1" w:rsidP="00220DF1">
            <w:pPr>
              <w:cnfStyle w:val="000000100000" w:firstRow="0" w:lastRow="0" w:firstColumn="0" w:lastColumn="0" w:oddVBand="0" w:evenVBand="0" w:oddHBand="1" w:evenHBand="0" w:firstRowFirstColumn="0" w:firstRowLastColumn="0" w:lastRowFirstColumn="0" w:lastRowLastColumn="0"/>
            </w:pPr>
            <w:r w:rsidRPr="00220DF1">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D6F47E7" w14:textId="77777777" w:rsidR="00220DF1" w:rsidRPr="00BF3B67" w:rsidRDefault="00220DF1" w:rsidP="00220DF1">
            <w:pPr>
              <w:cnfStyle w:val="000000100000" w:firstRow="0" w:lastRow="0" w:firstColumn="0" w:lastColumn="0" w:oddVBand="0" w:evenVBand="0" w:oddHBand="1" w:evenHBand="0" w:firstRowFirstColumn="0" w:firstRowLastColumn="0" w:lastRowFirstColumn="0" w:lastRowLastColumn="0"/>
            </w:pPr>
            <w:r>
              <w:t>Internal category name</w:t>
            </w:r>
          </w:p>
        </w:tc>
      </w:tr>
      <w:tr w:rsidR="00220DF1" w14:paraId="4B4CA817" w14:textId="77777777" w:rsidTr="00220DF1">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981BD40" w14:textId="77777777" w:rsidR="00220DF1" w:rsidRPr="00BF3B67" w:rsidRDefault="00220DF1" w:rsidP="00220DF1">
            <w:pPr>
              <w:rPr>
                <w:b w:val="0"/>
              </w:rPr>
            </w:pPr>
            <w:proofErr w:type="spellStart"/>
            <w:proofErr w:type="gramStart"/>
            <w:r w:rsidRPr="00220DF1">
              <w:rPr>
                <w:b w:val="0"/>
              </w:rPr>
              <w:t>presentableName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145FFF1" w14:textId="77777777" w:rsidR="00220DF1" w:rsidRPr="00220DF1" w:rsidRDefault="00220DF1" w:rsidP="00220DF1">
            <w:pPr>
              <w:cnfStyle w:val="000000000000" w:firstRow="0" w:lastRow="0" w:firstColumn="0" w:lastColumn="0" w:oddVBand="0" w:evenVBand="0" w:oddHBand="0" w:evenHBand="0" w:firstRowFirstColumn="0" w:firstRowLastColumn="0" w:lastRowFirstColumn="0" w:lastRowLastColumn="0"/>
              <w:rPr>
                <w:bCs/>
              </w:rPr>
            </w:pPr>
            <w:r w:rsidRPr="00220DF1">
              <w:rPr>
                <w:bCs/>
              </w:rP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578832A" w14:textId="77777777" w:rsidR="00220DF1" w:rsidRPr="00BF3B67" w:rsidRDefault="00220DF1" w:rsidP="00220DF1">
            <w:pPr>
              <w:cnfStyle w:val="000000000000" w:firstRow="0" w:lastRow="0" w:firstColumn="0" w:lastColumn="0" w:oddVBand="0" w:evenVBand="0" w:oddHBand="0" w:evenHBand="0" w:firstRowFirstColumn="0" w:firstRowLastColumn="0" w:lastRowFirstColumn="0" w:lastRowLastColumn="0"/>
              <w:rPr>
                <w:bCs/>
              </w:rPr>
            </w:pPr>
            <w:r>
              <w:rPr>
                <w:bCs/>
              </w:rPr>
              <w:t>Category name for display</w:t>
            </w:r>
          </w:p>
        </w:tc>
      </w:tr>
      <w:tr w:rsidR="00220DF1" w14:paraId="77874EA8" w14:textId="77777777" w:rsidTr="00220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6D95F48" w14:textId="77777777" w:rsidR="00220DF1" w:rsidRPr="00BF3B67" w:rsidRDefault="00220DF1" w:rsidP="00220DF1">
            <w:pPr>
              <w:rPr>
                <w:b w:val="0"/>
              </w:rPr>
            </w:pPr>
            <w:proofErr w:type="spellStart"/>
            <w:proofErr w:type="gramStart"/>
            <w:r w:rsidRPr="00220DF1">
              <w:rPr>
                <w:b w:val="0"/>
              </w:rPr>
              <w:t>subCategories</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C2940B1" w14:textId="77777777" w:rsidR="00220DF1" w:rsidRPr="00220DF1" w:rsidRDefault="00220DF1" w:rsidP="00220DF1">
            <w:pPr>
              <w:cnfStyle w:val="000000100000" w:firstRow="0" w:lastRow="0" w:firstColumn="0" w:lastColumn="0" w:oddVBand="0" w:evenVBand="0" w:oddHBand="1" w:evenHBand="0" w:firstRowFirstColumn="0" w:firstRowLastColumn="0" w:lastRowFirstColumn="0" w:lastRowLastColumn="0"/>
            </w:pPr>
            <w:r>
              <w:t xml:space="preserve">Compound: List of </w:t>
            </w:r>
            <w:proofErr w:type="spellStart"/>
            <w:r w:rsidRPr="00AE75CA">
              <w:t>CompanySubCategory</w:t>
            </w:r>
            <w:proofErr w:type="spellEnd"/>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5A3C9F4" w14:textId="77777777" w:rsidR="00220DF1" w:rsidRPr="00BF3B67" w:rsidRDefault="00220DF1" w:rsidP="00220DF1">
            <w:pPr>
              <w:cnfStyle w:val="000000100000" w:firstRow="0" w:lastRow="0" w:firstColumn="0" w:lastColumn="0" w:oddVBand="0" w:evenVBand="0" w:oddHBand="1" w:evenHBand="0" w:firstRowFirstColumn="0" w:firstRowLastColumn="0" w:lastRowFirstColumn="0" w:lastRowLastColumn="0"/>
            </w:pPr>
            <w:r>
              <w:t>List of subcategories relevant to this category</w:t>
            </w:r>
          </w:p>
        </w:tc>
      </w:tr>
    </w:tbl>
    <w:p w14:paraId="1CE18C01" w14:textId="77777777" w:rsidR="00220DF1" w:rsidRPr="00220DF1" w:rsidRDefault="00220DF1" w:rsidP="00220DF1">
      <w:pPr>
        <w:pStyle w:val="Heading3"/>
      </w:pPr>
      <w:bookmarkStart w:id="6" w:name="_Ref237243756"/>
      <w:proofErr w:type="spellStart"/>
      <w:r>
        <w:rPr>
          <w:b/>
        </w:rPr>
        <w:t>CompanySubCategory</w:t>
      </w:r>
      <w:bookmarkEnd w:id="6"/>
      <w:proofErr w:type="spellEnd"/>
    </w:p>
    <w:tbl>
      <w:tblPr>
        <w:tblStyle w:val="LightList-Accent2"/>
        <w:tblW w:w="0" w:type="auto"/>
        <w:tblLook w:val="04A0" w:firstRow="1" w:lastRow="0" w:firstColumn="1" w:lastColumn="0" w:noHBand="0" w:noVBand="1"/>
      </w:tblPr>
      <w:tblGrid>
        <w:gridCol w:w="2306"/>
        <w:gridCol w:w="3898"/>
        <w:gridCol w:w="4767"/>
      </w:tblGrid>
      <w:tr w:rsidR="00220DF1" w14:paraId="1D4004EF" w14:textId="77777777" w:rsidTr="00220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3C4B757" w14:textId="77777777" w:rsidR="00220DF1" w:rsidRPr="00E77C19" w:rsidRDefault="00220DF1" w:rsidP="00220DF1">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7CBA4830" w14:textId="77777777" w:rsidR="00220DF1" w:rsidRPr="00E77C19" w:rsidRDefault="00220DF1" w:rsidP="00220DF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11705380" w14:textId="77777777" w:rsidR="00220DF1" w:rsidRDefault="00220DF1" w:rsidP="00220DF1">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220DF1" w14:paraId="6B8ACADF" w14:textId="77777777" w:rsidTr="00220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C09F77A" w14:textId="77777777" w:rsidR="00220DF1" w:rsidRPr="00BF3B67" w:rsidRDefault="00F94AD3" w:rsidP="00220DF1">
            <w:pPr>
              <w:rPr>
                <w:b w:val="0"/>
              </w:rPr>
            </w:pPr>
            <w:proofErr w:type="gramStart"/>
            <w:r>
              <w:rPr>
                <w:b w:val="0"/>
              </w:rPr>
              <w:t>n</w:t>
            </w:r>
            <w:r w:rsidR="00220DF1" w:rsidRPr="00220DF1">
              <w:rPr>
                <w:b w:val="0"/>
              </w:rPr>
              <w:t>ame</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567D511" w14:textId="77777777" w:rsidR="00220DF1" w:rsidRPr="00220DF1" w:rsidRDefault="00220DF1" w:rsidP="00220DF1">
            <w:pPr>
              <w:cnfStyle w:val="000000100000" w:firstRow="0" w:lastRow="0" w:firstColumn="0" w:lastColumn="0" w:oddVBand="0" w:evenVBand="0" w:oddHBand="1" w:evenHBand="0" w:firstRowFirstColumn="0" w:firstRowLastColumn="0" w:lastRowFirstColumn="0" w:lastRowLastColumn="0"/>
            </w:pPr>
            <w:r w:rsidRPr="00220DF1">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B65CD88" w14:textId="77777777" w:rsidR="00220DF1" w:rsidRPr="00BF3B67" w:rsidRDefault="00220DF1" w:rsidP="00220DF1">
            <w:pPr>
              <w:cnfStyle w:val="000000100000" w:firstRow="0" w:lastRow="0" w:firstColumn="0" w:lastColumn="0" w:oddVBand="0" w:evenVBand="0" w:oddHBand="1" w:evenHBand="0" w:firstRowFirstColumn="0" w:firstRowLastColumn="0" w:lastRowFirstColumn="0" w:lastRowLastColumn="0"/>
            </w:pPr>
            <w:r>
              <w:t xml:space="preserve">Internal </w:t>
            </w:r>
            <w:r w:rsidR="00F94AD3">
              <w:t>sub-</w:t>
            </w:r>
            <w:r>
              <w:t>category name</w:t>
            </w:r>
          </w:p>
        </w:tc>
      </w:tr>
      <w:tr w:rsidR="00220DF1" w14:paraId="1C34E0B8" w14:textId="77777777" w:rsidTr="00220DF1">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695BF81" w14:textId="77777777" w:rsidR="00220DF1" w:rsidRPr="00BF3B67" w:rsidRDefault="00220DF1" w:rsidP="00220DF1">
            <w:pPr>
              <w:rPr>
                <w:b w:val="0"/>
              </w:rPr>
            </w:pPr>
            <w:proofErr w:type="spellStart"/>
            <w:proofErr w:type="gramStart"/>
            <w:r w:rsidRPr="00220DF1">
              <w:rPr>
                <w:b w:val="0"/>
              </w:rPr>
              <w:t>presentableName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9E08051" w14:textId="77777777" w:rsidR="00220DF1" w:rsidRPr="00220DF1" w:rsidRDefault="00220DF1" w:rsidP="00220DF1">
            <w:pPr>
              <w:cnfStyle w:val="000000000000" w:firstRow="0" w:lastRow="0" w:firstColumn="0" w:lastColumn="0" w:oddVBand="0" w:evenVBand="0" w:oddHBand="0" w:evenHBand="0" w:firstRowFirstColumn="0" w:firstRowLastColumn="0" w:lastRowFirstColumn="0" w:lastRowLastColumn="0"/>
              <w:rPr>
                <w:bCs/>
              </w:rPr>
            </w:pPr>
            <w:r w:rsidRPr="00220DF1">
              <w:rPr>
                <w:bCs/>
              </w:rP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4A79611" w14:textId="77777777" w:rsidR="00220DF1" w:rsidRPr="00BF3B67" w:rsidRDefault="00F94AD3" w:rsidP="00220DF1">
            <w:pPr>
              <w:cnfStyle w:val="000000000000" w:firstRow="0" w:lastRow="0" w:firstColumn="0" w:lastColumn="0" w:oddVBand="0" w:evenVBand="0" w:oddHBand="0" w:evenHBand="0" w:firstRowFirstColumn="0" w:firstRowLastColumn="0" w:lastRowFirstColumn="0" w:lastRowLastColumn="0"/>
              <w:rPr>
                <w:bCs/>
              </w:rPr>
            </w:pPr>
            <w:r>
              <w:rPr>
                <w:bCs/>
              </w:rPr>
              <w:t>Sub-c</w:t>
            </w:r>
            <w:r w:rsidR="00220DF1">
              <w:rPr>
                <w:bCs/>
              </w:rPr>
              <w:t>ategory name for display</w:t>
            </w:r>
          </w:p>
        </w:tc>
      </w:tr>
    </w:tbl>
    <w:p w14:paraId="1433F994" w14:textId="77777777" w:rsidR="00FF2074" w:rsidRPr="005D2990" w:rsidRDefault="00FF2074" w:rsidP="00FF2074">
      <w:pPr>
        <w:rPr>
          <w:b/>
        </w:rPr>
      </w:pPr>
    </w:p>
    <w:p w14:paraId="51FCFF66" w14:textId="77777777" w:rsidR="00550F01" w:rsidRDefault="00550F01">
      <w:pPr>
        <w:rPr>
          <w:rFonts w:asciiTheme="majorHAnsi" w:eastAsiaTheme="majorEastAsia" w:hAnsiTheme="majorHAnsi" w:cstheme="majorBidi"/>
          <w:b/>
          <w:bCs/>
          <w:color w:val="244A58" w:themeColor="accent2"/>
        </w:rPr>
      </w:pPr>
      <w:r>
        <w:rPr>
          <w:b/>
        </w:rPr>
        <w:br w:type="page"/>
      </w:r>
    </w:p>
    <w:p w14:paraId="19D5165F" w14:textId="3EEC941D" w:rsidR="005D2990" w:rsidRPr="00220DF1" w:rsidRDefault="005D2990" w:rsidP="005D2990">
      <w:pPr>
        <w:pStyle w:val="Heading3"/>
      </w:pPr>
      <w:proofErr w:type="spellStart"/>
      <w:r>
        <w:rPr>
          <w:b/>
        </w:rPr>
        <w:t>CompanyDataResults</w:t>
      </w:r>
      <w:proofErr w:type="spellEnd"/>
    </w:p>
    <w:tbl>
      <w:tblPr>
        <w:tblStyle w:val="LightList-Accent2"/>
        <w:tblW w:w="0" w:type="auto"/>
        <w:tblLook w:val="04A0" w:firstRow="1" w:lastRow="0" w:firstColumn="1" w:lastColumn="0" w:noHBand="0" w:noVBand="1"/>
      </w:tblPr>
      <w:tblGrid>
        <w:gridCol w:w="2306"/>
        <w:gridCol w:w="3898"/>
        <w:gridCol w:w="4767"/>
      </w:tblGrid>
      <w:tr w:rsidR="005D2990" w14:paraId="5842AC8C" w14:textId="77777777" w:rsidTr="005D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1EC7F4F5" w14:textId="77777777" w:rsidR="005D2990" w:rsidRPr="00E77C19" w:rsidRDefault="005D2990" w:rsidP="005D2990">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780D288D" w14:textId="77777777" w:rsidR="005D2990" w:rsidRPr="00E77C19" w:rsidRDefault="005D2990" w:rsidP="005D299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BD9A95A" w14:textId="77777777" w:rsidR="005D2990" w:rsidRDefault="005D2990" w:rsidP="005D299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5D2990" w14:paraId="683B46BF"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0E2624F" w14:textId="10D01791" w:rsidR="005D2990" w:rsidRPr="00BF3B67" w:rsidRDefault="00361C47" w:rsidP="005D2990">
            <w:pPr>
              <w:rPr>
                <w:b w:val="0"/>
              </w:rPr>
            </w:pPr>
            <w:proofErr w:type="gramStart"/>
            <w:r>
              <w:rPr>
                <w:b w:val="0"/>
              </w:rPr>
              <w:t>organization</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7E2364E" w14:textId="749B2553" w:rsidR="005D2990" w:rsidRPr="00220DF1" w:rsidRDefault="005D2990" w:rsidP="005D2990">
            <w:pPr>
              <w:cnfStyle w:val="000000100000" w:firstRow="0" w:lastRow="0" w:firstColumn="0" w:lastColumn="0" w:oddVBand="0" w:evenVBand="0" w:oddHBand="1" w:evenHBand="0" w:firstRowFirstColumn="0" w:firstRowLastColumn="0" w:lastRowFirstColumn="0" w:lastRowLastColumn="0"/>
            </w:pPr>
            <w:r>
              <w:t xml:space="preserve">Compound: </w:t>
            </w:r>
            <w:proofErr w:type="spellStart"/>
            <w:r>
              <w:t>CompanyDetails</w:t>
            </w:r>
            <w:proofErr w:type="spellEnd"/>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C4A44BA" w14:textId="6BE2BFC5" w:rsidR="005D2990" w:rsidRPr="00BF3B67" w:rsidRDefault="005D2990" w:rsidP="005D2990">
            <w:pPr>
              <w:cnfStyle w:val="000000100000" w:firstRow="0" w:lastRow="0" w:firstColumn="0" w:lastColumn="0" w:oddVBand="0" w:evenVBand="0" w:oddHBand="1" w:evenHBand="0" w:firstRowFirstColumn="0" w:firstRowLastColumn="0" w:lastRowFirstColumn="0" w:lastRowLastColumn="0"/>
            </w:pPr>
            <w:r>
              <w:t>Full details for this company</w:t>
            </w:r>
          </w:p>
        </w:tc>
      </w:tr>
      <w:tr w:rsidR="005D2990" w14:paraId="7F4BC604"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515E98C" w14:textId="5D858664" w:rsidR="005D2990" w:rsidRPr="00BF3B67" w:rsidRDefault="005D2990" w:rsidP="005D2990">
            <w:pPr>
              <w:rPr>
                <w:b w:val="0"/>
              </w:rPr>
            </w:pPr>
            <w:proofErr w:type="gramStart"/>
            <w:r>
              <w:rPr>
                <w:b w:val="0"/>
              </w:rPr>
              <w:t>jobs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4AD89BB" w14:textId="1A24E2DB" w:rsidR="005D2990" w:rsidRPr="00220DF1" w:rsidRDefault="005D2990" w:rsidP="005D2990">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r w:rsidR="00361C47">
              <w:rPr>
                <w:bCs/>
              </w:rPr>
              <w:t xml:space="preserve">List of </w:t>
            </w:r>
            <w:proofErr w:type="spellStart"/>
            <w:r>
              <w:rPr>
                <w:bCs/>
              </w:rPr>
              <w:t>JobDetails</w:t>
            </w:r>
            <w:proofErr w:type="spellEnd"/>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089BE06" w14:textId="65182E50" w:rsidR="005D2990" w:rsidRPr="00BF3B67" w:rsidRDefault="005D2990" w:rsidP="005D2990">
            <w:pPr>
              <w:cnfStyle w:val="000000000000" w:firstRow="0" w:lastRow="0" w:firstColumn="0" w:lastColumn="0" w:oddVBand="0" w:evenVBand="0" w:oddHBand="0" w:evenHBand="0" w:firstRowFirstColumn="0" w:firstRowLastColumn="0" w:lastRowFirstColumn="0" w:lastRowLastColumn="0"/>
              <w:rPr>
                <w:bCs/>
              </w:rPr>
            </w:pPr>
            <w:r>
              <w:rPr>
                <w:bCs/>
              </w:rPr>
              <w:t>Top 3 jobs for this company</w:t>
            </w:r>
          </w:p>
        </w:tc>
      </w:tr>
    </w:tbl>
    <w:p w14:paraId="282FCA29" w14:textId="1CF2B032" w:rsidR="00FF2074" w:rsidRPr="00220DF1" w:rsidRDefault="00FF2074" w:rsidP="00FF2074">
      <w:pPr>
        <w:pStyle w:val="Heading3"/>
      </w:pPr>
      <w:proofErr w:type="spellStart"/>
      <w:r>
        <w:rPr>
          <w:b/>
        </w:rPr>
        <w:t>JobDetails</w:t>
      </w:r>
      <w:proofErr w:type="spellEnd"/>
    </w:p>
    <w:tbl>
      <w:tblPr>
        <w:tblStyle w:val="LightList-Accent2"/>
        <w:tblW w:w="0" w:type="auto"/>
        <w:tblLook w:val="04A0" w:firstRow="1" w:lastRow="0" w:firstColumn="1" w:lastColumn="0" w:noHBand="0" w:noVBand="1"/>
      </w:tblPr>
      <w:tblGrid>
        <w:gridCol w:w="2306"/>
        <w:gridCol w:w="3372"/>
        <w:gridCol w:w="5293"/>
      </w:tblGrid>
      <w:tr w:rsidR="00FF2074" w14:paraId="121FBCCE" w14:textId="77777777" w:rsidTr="005D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4C6B53FF" w14:textId="77777777" w:rsidR="00FF2074" w:rsidRPr="00E77C19" w:rsidRDefault="00FF2074" w:rsidP="00FF2074">
            <w:pPr>
              <w:jc w:val="center"/>
              <w:rPr>
                <w:b w:val="0"/>
                <w:color w:val="FFFFFF" w:themeColor="background1"/>
              </w:rPr>
            </w:pPr>
            <w:r>
              <w:rPr>
                <w:b w:val="0"/>
                <w:color w:val="FFFFFF" w:themeColor="background1"/>
              </w:rPr>
              <w:t>Name</w:t>
            </w:r>
          </w:p>
        </w:tc>
        <w:tc>
          <w:tcPr>
            <w:tcW w:w="3372"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C8233F4" w14:textId="77777777" w:rsidR="00FF2074" w:rsidRPr="00E77C19" w:rsidRDefault="00FF2074" w:rsidP="00FF2074">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5293"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3A0FFB12" w14:textId="77777777" w:rsidR="00FF2074" w:rsidRDefault="00FF2074" w:rsidP="00FF2074">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FF2074" w14:paraId="63304BE6"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69AE773" w14:textId="77777777" w:rsidR="00FF2074" w:rsidRPr="00E77C19" w:rsidRDefault="00FF2074" w:rsidP="00FF2074">
            <w:pPr>
              <w:rPr>
                <w:b w:val="0"/>
              </w:rPr>
            </w:pPr>
            <w:proofErr w:type="gramStart"/>
            <w:r>
              <w:rPr>
                <w:b w:val="0"/>
              </w:rPr>
              <w:t>id</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FAE24F4" w14:textId="77777777" w:rsidR="00FF2074" w:rsidRPr="00E77C19" w:rsidRDefault="00FF2074" w:rsidP="00FF2074">
            <w:pPr>
              <w:cnfStyle w:val="000000100000" w:firstRow="0" w:lastRow="0" w:firstColumn="0" w:lastColumn="0" w:oddVBand="0" w:evenVBand="0" w:oddHBand="1" w:evenHBand="0" w:firstRowFirstColumn="0" w:firstRowLastColumn="0" w:lastRowFirstColumn="0" w:lastRowLastColumn="0"/>
            </w:pPr>
            <w:r>
              <w:t>UUID</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6CCA059" w14:textId="77777777" w:rsidR="00FF2074" w:rsidRPr="00E77C19" w:rsidRDefault="00FF2074" w:rsidP="00FF2074">
            <w:pPr>
              <w:cnfStyle w:val="000000100000" w:firstRow="0" w:lastRow="0" w:firstColumn="0" w:lastColumn="0" w:oddVBand="0" w:evenVBand="0" w:oddHBand="1" w:evenHBand="0" w:firstRowFirstColumn="0" w:firstRowLastColumn="0" w:lastRowFirstColumn="0" w:lastRowLastColumn="0"/>
            </w:pPr>
            <w:r>
              <w:t>Company ID</w:t>
            </w:r>
          </w:p>
        </w:tc>
      </w:tr>
      <w:tr w:rsidR="00FF2074" w14:paraId="4CB78296"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EDCA107" w14:textId="77777777" w:rsidR="00FF2074" w:rsidRPr="00E77C19" w:rsidRDefault="00FF2074" w:rsidP="00FF2074">
            <w:pPr>
              <w:rPr>
                <w:b w:val="0"/>
              </w:rPr>
            </w:pPr>
            <w:proofErr w:type="spellStart"/>
            <w:proofErr w:type="gramStart"/>
            <w:r w:rsidRPr="00E77C19">
              <w:rPr>
                <w:b w:val="0"/>
              </w:rPr>
              <w:t>additionDate</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11A67A8" w14:textId="77777777" w:rsidR="00FF2074" w:rsidRPr="00E77C19" w:rsidRDefault="00FF2074" w:rsidP="00FF2074">
            <w:pPr>
              <w:cnfStyle w:val="000000000000" w:firstRow="0" w:lastRow="0" w:firstColumn="0" w:lastColumn="0" w:oddVBand="0" w:evenVBand="0" w:oddHBand="0" w:evenHBand="0" w:firstRowFirstColumn="0" w:firstRowLastColumn="0" w:lastRowFirstColumn="0" w:lastRowLastColumn="0"/>
            </w:pPr>
            <w:r w:rsidRPr="00E77C19">
              <w:t>Long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D0750E6" w14:textId="3A244F8C" w:rsidR="00FF2074" w:rsidRPr="00E77C19" w:rsidRDefault="00FF2074" w:rsidP="005D2990">
            <w:pPr>
              <w:cnfStyle w:val="000000000000" w:firstRow="0" w:lastRow="0" w:firstColumn="0" w:lastColumn="0" w:oddVBand="0" w:evenVBand="0" w:oddHBand="0" w:evenHBand="0" w:firstRowFirstColumn="0" w:firstRowLastColumn="0" w:lastRowFirstColumn="0" w:lastRowLastColumn="0"/>
            </w:pPr>
            <w:r w:rsidRPr="00E77C19">
              <w:t xml:space="preserve">Date this </w:t>
            </w:r>
            <w:r w:rsidR="005D2990">
              <w:t>job</w:t>
            </w:r>
            <w:r w:rsidRPr="00E77C19">
              <w:t xml:space="preserve"> was added</w:t>
            </w:r>
          </w:p>
        </w:tc>
      </w:tr>
      <w:tr w:rsidR="00FF2074" w14:paraId="559764EB"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719A39D" w14:textId="302CDDC7" w:rsidR="00FF2074" w:rsidRPr="00BF3B67" w:rsidRDefault="005D2990" w:rsidP="00FF2074">
            <w:pPr>
              <w:rPr>
                <w:b w:val="0"/>
              </w:rPr>
            </w:pPr>
            <w:proofErr w:type="gramStart"/>
            <w:r>
              <w:rPr>
                <w:b w:val="0"/>
              </w:rPr>
              <w:t>title</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DA67FD2" w14:textId="77777777" w:rsidR="00FF2074" w:rsidRPr="00BF3B67" w:rsidRDefault="00FF2074" w:rsidP="00FF2074">
            <w:pPr>
              <w:cnfStyle w:val="000000100000" w:firstRow="0" w:lastRow="0" w:firstColumn="0" w:lastColumn="0" w:oddVBand="0" w:evenVBand="0" w:oddHBand="1" w:evenHBand="0" w:firstRowFirstColumn="0" w:firstRowLastColumn="0" w:lastRowFirstColumn="0" w:lastRowLastColumn="0"/>
            </w:pPr>
            <w:r w:rsidRPr="00BF3B67">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7828790" w14:textId="1E0C6F20" w:rsidR="00FF2074" w:rsidRPr="00BF3B67" w:rsidRDefault="005D2990" w:rsidP="00FF2074">
            <w:pPr>
              <w:cnfStyle w:val="000000100000" w:firstRow="0" w:lastRow="0" w:firstColumn="0" w:lastColumn="0" w:oddVBand="0" w:evenVBand="0" w:oddHBand="1" w:evenHBand="0" w:firstRowFirstColumn="0" w:firstRowLastColumn="0" w:lastRowFirstColumn="0" w:lastRowLastColumn="0"/>
            </w:pPr>
            <w:r>
              <w:t>Job title</w:t>
            </w:r>
          </w:p>
        </w:tc>
      </w:tr>
      <w:tr w:rsidR="00FF2074" w14:paraId="64C03369"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CD6BD39" w14:textId="77777777" w:rsidR="00FF2074" w:rsidRPr="00BF3B67" w:rsidRDefault="00FF2074" w:rsidP="00FF2074">
            <w:pPr>
              <w:rPr>
                <w:b w:val="0"/>
              </w:rPr>
            </w:pPr>
            <w:proofErr w:type="gramStart"/>
            <w:r w:rsidRPr="00BF3B67">
              <w:rPr>
                <w:b w:val="0"/>
              </w:rPr>
              <w:t>description</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525FD5D" w14:textId="77777777" w:rsidR="00FF2074" w:rsidRPr="00BF3B67" w:rsidRDefault="00FF2074" w:rsidP="00FF2074">
            <w:pPr>
              <w:cnfStyle w:val="000000000000" w:firstRow="0" w:lastRow="0" w:firstColumn="0" w:lastColumn="0" w:oddVBand="0" w:evenVBand="0" w:oddHBand="0" w:evenHBand="0" w:firstRowFirstColumn="0" w:firstRowLastColumn="0" w:lastRowFirstColumn="0" w:lastRowLastColumn="0"/>
            </w:pPr>
            <w: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D75A177" w14:textId="5E0FDA1E" w:rsidR="00FF2074" w:rsidRPr="00BF3B67" w:rsidRDefault="005D2990" w:rsidP="00FF2074">
            <w:pPr>
              <w:cnfStyle w:val="000000000000" w:firstRow="0" w:lastRow="0" w:firstColumn="0" w:lastColumn="0" w:oddVBand="0" w:evenVBand="0" w:oddHBand="0" w:evenHBand="0" w:firstRowFirstColumn="0" w:firstRowLastColumn="0" w:lastRowFirstColumn="0" w:lastRowLastColumn="0"/>
            </w:pPr>
            <w:r>
              <w:t>Job description</w:t>
            </w:r>
          </w:p>
        </w:tc>
      </w:tr>
      <w:tr w:rsidR="00FF2074" w14:paraId="3D46FE1C"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A41F534" w14:textId="225DA378" w:rsidR="00FF2074" w:rsidRPr="00BF3B67" w:rsidRDefault="005D2990" w:rsidP="00FF2074">
            <w:pPr>
              <w:rPr>
                <w:b w:val="0"/>
              </w:rPr>
            </w:pPr>
            <w:proofErr w:type="spellStart"/>
            <w:proofErr w:type="gramStart"/>
            <w:r>
              <w:rPr>
                <w:b w:val="0"/>
              </w:rPr>
              <w:t>organizationId</w:t>
            </w:r>
            <w:proofErr w:type="spellEnd"/>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F688CC7" w14:textId="77777777" w:rsidR="00FF2074" w:rsidRPr="00BF3B67" w:rsidRDefault="00FF2074" w:rsidP="00FF2074">
            <w:pPr>
              <w:cnfStyle w:val="000000100000" w:firstRow="0" w:lastRow="0" w:firstColumn="0" w:lastColumn="0" w:oddVBand="0" w:evenVBand="0" w:oddHBand="1" w:evenHBand="0" w:firstRowFirstColumn="0" w:firstRowLastColumn="0" w:lastRowFirstColumn="0" w:lastRowLastColumn="0"/>
              <w:rPr>
                <w:bCs/>
              </w:rPr>
            </w:pPr>
            <w:r>
              <w:rPr>
                <w:bCs/>
              </w:rPr>
              <w:t>String</w:t>
            </w:r>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8ED93AC" w14:textId="3931F797" w:rsidR="00FF2074" w:rsidRPr="00BF3B67" w:rsidRDefault="005D2990" w:rsidP="00FF2074">
            <w:pPr>
              <w:cnfStyle w:val="000000100000" w:firstRow="0" w:lastRow="0" w:firstColumn="0" w:lastColumn="0" w:oddVBand="0" w:evenVBand="0" w:oddHBand="1" w:evenHBand="0" w:firstRowFirstColumn="0" w:firstRowLastColumn="0" w:lastRowFirstColumn="0" w:lastRowLastColumn="0"/>
              <w:rPr>
                <w:bCs/>
              </w:rPr>
            </w:pPr>
            <w:r>
              <w:rPr>
                <w:bCs/>
              </w:rPr>
              <w:t>Organization ID this job was posted to</w:t>
            </w:r>
          </w:p>
        </w:tc>
      </w:tr>
      <w:tr w:rsidR="00FF2074" w14:paraId="67DC3425" w14:textId="77777777" w:rsidTr="005D299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78F3CBB" w14:textId="3EB75EF1" w:rsidR="00FF2074" w:rsidRPr="00BF3B67" w:rsidRDefault="005D2990" w:rsidP="00FF2074">
            <w:pPr>
              <w:rPr>
                <w:b w:val="0"/>
              </w:rPr>
            </w:pPr>
            <w:proofErr w:type="gramStart"/>
            <w:r>
              <w:rPr>
                <w:b w:val="0"/>
              </w:rPr>
              <w:t>counters</w:t>
            </w:r>
            <w:proofErr w:type="gramEnd"/>
          </w:p>
        </w:tc>
        <w:tc>
          <w:tcPr>
            <w:tcW w:w="337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D19B37D" w14:textId="00D7580A" w:rsidR="00FF2074" w:rsidRPr="00BF3B67" w:rsidRDefault="00FF2074" w:rsidP="00FF2074">
            <w:pPr>
              <w:cnfStyle w:val="000000000000" w:firstRow="0" w:lastRow="0" w:firstColumn="0" w:lastColumn="0" w:oddVBand="0" w:evenVBand="0" w:oddHBand="0" w:evenHBand="0" w:firstRowFirstColumn="0" w:firstRowLastColumn="0" w:lastRowFirstColumn="0" w:lastRowLastColumn="0"/>
            </w:pPr>
            <w:r>
              <w:t xml:space="preserve">Compound: </w:t>
            </w:r>
            <w:proofErr w:type="spellStart"/>
            <w:r w:rsidR="005D2990" w:rsidRPr="005D2990">
              <w:t>JobPositionCounters</w:t>
            </w:r>
            <w:proofErr w:type="spellEnd"/>
          </w:p>
        </w:tc>
        <w:tc>
          <w:tcPr>
            <w:tcW w:w="529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E07AF48" w14:textId="24FB6209" w:rsidR="00FF2074" w:rsidRPr="00BF3B67" w:rsidRDefault="005D2990" w:rsidP="00FF2074">
            <w:pPr>
              <w:cnfStyle w:val="000000000000" w:firstRow="0" w:lastRow="0" w:firstColumn="0" w:lastColumn="0" w:oddVBand="0" w:evenVBand="0" w:oddHBand="0" w:evenHBand="0" w:firstRowFirstColumn="0" w:firstRowLastColumn="0" w:lastRowFirstColumn="0" w:lastRowLastColumn="0"/>
            </w:pPr>
            <w:r>
              <w:t>N</w:t>
            </w:r>
            <w:r w:rsidR="00FF2074">
              <w:t xml:space="preserve">ot returned in public </w:t>
            </w:r>
            <w:r>
              <w:t xml:space="preserve">(not admin) </w:t>
            </w:r>
            <w:r w:rsidR="00FF2074">
              <w:t>query</w:t>
            </w:r>
            <w:r>
              <w:t xml:space="preserve"> (expect NULL)</w:t>
            </w:r>
          </w:p>
        </w:tc>
      </w:tr>
    </w:tbl>
    <w:p w14:paraId="7123BB3E" w14:textId="5A17BE9E" w:rsidR="005D2990" w:rsidRPr="00220DF1" w:rsidRDefault="005D2990" w:rsidP="005D2990">
      <w:pPr>
        <w:pStyle w:val="Heading3"/>
      </w:pPr>
      <w:proofErr w:type="spellStart"/>
      <w:r w:rsidRPr="005D2990">
        <w:rPr>
          <w:b/>
        </w:rPr>
        <w:t>JobPositionCounters</w:t>
      </w:r>
      <w:proofErr w:type="spellEnd"/>
    </w:p>
    <w:tbl>
      <w:tblPr>
        <w:tblStyle w:val="LightList-Accent2"/>
        <w:tblW w:w="0" w:type="auto"/>
        <w:tblLook w:val="04A0" w:firstRow="1" w:lastRow="0" w:firstColumn="1" w:lastColumn="0" w:noHBand="0" w:noVBand="1"/>
      </w:tblPr>
      <w:tblGrid>
        <w:gridCol w:w="2349"/>
        <w:gridCol w:w="664"/>
        <w:gridCol w:w="8001"/>
      </w:tblGrid>
      <w:tr w:rsidR="005D2990" w14:paraId="53BE712F" w14:textId="77777777" w:rsidTr="005D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Borders>
              <w:top w:val="single" w:sz="8" w:space="0" w:color="244A58" w:themeColor="accent2"/>
              <w:bottom w:val="single" w:sz="4" w:space="0" w:color="244A58" w:themeColor="accent2"/>
              <w:right w:val="single" w:sz="4" w:space="0" w:color="FFFFFF" w:themeColor="background1"/>
            </w:tcBorders>
          </w:tcPr>
          <w:p w14:paraId="02D3238D" w14:textId="77777777" w:rsidR="005D2990" w:rsidRPr="00E77C19" w:rsidRDefault="005D2990" w:rsidP="005D2990">
            <w:pPr>
              <w:jc w:val="center"/>
              <w:rPr>
                <w:b w:val="0"/>
                <w:color w:val="FFFFFF" w:themeColor="background1"/>
              </w:rPr>
            </w:pPr>
            <w:r>
              <w:rPr>
                <w:b w:val="0"/>
                <w:color w:val="FFFFFF" w:themeColor="background1"/>
              </w:rPr>
              <w:t>Name</w:t>
            </w:r>
          </w:p>
        </w:tc>
        <w:tc>
          <w:tcPr>
            <w:tcW w:w="664"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79078C98" w14:textId="77777777" w:rsidR="005D2990" w:rsidRPr="00E77C19" w:rsidRDefault="005D2990" w:rsidP="005D299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8001"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31A9A227" w14:textId="77777777" w:rsidR="005D2990" w:rsidRDefault="005D2990" w:rsidP="005D299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5D2990" w14:paraId="158C3C3C"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C08E8B2" w14:textId="15066DE3" w:rsidR="005D2990" w:rsidRPr="00E77C19" w:rsidRDefault="005D2990" w:rsidP="005D2990">
            <w:pPr>
              <w:rPr>
                <w:b w:val="0"/>
              </w:rPr>
            </w:pPr>
            <w:proofErr w:type="spellStart"/>
            <w:proofErr w:type="gramStart"/>
            <w:r w:rsidRPr="005D2990">
              <w:rPr>
                <w:b w:val="0"/>
              </w:rPr>
              <w:t>searchHits</w:t>
            </w:r>
            <w:proofErr w:type="spellEnd"/>
            <w:proofErr w:type="gramEnd"/>
          </w:p>
        </w:tc>
        <w:tc>
          <w:tcPr>
            <w:tcW w:w="66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CD3DF97" w14:textId="53F8FA85" w:rsidR="005D2990" w:rsidRPr="00E77C19" w:rsidRDefault="005D2990" w:rsidP="005D2990">
            <w:pPr>
              <w:cnfStyle w:val="000000100000" w:firstRow="0" w:lastRow="0" w:firstColumn="0" w:lastColumn="0" w:oddVBand="0" w:evenVBand="0" w:oddHBand="1" w:evenHBand="0" w:firstRowFirstColumn="0" w:firstRowLastColumn="0" w:lastRowFirstColumn="0" w:lastRowLastColumn="0"/>
            </w:pPr>
            <w:r w:rsidRPr="00E77C19">
              <w:t>Long</w:t>
            </w:r>
          </w:p>
        </w:tc>
        <w:tc>
          <w:tcPr>
            <w:tcW w:w="8001"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7355F0D" w14:textId="4171757A" w:rsidR="005D2990" w:rsidRPr="00E77C19" w:rsidRDefault="005D2990" w:rsidP="005D2990">
            <w:pPr>
              <w:cnfStyle w:val="000000100000" w:firstRow="0" w:lastRow="0" w:firstColumn="0" w:lastColumn="0" w:oddVBand="0" w:evenVBand="0" w:oddHBand="1" w:evenHBand="0" w:firstRowFirstColumn="0" w:firstRowLastColumn="0" w:lastRowFirstColumn="0" w:lastRowLastColumn="0"/>
            </w:pPr>
            <w:r>
              <w:t>Number of times this job appeared in search results</w:t>
            </w:r>
          </w:p>
        </w:tc>
      </w:tr>
      <w:tr w:rsidR="005D2990" w14:paraId="37CB260F" w14:textId="77777777" w:rsidTr="005D2990">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FEF7A5A" w14:textId="7F11511F" w:rsidR="005D2990" w:rsidRPr="00E77C19" w:rsidRDefault="005D2990" w:rsidP="005D2990">
            <w:pPr>
              <w:rPr>
                <w:b w:val="0"/>
              </w:rPr>
            </w:pPr>
            <w:proofErr w:type="gramStart"/>
            <w:r>
              <w:rPr>
                <w:b w:val="0"/>
              </w:rPr>
              <w:t>views</w:t>
            </w:r>
            <w:proofErr w:type="gramEnd"/>
          </w:p>
        </w:tc>
        <w:tc>
          <w:tcPr>
            <w:tcW w:w="66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1359D25" w14:textId="77777777" w:rsidR="005D2990" w:rsidRPr="00E77C19" w:rsidRDefault="005D2990" w:rsidP="005D2990">
            <w:pPr>
              <w:cnfStyle w:val="000000000000" w:firstRow="0" w:lastRow="0" w:firstColumn="0" w:lastColumn="0" w:oddVBand="0" w:evenVBand="0" w:oddHBand="0" w:evenHBand="0" w:firstRowFirstColumn="0" w:firstRowLastColumn="0" w:lastRowFirstColumn="0" w:lastRowLastColumn="0"/>
            </w:pPr>
            <w:r w:rsidRPr="00E77C19">
              <w:t>Long</w:t>
            </w:r>
          </w:p>
        </w:tc>
        <w:tc>
          <w:tcPr>
            <w:tcW w:w="8001"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0DA7519" w14:textId="074E31C4" w:rsidR="005D2990" w:rsidRPr="00E77C19" w:rsidRDefault="005D2990" w:rsidP="005D2990">
            <w:pPr>
              <w:cnfStyle w:val="000000000000" w:firstRow="0" w:lastRow="0" w:firstColumn="0" w:lastColumn="0" w:oddVBand="0" w:evenVBand="0" w:oddHBand="0" w:evenHBand="0" w:firstRowFirstColumn="0" w:firstRowLastColumn="0" w:lastRowFirstColumn="0" w:lastRowLastColumn="0"/>
            </w:pPr>
            <w:r>
              <w:t>Number of times this job was seen</w:t>
            </w:r>
          </w:p>
        </w:tc>
      </w:tr>
      <w:tr w:rsidR="005D2990" w14:paraId="647A9D18" w14:textId="77777777" w:rsidTr="005D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68A9B56" w14:textId="439ACD6A" w:rsidR="005D2990" w:rsidRPr="00BF3B67" w:rsidRDefault="005D2990" w:rsidP="005D2990">
            <w:pPr>
              <w:rPr>
                <w:b w:val="0"/>
              </w:rPr>
            </w:pPr>
            <w:proofErr w:type="spellStart"/>
            <w:proofErr w:type="gramStart"/>
            <w:r w:rsidRPr="005D2990">
              <w:rPr>
                <w:b w:val="0"/>
              </w:rPr>
              <w:t>clickContact</w:t>
            </w:r>
            <w:proofErr w:type="spellEnd"/>
            <w:proofErr w:type="gramEnd"/>
          </w:p>
        </w:tc>
        <w:tc>
          <w:tcPr>
            <w:tcW w:w="66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E75E951" w14:textId="10C7C216" w:rsidR="005D2990" w:rsidRPr="00BF3B67" w:rsidRDefault="005D2990" w:rsidP="005D2990">
            <w:pPr>
              <w:cnfStyle w:val="000000100000" w:firstRow="0" w:lastRow="0" w:firstColumn="0" w:lastColumn="0" w:oddVBand="0" w:evenVBand="0" w:oddHBand="1" w:evenHBand="0" w:firstRowFirstColumn="0" w:firstRowLastColumn="0" w:lastRowFirstColumn="0" w:lastRowLastColumn="0"/>
            </w:pPr>
            <w:r w:rsidRPr="00E77C19">
              <w:t>Long</w:t>
            </w:r>
          </w:p>
        </w:tc>
        <w:tc>
          <w:tcPr>
            <w:tcW w:w="8001"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C848F4E" w14:textId="3D0ECEFF" w:rsidR="005D2990" w:rsidRPr="00BF3B67" w:rsidRDefault="005D2990" w:rsidP="005D2990">
            <w:pPr>
              <w:cnfStyle w:val="000000100000" w:firstRow="0" w:lastRow="0" w:firstColumn="0" w:lastColumn="0" w:oddVBand="0" w:evenVBand="0" w:oddHBand="1" w:evenHBand="0" w:firstRowFirstColumn="0" w:firstRowLastColumn="0" w:lastRowFirstColumn="0" w:lastRowLastColumn="0"/>
            </w:pPr>
            <w:r>
              <w:t>Number of times a consumer clicked to contact a company about this job</w:t>
            </w:r>
          </w:p>
        </w:tc>
      </w:tr>
      <w:tr w:rsidR="005D2990" w14:paraId="6C77FEC7" w14:textId="77777777" w:rsidTr="005D2990">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EE981ED" w14:textId="1DF97F89" w:rsidR="005D2990" w:rsidRPr="00BF3B67" w:rsidRDefault="005D2990" w:rsidP="005D2990">
            <w:pPr>
              <w:rPr>
                <w:b w:val="0"/>
              </w:rPr>
            </w:pPr>
            <w:proofErr w:type="spellStart"/>
            <w:proofErr w:type="gramStart"/>
            <w:r w:rsidRPr="005D2990">
              <w:rPr>
                <w:b w:val="0"/>
              </w:rPr>
              <w:t>clickView</w:t>
            </w:r>
            <w:proofErr w:type="spellEnd"/>
            <w:proofErr w:type="gramEnd"/>
          </w:p>
        </w:tc>
        <w:tc>
          <w:tcPr>
            <w:tcW w:w="664"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F2A43A0" w14:textId="33F0ECBE" w:rsidR="005D2990" w:rsidRPr="00BF3B67" w:rsidRDefault="005D2990" w:rsidP="005D2990">
            <w:pPr>
              <w:cnfStyle w:val="000000000000" w:firstRow="0" w:lastRow="0" w:firstColumn="0" w:lastColumn="0" w:oddVBand="0" w:evenVBand="0" w:oddHBand="0" w:evenHBand="0" w:firstRowFirstColumn="0" w:firstRowLastColumn="0" w:lastRowFirstColumn="0" w:lastRowLastColumn="0"/>
              <w:rPr>
                <w:bCs/>
              </w:rPr>
            </w:pPr>
            <w:r w:rsidRPr="00E77C19">
              <w:t>Long</w:t>
            </w:r>
          </w:p>
        </w:tc>
        <w:tc>
          <w:tcPr>
            <w:tcW w:w="8001"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3714BDC" w14:textId="429A6230" w:rsidR="005D2990" w:rsidRPr="00BF3B67" w:rsidRDefault="005D2990" w:rsidP="005D2990">
            <w:pPr>
              <w:cnfStyle w:val="000000000000" w:firstRow="0" w:lastRow="0" w:firstColumn="0" w:lastColumn="0" w:oddVBand="0" w:evenVBand="0" w:oddHBand="0" w:evenHBand="0" w:firstRowFirstColumn="0" w:firstRowLastColumn="0" w:lastRowFirstColumn="0" w:lastRowLastColumn="0"/>
              <w:rPr>
                <w:bCs/>
              </w:rPr>
            </w:pPr>
            <w:r>
              <w:t>Number of times a consumer clicked to go to the company web site to see this job</w:t>
            </w:r>
          </w:p>
        </w:tc>
      </w:tr>
    </w:tbl>
    <w:p w14:paraId="339DC4D1" w14:textId="34057F9A" w:rsidR="00F94AD3" w:rsidRPr="00220DF1" w:rsidRDefault="00F94AD3" w:rsidP="00F94AD3">
      <w:pPr>
        <w:pStyle w:val="Heading3"/>
      </w:pPr>
      <w:proofErr w:type="spellStart"/>
      <w:r>
        <w:rPr>
          <w:b/>
        </w:rPr>
        <w:t>MetaData</w:t>
      </w:r>
      <w:proofErr w:type="spellEnd"/>
    </w:p>
    <w:tbl>
      <w:tblPr>
        <w:tblStyle w:val="LightList-Accent2"/>
        <w:tblW w:w="0" w:type="auto"/>
        <w:tblLook w:val="04A0" w:firstRow="1" w:lastRow="0" w:firstColumn="1" w:lastColumn="0" w:noHBand="0" w:noVBand="1"/>
      </w:tblPr>
      <w:tblGrid>
        <w:gridCol w:w="2502"/>
        <w:gridCol w:w="3076"/>
        <w:gridCol w:w="5303"/>
      </w:tblGrid>
      <w:tr w:rsidR="00F94AD3" w14:paraId="5EEA7CD3" w14:textId="77777777" w:rsidTr="00C90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Borders>
              <w:top w:val="single" w:sz="8" w:space="0" w:color="244A58" w:themeColor="accent2"/>
              <w:bottom w:val="single" w:sz="4" w:space="0" w:color="244A58" w:themeColor="accent2"/>
              <w:right w:val="single" w:sz="4" w:space="0" w:color="FFFFFF" w:themeColor="background1"/>
            </w:tcBorders>
          </w:tcPr>
          <w:p w14:paraId="469454D3" w14:textId="77777777" w:rsidR="00F94AD3" w:rsidRPr="00E77C19" w:rsidRDefault="00F94AD3" w:rsidP="00F94AD3">
            <w:pPr>
              <w:jc w:val="center"/>
              <w:rPr>
                <w:b w:val="0"/>
                <w:color w:val="FFFFFF" w:themeColor="background1"/>
              </w:rPr>
            </w:pPr>
            <w:r>
              <w:rPr>
                <w:b w:val="0"/>
                <w:color w:val="FFFFFF" w:themeColor="background1"/>
              </w:rPr>
              <w:t>Name</w:t>
            </w:r>
          </w:p>
        </w:tc>
        <w:tc>
          <w:tcPr>
            <w:tcW w:w="3076"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438706C2" w14:textId="77777777" w:rsidR="00F94AD3" w:rsidRPr="00E77C19" w:rsidRDefault="00F94AD3" w:rsidP="00F94AD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5303"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2E1B0DBB" w14:textId="77777777" w:rsidR="00F94AD3" w:rsidRDefault="00F94AD3" w:rsidP="00F94AD3">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F94AD3" w14:paraId="64B8E5B5" w14:textId="77777777" w:rsidTr="00C9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4C385D7" w14:textId="77777777" w:rsidR="00F94AD3" w:rsidRPr="00BF3B67" w:rsidRDefault="00F94AD3" w:rsidP="00F94AD3">
            <w:pPr>
              <w:rPr>
                <w:b w:val="0"/>
              </w:rPr>
            </w:pPr>
            <w:proofErr w:type="spellStart"/>
            <w:proofErr w:type="gramStart"/>
            <w:r w:rsidRPr="00F94AD3">
              <w:rPr>
                <w:b w:val="0"/>
              </w:rPr>
              <w:t>authorizedUsers</w:t>
            </w:r>
            <w:proofErr w:type="spellEnd"/>
            <w:proofErr w:type="gramEnd"/>
          </w:p>
        </w:tc>
        <w:tc>
          <w:tcPr>
            <w:tcW w:w="30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BF2651E" w14:textId="77777777" w:rsidR="00F94AD3" w:rsidRPr="00F94AD3" w:rsidRDefault="00F94AD3" w:rsidP="00F94AD3">
            <w:pPr>
              <w:cnfStyle w:val="000000100000" w:firstRow="0" w:lastRow="0" w:firstColumn="0" w:lastColumn="0" w:oddVBand="0" w:evenVBand="0" w:oddHBand="1" w:evenHBand="0" w:firstRowFirstColumn="0" w:firstRowLastColumn="0" w:lastRowFirstColumn="0" w:lastRowLastColumn="0"/>
            </w:pPr>
            <w:r w:rsidRPr="00F94AD3">
              <w:t>Compound: List of UUID</w:t>
            </w:r>
          </w:p>
        </w:tc>
        <w:tc>
          <w:tcPr>
            <w:tcW w:w="530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1E0BD6" w14:textId="77777777" w:rsidR="00F94AD3" w:rsidRPr="00F94AD3" w:rsidRDefault="00F94AD3" w:rsidP="00F94AD3">
            <w:pPr>
              <w:cnfStyle w:val="000000100000" w:firstRow="0" w:lastRow="0" w:firstColumn="0" w:lastColumn="0" w:oddVBand="0" w:evenVBand="0" w:oddHBand="1" w:evenHBand="0" w:firstRowFirstColumn="0" w:firstRowLastColumn="0" w:lastRowFirstColumn="0" w:lastRowLastColumn="0"/>
            </w:pPr>
            <w:r w:rsidRPr="00F94AD3">
              <w:t>Internal sub-category name</w:t>
            </w:r>
          </w:p>
        </w:tc>
      </w:tr>
      <w:tr w:rsidR="00F94AD3" w14:paraId="27F7165C" w14:textId="77777777" w:rsidTr="00C9044A">
        <w:tc>
          <w:tcPr>
            <w:cnfStyle w:val="001000000000" w:firstRow="0" w:lastRow="0" w:firstColumn="1" w:lastColumn="0" w:oddVBand="0" w:evenVBand="0" w:oddHBand="0" w:evenHBand="0" w:firstRowFirstColumn="0" w:firstRowLastColumn="0" w:lastRowFirstColumn="0" w:lastRowLastColumn="0"/>
            <w:tcW w:w="250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4515035" w14:textId="77777777" w:rsidR="00F94AD3" w:rsidRPr="00F94AD3" w:rsidRDefault="00F94AD3" w:rsidP="00F94AD3">
            <w:pPr>
              <w:rPr>
                <w:b w:val="0"/>
              </w:rPr>
            </w:pPr>
            <w:proofErr w:type="spellStart"/>
            <w:proofErr w:type="gramStart"/>
            <w:r w:rsidRPr="00F94AD3">
              <w:rPr>
                <w:b w:val="0"/>
              </w:rPr>
              <w:t>clickThroughCounterHire</w:t>
            </w:r>
            <w:proofErr w:type="spellEnd"/>
            <w:proofErr w:type="gramEnd"/>
          </w:p>
        </w:tc>
        <w:tc>
          <w:tcPr>
            <w:tcW w:w="30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E7ED9F8" w14:textId="77777777" w:rsidR="00F94AD3" w:rsidRPr="00220DF1" w:rsidRDefault="00F94AD3" w:rsidP="00F94AD3">
            <w:pPr>
              <w:cnfStyle w:val="000000000000" w:firstRow="0" w:lastRow="0" w:firstColumn="0" w:lastColumn="0" w:oddVBand="0" w:evenVBand="0" w:oddHBand="0" w:evenHBand="0" w:firstRowFirstColumn="0" w:firstRowLastColumn="0" w:lastRowFirstColumn="0" w:lastRowLastColumn="0"/>
              <w:rPr>
                <w:bCs/>
              </w:rPr>
            </w:pPr>
            <w:r>
              <w:rPr>
                <w:bCs/>
              </w:rPr>
              <w:t>Long</w:t>
            </w:r>
          </w:p>
        </w:tc>
        <w:tc>
          <w:tcPr>
            <w:tcW w:w="530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37CDB55" w14:textId="77777777" w:rsidR="00F94AD3" w:rsidRPr="00BF3B67" w:rsidRDefault="00F94AD3" w:rsidP="00F94AD3">
            <w:pPr>
              <w:cnfStyle w:val="000000000000" w:firstRow="0" w:lastRow="0" w:firstColumn="0" w:lastColumn="0" w:oddVBand="0" w:evenVBand="0" w:oddHBand="0" w:evenHBand="0" w:firstRowFirstColumn="0" w:firstRowLastColumn="0" w:lastRowFirstColumn="0" w:lastRowLastColumn="0"/>
              <w:rPr>
                <w:bCs/>
              </w:rPr>
            </w:pPr>
            <w:r>
              <w:rPr>
                <w:bCs/>
              </w:rPr>
              <w:t>Number of clicks on Hire link</w:t>
            </w:r>
          </w:p>
        </w:tc>
      </w:tr>
      <w:tr w:rsidR="00F94AD3" w14:paraId="357AAB46" w14:textId="77777777" w:rsidTr="00C9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D219007" w14:textId="77777777" w:rsidR="00F94AD3" w:rsidRPr="00F94AD3" w:rsidRDefault="00F94AD3" w:rsidP="00F94AD3">
            <w:pPr>
              <w:rPr>
                <w:b w:val="0"/>
              </w:rPr>
            </w:pPr>
            <w:proofErr w:type="spellStart"/>
            <w:proofErr w:type="gramStart"/>
            <w:r w:rsidRPr="00F94AD3">
              <w:rPr>
                <w:b w:val="0"/>
              </w:rPr>
              <w:t>clickThroughCounterMain</w:t>
            </w:r>
            <w:proofErr w:type="spellEnd"/>
            <w:proofErr w:type="gramEnd"/>
          </w:p>
        </w:tc>
        <w:tc>
          <w:tcPr>
            <w:tcW w:w="30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B9F36C2" w14:textId="77777777" w:rsidR="00F94AD3" w:rsidRDefault="00F94AD3" w:rsidP="00F94AD3">
            <w:pPr>
              <w:cnfStyle w:val="000000100000" w:firstRow="0" w:lastRow="0" w:firstColumn="0" w:lastColumn="0" w:oddVBand="0" w:evenVBand="0" w:oddHBand="1" w:evenHBand="0" w:firstRowFirstColumn="0" w:firstRowLastColumn="0" w:lastRowFirstColumn="0" w:lastRowLastColumn="0"/>
              <w:rPr>
                <w:bCs/>
              </w:rPr>
            </w:pPr>
            <w:r>
              <w:rPr>
                <w:bCs/>
              </w:rPr>
              <w:t>Long</w:t>
            </w:r>
          </w:p>
        </w:tc>
        <w:tc>
          <w:tcPr>
            <w:tcW w:w="530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6047EA0" w14:textId="77777777" w:rsidR="00F94AD3" w:rsidRDefault="00F94AD3" w:rsidP="00F94AD3">
            <w:pPr>
              <w:cnfStyle w:val="000000100000" w:firstRow="0" w:lastRow="0" w:firstColumn="0" w:lastColumn="0" w:oddVBand="0" w:evenVBand="0" w:oddHBand="1" w:evenHBand="0" w:firstRowFirstColumn="0" w:firstRowLastColumn="0" w:lastRowFirstColumn="0" w:lastRowLastColumn="0"/>
              <w:rPr>
                <w:bCs/>
              </w:rPr>
            </w:pPr>
            <w:r>
              <w:rPr>
                <w:bCs/>
              </w:rPr>
              <w:t>Number of clicks on Landing page link</w:t>
            </w:r>
          </w:p>
        </w:tc>
      </w:tr>
      <w:tr w:rsidR="00F94AD3" w14:paraId="7AE0B896" w14:textId="77777777" w:rsidTr="00C9044A">
        <w:tc>
          <w:tcPr>
            <w:cnfStyle w:val="001000000000" w:firstRow="0" w:lastRow="0" w:firstColumn="1" w:lastColumn="0" w:oddVBand="0" w:evenVBand="0" w:oddHBand="0" w:evenHBand="0" w:firstRowFirstColumn="0" w:firstRowLastColumn="0" w:lastRowFirstColumn="0" w:lastRowLastColumn="0"/>
            <w:tcW w:w="250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E096C87" w14:textId="77777777" w:rsidR="00F94AD3" w:rsidRPr="00F94AD3" w:rsidRDefault="00F94AD3" w:rsidP="00F94AD3">
            <w:pPr>
              <w:rPr>
                <w:b w:val="0"/>
              </w:rPr>
            </w:pPr>
            <w:proofErr w:type="gramStart"/>
            <w:r>
              <w:rPr>
                <w:b w:val="0"/>
              </w:rPr>
              <w:t>emailed</w:t>
            </w:r>
            <w:proofErr w:type="gramEnd"/>
          </w:p>
        </w:tc>
        <w:tc>
          <w:tcPr>
            <w:tcW w:w="30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95578E" w14:textId="77777777" w:rsidR="00F94AD3" w:rsidRDefault="00C9044A" w:rsidP="00F94AD3">
            <w:pPr>
              <w:cnfStyle w:val="000000000000" w:firstRow="0" w:lastRow="0" w:firstColumn="0" w:lastColumn="0" w:oddVBand="0" w:evenVBand="0" w:oddHBand="0" w:evenHBand="0" w:firstRowFirstColumn="0" w:firstRowLastColumn="0" w:lastRowFirstColumn="0" w:lastRowLastColumn="0"/>
              <w:rPr>
                <w:bCs/>
              </w:rPr>
            </w:pPr>
            <w:r>
              <w:rPr>
                <w:bCs/>
              </w:rPr>
              <w:t>Boolean</w:t>
            </w:r>
          </w:p>
        </w:tc>
        <w:tc>
          <w:tcPr>
            <w:tcW w:w="530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E4C9444" w14:textId="77777777" w:rsidR="00F94AD3" w:rsidRDefault="00C9044A" w:rsidP="00F94AD3">
            <w:pPr>
              <w:cnfStyle w:val="000000000000" w:firstRow="0" w:lastRow="0" w:firstColumn="0" w:lastColumn="0" w:oddVBand="0" w:evenVBand="0" w:oddHBand="0" w:evenHBand="0" w:firstRowFirstColumn="0" w:firstRowLastColumn="0" w:lastRowFirstColumn="0" w:lastRowLastColumn="0"/>
              <w:rPr>
                <w:bCs/>
              </w:rPr>
            </w:pPr>
            <w:r>
              <w:rPr>
                <w:bCs/>
              </w:rPr>
              <w:t>Was the owner of this company emailed about it</w:t>
            </w:r>
          </w:p>
        </w:tc>
      </w:tr>
      <w:tr w:rsidR="00F94AD3" w14:paraId="5C06C5F4" w14:textId="77777777" w:rsidTr="00C90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A164210" w14:textId="77777777" w:rsidR="00F94AD3" w:rsidRPr="00F94AD3" w:rsidRDefault="00F94AD3" w:rsidP="00F94AD3">
            <w:pPr>
              <w:rPr>
                <w:b w:val="0"/>
              </w:rPr>
            </w:pPr>
            <w:proofErr w:type="gramStart"/>
            <w:r>
              <w:rPr>
                <w:b w:val="0"/>
              </w:rPr>
              <w:t>owned</w:t>
            </w:r>
            <w:proofErr w:type="gramEnd"/>
          </w:p>
        </w:tc>
        <w:tc>
          <w:tcPr>
            <w:tcW w:w="30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2F1251F" w14:textId="77777777" w:rsidR="00F94AD3" w:rsidRDefault="00C9044A" w:rsidP="00F94AD3">
            <w:pPr>
              <w:cnfStyle w:val="000000100000" w:firstRow="0" w:lastRow="0" w:firstColumn="0" w:lastColumn="0" w:oddVBand="0" w:evenVBand="0" w:oddHBand="1" w:evenHBand="0" w:firstRowFirstColumn="0" w:firstRowLastColumn="0" w:lastRowFirstColumn="0" w:lastRowLastColumn="0"/>
              <w:rPr>
                <w:bCs/>
              </w:rPr>
            </w:pPr>
            <w:r>
              <w:rPr>
                <w:bCs/>
              </w:rPr>
              <w:t>Boolean</w:t>
            </w:r>
          </w:p>
        </w:tc>
        <w:tc>
          <w:tcPr>
            <w:tcW w:w="530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829F0C6" w14:textId="77777777" w:rsidR="00F94AD3" w:rsidRDefault="00C9044A" w:rsidP="00F94AD3">
            <w:pPr>
              <w:cnfStyle w:val="000000100000" w:firstRow="0" w:lastRow="0" w:firstColumn="0" w:lastColumn="0" w:oddVBand="0" w:evenVBand="0" w:oddHBand="1" w:evenHBand="0" w:firstRowFirstColumn="0" w:firstRowLastColumn="0" w:lastRowFirstColumn="0" w:lastRowLastColumn="0"/>
              <w:rPr>
                <w:bCs/>
              </w:rPr>
            </w:pPr>
            <w:r>
              <w:rPr>
                <w:bCs/>
              </w:rPr>
              <w:t>Did the owner of this company take ownership over it</w:t>
            </w:r>
          </w:p>
        </w:tc>
      </w:tr>
      <w:tr w:rsidR="00F94AD3" w14:paraId="1FC6AF3C" w14:textId="77777777" w:rsidTr="00C9044A">
        <w:tc>
          <w:tcPr>
            <w:cnfStyle w:val="001000000000" w:firstRow="0" w:lastRow="0" w:firstColumn="1" w:lastColumn="0" w:oddVBand="0" w:evenVBand="0" w:oddHBand="0" w:evenHBand="0" w:firstRowFirstColumn="0" w:firstRowLastColumn="0" w:lastRowFirstColumn="0" w:lastRowLastColumn="0"/>
            <w:tcW w:w="2502"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E4FC4F" w14:textId="77777777" w:rsidR="00F94AD3" w:rsidRPr="00F94AD3" w:rsidRDefault="00F94AD3" w:rsidP="00F94AD3">
            <w:pPr>
              <w:rPr>
                <w:b w:val="0"/>
              </w:rPr>
            </w:pPr>
            <w:proofErr w:type="gramStart"/>
            <w:r>
              <w:rPr>
                <w:b w:val="0"/>
              </w:rPr>
              <w:t>status</w:t>
            </w:r>
            <w:proofErr w:type="gramEnd"/>
          </w:p>
        </w:tc>
        <w:tc>
          <w:tcPr>
            <w:tcW w:w="307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DB00DF0" w14:textId="77777777" w:rsidR="00F94AD3" w:rsidRDefault="00F94AD3" w:rsidP="00F94AD3">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proofErr w:type="spellStart"/>
            <w:r w:rsidR="00C9044A">
              <w:rPr>
                <w:bCs/>
              </w:rPr>
              <w:t>OrganizationStatus</w:t>
            </w:r>
            <w:proofErr w:type="spellEnd"/>
          </w:p>
        </w:tc>
        <w:tc>
          <w:tcPr>
            <w:tcW w:w="5303"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6135C3F" w14:textId="77777777" w:rsidR="00F94AD3" w:rsidRDefault="00C9044A" w:rsidP="00F94AD3">
            <w:pPr>
              <w:cnfStyle w:val="000000000000" w:firstRow="0" w:lastRow="0" w:firstColumn="0" w:lastColumn="0" w:oddVBand="0" w:evenVBand="0" w:oddHBand="0" w:evenHBand="0" w:firstRowFirstColumn="0" w:firstRowLastColumn="0" w:lastRowFirstColumn="0" w:lastRowLastColumn="0"/>
              <w:rPr>
                <w:bCs/>
              </w:rPr>
            </w:pPr>
            <w:r>
              <w:rPr>
                <w:bCs/>
              </w:rPr>
              <w:t>The listing status of this company</w:t>
            </w:r>
          </w:p>
        </w:tc>
      </w:tr>
    </w:tbl>
    <w:p w14:paraId="15BF8DE8" w14:textId="72806656" w:rsidR="00550F01" w:rsidRPr="00550F01" w:rsidRDefault="00550F01" w:rsidP="00550F01">
      <w:pPr>
        <w:rPr>
          <w:rFonts w:asciiTheme="majorHAnsi" w:eastAsiaTheme="majorEastAsia" w:hAnsiTheme="majorHAnsi" w:cstheme="majorBidi"/>
          <w:b/>
          <w:bCs/>
          <w:color w:val="244A58" w:themeColor="accent2"/>
        </w:rPr>
      </w:pPr>
    </w:p>
    <w:p w14:paraId="20445895" w14:textId="77777777" w:rsidR="002220FB" w:rsidRDefault="002220FB">
      <w:pPr>
        <w:rPr>
          <w:rFonts w:asciiTheme="majorHAnsi" w:eastAsiaTheme="majorEastAsia" w:hAnsiTheme="majorHAnsi" w:cstheme="majorBidi"/>
          <w:b/>
          <w:bCs/>
          <w:color w:val="244A58" w:themeColor="accent2"/>
        </w:rPr>
      </w:pPr>
      <w:r>
        <w:rPr>
          <w:b/>
        </w:rPr>
        <w:br w:type="page"/>
      </w:r>
    </w:p>
    <w:p w14:paraId="243D5C2D" w14:textId="4E04913B" w:rsidR="00C9044A" w:rsidRPr="00220DF1" w:rsidRDefault="00550F01" w:rsidP="00C9044A">
      <w:pPr>
        <w:pStyle w:val="Heading3"/>
      </w:pPr>
      <w:proofErr w:type="spellStart"/>
      <w:r>
        <w:rPr>
          <w:b/>
        </w:rPr>
        <w:t>O</w:t>
      </w:r>
      <w:r w:rsidR="00C9044A" w:rsidRPr="00C9044A">
        <w:rPr>
          <w:b/>
        </w:rPr>
        <w:t>rganizationStatus</w:t>
      </w:r>
      <w:proofErr w:type="spellEnd"/>
    </w:p>
    <w:p w14:paraId="6105F9D8" w14:textId="77777777" w:rsidR="00C9044A" w:rsidRDefault="00C9044A" w:rsidP="00C9044A">
      <w:pPr>
        <w:spacing w:after="0" w:line="240" w:lineRule="auto"/>
      </w:pPr>
      <w:r>
        <w:t xml:space="preserve">One of: </w:t>
      </w:r>
    </w:p>
    <w:p w14:paraId="3D4EC8F5" w14:textId="77777777" w:rsidR="00C9044A" w:rsidRDefault="00C9044A" w:rsidP="00C9044A">
      <w:pPr>
        <w:pStyle w:val="ListBullet2"/>
      </w:pPr>
      <w:proofErr w:type="gramStart"/>
      <w:r w:rsidRPr="00C9044A">
        <w:rPr>
          <w:b/>
        </w:rPr>
        <w:t>Live</w:t>
      </w:r>
      <w:r>
        <w:t xml:space="preserve"> :</w:t>
      </w:r>
      <w:proofErr w:type="gramEnd"/>
      <w:r>
        <w:t xml:space="preserve"> Listed on the site</w:t>
      </w:r>
    </w:p>
    <w:p w14:paraId="128031A7" w14:textId="77777777" w:rsidR="00C9044A" w:rsidRDefault="00C9044A" w:rsidP="00C9044A">
      <w:pPr>
        <w:pStyle w:val="ListBullet2"/>
      </w:pPr>
      <w:proofErr w:type="gramStart"/>
      <w:r w:rsidRPr="00C9044A">
        <w:rPr>
          <w:b/>
        </w:rPr>
        <w:t>Banned</w:t>
      </w:r>
      <w:r>
        <w:t xml:space="preserve"> :</w:t>
      </w:r>
      <w:proofErr w:type="gramEnd"/>
      <w:r>
        <w:t xml:space="preserve"> Removed by a </w:t>
      </w:r>
      <w:proofErr w:type="spellStart"/>
      <w:r>
        <w:t>MappedInIsrael</w:t>
      </w:r>
      <w:proofErr w:type="spellEnd"/>
      <w:r>
        <w:t xml:space="preserve"> administrator</w:t>
      </w:r>
    </w:p>
    <w:p w14:paraId="5AFD948E" w14:textId="77777777" w:rsidR="00C9044A" w:rsidRDefault="00C9044A" w:rsidP="00C9044A">
      <w:pPr>
        <w:pStyle w:val="ListBullet2"/>
      </w:pPr>
      <w:proofErr w:type="gramStart"/>
      <w:r w:rsidRPr="00C9044A">
        <w:rPr>
          <w:b/>
        </w:rPr>
        <w:t>Deleted</w:t>
      </w:r>
      <w:r>
        <w:t xml:space="preserve"> :</w:t>
      </w:r>
      <w:proofErr w:type="gramEnd"/>
      <w:r>
        <w:t xml:space="preserve"> Deleted by an account administrator</w:t>
      </w:r>
    </w:p>
    <w:p w14:paraId="4D38F0F7" w14:textId="77777777" w:rsidR="00C9044A" w:rsidRDefault="00C9044A" w:rsidP="00C9044A">
      <w:pPr>
        <w:pStyle w:val="ListBullet2"/>
      </w:pPr>
      <w:proofErr w:type="gramStart"/>
      <w:r w:rsidRPr="00C9044A">
        <w:rPr>
          <w:b/>
        </w:rPr>
        <w:t>ANY</w:t>
      </w:r>
      <w:r>
        <w:t xml:space="preserve"> :</w:t>
      </w:r>
      <w:proofErr w:type="gramEnd"/>
      <w:r>
        <w:t xml:space="preserve"> Internal</w:t>
      </w:r>
    </w:p>
    <w:p w14:paraId="1C81045B" w14:textId="77777777" w:rsidR="00F94AD3" w:rsidRPr="009A12FE" w:rsidRDefault="00C9044A" w:rsidP="00C9044A">
      <w:pPr>
        <w:pStyle w:val="ListBullet2"/>
      </w:pPr>
      <w:r w:rsidRPr="00C9044A">
        <w:rPr>
          <w:b/>
        </w:rPr>
        <w:t>NONE</w:t>
      </w:r>
      <w:r>
        <w:t>: Internal</w:t>
      </w:r>
    </w:p>
    <w:p w14:paraId="1C90DB9F" w14:textId="77777777" w:rsidR="00C9044A" w:rsidRPr="00220DF1" w:rsidRDefault="00C9044A" w:rsidP="00C9044A">
      <w:pPr>
        <w:pStyle w:val="Heading3"/>
      </w:pPr>
      <w:r>
        <w:rPr>
          <w:b/>
        </w:rPr>
        <w:t>UUID</w:t>
      </w:r>
    </w:p>
    <w:p w14:paraId="7C461DF4" w14:textId="77777777" w:rsidR="00C9044A" w:rsidRPr="009A12FE" w:rsidRDefault="00C9044A" w:rsidP="00C9044A">
      <w:pPr>
        <w:spacing w:after="0" w:line="240" w:lineRule="auto"/>
      </w:pPr>
      <w:r>
        <w:t xml:space="preserve">String with format: </w:t>
      </w:r>
      <w:proofErr w:type="spellStart"/>
      <w:r w:rsidRPr="00C9044A">
        <w:rPr>
          <w:b/>
        </w:rPr>
        <w:t>xxxxxxxx-xxxx-xxxx-xxxx-xxxxxxxxxxxx</w:t>
      </w:r>
      <w:proofErr w:type="spellEnd"/>
    </w:p>
    <w:p w14:paraId="28F80683" w14:textId="77777777" w:rsidR="00C9044A" w:rsidRPr="00220DF1" w:rsidRDefault="00C9044A" w:rsidP="00C9044A">
      <w:pPr>
        <w:pStyle w:val="Heading3"/>
      </w:pPr>
      <w:r>
        <w:rPr>
          <w:b/>
        </w:rPr>
        <w:t>Email</w:t>
      </w:r>
    </w:p>
    <w:p w14:paraId="4E1EA695" w14:textId="721398C9" w:rsidR="00C9044A" w:rsidRPr="009A12FE" w:rsidRDefault="00C9044A" w:rsidP="00C9044A">
      <w:pPr>
        <w:spacing w:after="0" w:line="240" w:lineRule="auto"/>
      </w:pPr>
      <w:r>
        <w:t>String with a proper email format (user@</w:t>
      </w:r>
      <w:r w:rsidR="003B4806">
        <w:t>example</w:t>
      </w:r>
      <w:r>
        <w:t>.com)</w:t>
      </w:r>
    </w:p>
    <w:p w14:paraId="5C29B530" w14:textId="3E8DE4DA" w:rsidR="003B4806" w:rsidRPr="00220DF1" w:rsidRDefault="003B4806" w:rsidP="003B4806">
      <w:pPr>
        <w:pStyle w:val="Heading3"/>
      </w:pPr>
      <w:r>
        <w:rPr>
          <w:b/>
        </w:rPr>
        <w:t>URL</w:t>
      </w:r>
    </w:p>
    <w:p w14:paraId="08E9778D" w14:textId="6576C1CD" w:rsidR="00220DF1" w:rsidRPr="00F3433D" w:rsidRDefault="003B4806" w:rsidP="00F3433D">
      <w:pPr>
        <w:spacing w:after="0" w:line="240" w:lineRule="auto"/>
      </w:pPr>
      <w:r>
        <w:t xml:space="preserve">String with a proper URL format </w:t>
      </w:r>
      <w:r w:rsidR="0062571F">
        <w:t>(http://www.example.com/example/1/?interesting=true</w:t>
      </w:r>
      <w:r>
        <w:t>)</w:t>
      </w:r>
    </w:p>
    <w:p w14:paraId="59201042" w14:textId="771C4F17" w:rsidR="00F3433D" w:rsidRPr="00F3433D" w:rsidRDefault="00F3433D" w:rsidP="00F3433D">
      <w:pPr>
        <w:pStyle w:val="Heading3"/>
        <w:rPr>
          <w:b/>
        </w:rPr>
      </w:pPr>
      <w:r w:rsidRPr="00F3433D">
        <w:rPr>
          <w:b/>
        </w:rPr>
        <w:t>Result</w:t>
      </w:r>
      <w:r>
        <w:rPr>
          <w:b/>
        </w:rPr>
        <w:t xml:space="preserve"> Object</w:t>
      </w:r>
    </w:p>
    <w:tbl>
      <w:tblPr>
        <w:tblStyle w:val="LightList-Accent2"/>
        <w:tblW w:w="0" w:type="auto"/>
        <w:tblLook w:val="04A0" w:firstRow="1" w:lastRow="0" w:firstColumn="1" w:lastColumn="0" w:noHBand="0" w:noVBand="1"/>
      </w:tblPr>
      <w:tblGrid>
        <w:gridCol w:w="2306"/>
        <w:gridCol w:w="3898"/>
        <w:gridCol w:w="4767"/>
      </w:tblGrid>
      <w:tr w:rsidR="00F3433D" w14:paraId="77006776" w14:textId="77777777" w:rsidTr="00F34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3E1C8D5E" w14:textId="77777777" w:rsidR="00F3433D" w:rsidRPr="00E77C19" w:rsidRDefault="00F3433D" w:rsidP="00F3433D">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8681D5F" w14:textId="77777777" w:rsidR="00F3433D" w:rsidRPr="00E77C19" w:rsidRDefault="00F3433D" w:rsidP="00F343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7D3BB7A0" w14:textId="77777777" w:rsidR="00F3433D" w:rsidRDefault="00F3433D" w:rsidP="00F3433D">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F3433D" w14:paraId="560C4B4F" w14:textId="77777777" w:rsidTr="00F3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58E2143" w14:textId="77777777" w:rsidR="00F3433D" w:rsidRDefault="00F3433D" w:rsidP="00F3433D">
            <w:pPr>
              <w:rPr>
                <w:b w:val="0"/>
              </w:rPr>
            </w:pPr>
            <w:proofErr w:type="spellStart"/>
            <w:proofErr w:type="gramStart"/>
            <w:r>
              <w:rPr>
                <w:b w:val="0"/>
              </w:rPr>
              <w:t>statusCode</w:t>
            </w:r>
            <w:proofErr w:type="spellEnd"/>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89EE9E0" w14:textId="77777777" w:rsidR="00F3433D" w:rsidRDefault="00F3433D" w:rsidP="00F3433D">
            <w:pPr>
              <w:cnfStyle w:val="000000100000" w:firstRow="0" w:lastRow="0" w:firstColumn="0" w:lastColumn="0" w:oddVBand="0" w:evenVBand="0" w:oddHBand="1" w:evenHBand="0" w:firstRowFirstColumn="0" w:firstRowLastColumn="0" w:lastRowFirstColumn="0" w:lastRowLastColumn="0"/>
            </w:pPr>
            <w:r>
              <w:t>String</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37EE462" w14:textId="77777777" w:rsidR="00F3433D" w:rsidRDefault="00F3433D" w:rsidP="00F3433D">
            <w:pPr>
              <w:cnfStyle w:val="000000100000" w:firstRow="0" w:lastRow="0" w:firstColumn="0" w:lastColumn="0" w:oddVBand="0" w:evenVBand="0" w:oddHBand="1" w:evenHBand="0" w:firstRowFirstColumn="0" w:firstRowLastColumn="0" w:lastRowFirstColumn="0" w:lastRowLastColumn="0"/>
            </w:pPr>
            <w:r>
              <w:t>Expected result: OK</w:t>
            </w:r>
          </w:p>
        </w:tc>
      </w:tr>
      <w:tr w:rsidR="00F3433D" w14:paraId="149977A8" w14:textId="77777777" w:rsidTr="00F3433D">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0B1E905" w14:textId="77777777" w:rsidR="00F3433D" w:rsidRDefault="00F3433D" w:rsidP="00F3433D">
            <w:pPr>
              <w:rPr>
                <w:b w:val="0"/>
              </w:rPr>
            </w:pPr>
            <w:proofErr w:type="gramStart"/>
            <w:r>
              <w:rPr>
                <w:b w:val="0"/>
              </w:rPr>
              <w:t>body</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4453E0F" w14:textId="77777777" w:rsidR="00F3433D" w:rsidRDefault="00F3433D" w:rsidP="00F3433D">
            <w:pPr>
              <w:cnfStyle w:val="000000000000" w:firstRow="0" w:lastRow="0" w:firstColumn="0" w:lastColumn="0" w:oddVBand="0" w:evenVBand="0" w:oddHBand="0"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F6A85BC" w14:textId="77777777" w:rsidR="00F3433D" w:rsidRDefault="00F3433D" w:rsidP="00F3433D">
            <w:pPr>
              <w:cnfStyle w:val="000000000000" w:firstRow="0" w:lastRow="0" w:firstColumn="0" w:lastColumn="0" w:oddVBand="0" w:evenVBand="0" w:oddHBand="0" w:evenHBand="0" w:firstRowFirstColumn="0" w:firstRowLastColumn="0" w:lastRowFirstColumn="0" w:lastRowLastColumn="0"/>
            </w:pPr>
            <w:r>
              <w:t>N/A</w:t>
            </w:r>
          </w:p>
        </w:tc>
      </w:tr>
      <w:tr w:rsidR="00F3433D" w14:paraId="1E20A56B" w14:textId="77777777" w:rsidTr="00F3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E903342" w14:textId="77777777" w:rsidR="00F3433D" w:rsidRPr="003C2970" w:rsidRDefault="00F3433D" w:rsidP="00F3433D">
            <w:pPr>
              <w:rPr>
                <w:b w:val="0"/>
              </w:rPr>
            </w:pPr>
            <w:proofErr w:type="gramStart"/>
            <w:r>
              <w:rPr>
                <w:b w:val="0"/>
              </w:rPr>
              <w:t>headers</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5D0B52E7" w14:textId="77777777" w:rsidR="00F3433D" w:rsidRPr="00220DF1" w:rsidRDefault="00F3433D" w:rsidP="00F3433D">
            <w:pPr>
              <w:cnfStyle w:val="000000100000" w:firstRow="0" w:lastRow="0" w:firstColumn="0" w:lastColumn="0" w:oddVBand="0" w:evenVBand="0" w:oddHBand="1" w:evenHBand="0" w:firstRowFirstColumn="0" w:firstRowLastColumn="0" w:lastRowFirstColumn="0" w:lastRowLastColumn="0"/>
            </w:pPr>
            <w:r>
              <w:t>N/A</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6783F4A" w14:textId="77777777" w:rsidR="00F3433D" w:rsidRPr="00BF3B67" w:rsidRDefault="00F3433D" w:rsidP="00F3433D">
            <w:pPr>
              <w:cnfStyle w:val="000000100000" w:firstRow="0" w:lastRow="0" w:firstColumn="0" w:lastColumn="0" w:oddVBand="0" w:evenVBand="0" w:oddHBand="1" w:evenHBand="0" w:firstRowFirstColumn="0" w:firstRowLastColumn="0" w:lastRowFirstColumn="0" w:lastRowLastColumn="0"/>
            </w:pPr>
            <w:r>
              <w:t>N/A</w:t>
            </w:r>
          </w:p>
        </w:tc>
      </w:tr>
    </w:tbl>
    <w:p w14:paraId="2948638E" w14:textId="0923A8DD" w:rsidR="00550F01" w:rsidRDefault="00550F01" w:rsidP="009A12FE">
      <w:pPr>
        <w:rPr>
          <w:b/>
        </w:rPr>
      </w:pPr>
    </w:p>
    <w:p w14:paraId="3811C9CD" w14:textId="77777777" w:rsidR="00550F01" w:rsidRDefault="00550F01">
      <w:pPr>
        <w:rPr>
          <w:b/>
        </w:rPr>
      </w:pPr>
      <w:r>
        <w:rPr>
          <w:b/>
        </w:rPr>
        <w:br w:type="page"/>
      </w:r>
    </w:p>
    <w:p w14:paraId="27CDC050" w14:textId="74585305" w:rsidR="00550F01" w:rsidRPr="009A12FE" w:rsidRDefault="00550F01" w:rsidP="00550F01">
      <w:pPr>
        <w:pStyle w:val="Subtitle"/>
      </w:pPr>
      <w:r>
        <w:t>Appendix B: Deprecated items</w:t>
      </w:r>
    </w:p>
    <w:tbl>
      <w:tblPr>
        <w:tblW w:w="5000" w:type="pct"/>
        <w:tblLayout w:type="fixed"/>
        <w:tblLook w:val="04A0" w:firstRow="1" w:lastRow="0" w:firstColumn="1" w:lastColumn="0" w:noHBand="0" w:noVBand="1"/>
      </w:tblPr>
      <w:tblGrid>
        <w:gridCol w:w="11304"/>
      </w:tblGrid>
      <w:tr w:rsidR="00550F01" w14:paraId="08CF3E68" w14:textId="77777777" w:rsidTr="00DB3150">
        <w:tc>
          <w:tcPr>
            <w:tcW w:w="3200" w:type="pct"/>
            <w:shd w:val="clear" w:color="auto" w:fill="244A58" w:themeFill="accent2"/>
          </w:tcPr>
          <w:p w14:paraId="1B578D2A" w14:textId="77777777" w:rsidR="00550F01" w:rsidRDefault="00550F01" w:rsidP="00DB3150">
            <w:pPr>
              <w:pStyle w:val="NoSpacing"/>
              <w:tabs>
                <w:tab w:val="left" w:pos="4384"/>
              </w:tabs>
            </w:pPr>
            <w:r>
              <w:tab/>
            </w:r>
          </w:p>
        </w:tc>
      </w:tr>
    </w:tbl>
    <w:p w14:paraId="1199CD76" w14:textId="77777777" w:rsidR="00550F01" w:rsidRDefault="00550F01" w:rsidP="00550F01"/>
    <w:p w14:paraId="2A421776" w14:textId="77777777" w:rsidR="00550F01" w:rsidRPr="009A12FE" w:rsidRDefault="00550F01" w:rsidP="00550F01">
      <w:pPr>
        <w:pStyle w:val="Subtitle"/>
      </w:pPr>
      <w:r w:rsidRPr="009A12FE">
        <w:t>Company listing</w:t>
      </w:r>
      <w:r>
        <w:t xml:space="preserve"> (full, </w:t>
      </w:r>
      <w:proofErr w:type="spellStart"/>
      <w:r w:rsidRPr="00550F01">
        <w:rPr>
          <w:b/>
        </w:rPr>
        <w:t>depricated</w:t>
      </w:r>
      <w:proofErr w:type="spellEnd"/>
      <w:r>
        <w:t>)</w:t>
      </w:r>
    </w:p>
    <w:tbl>
      <w:tblPr>
        <w:tblW w:w="5000" w:type="pct"/>
        <w:tblLayout w:type="fixed"/>
        <w:tblLook w:val="04A0" w:firstRow="1" w:lastRow="0" w:firstColumn="1" w:lastColumn="0" w:noHBand="0" w:noVBand="1"/>
      </w:tblPr>
      <w:tblGrid>
        <w:gridCol w:w="11304"/>
      </w:tblGrid>
      <w:tr w:rsidR="00550F01" w14:paraId="1E1236A7" w14:textId="77777777" w:rsidTr="00DB3150">
        <w:tc>
          <w:tcPr>
            <w:tcW w:w="3200" w:type="pct"/>
            <w:shd w:val="clear" w:color="auto" w:fill="244A58" w:themeFill="accent2"/>
          </w:tcPr>
          <w:p w14:paraId="448ADB77" w14:textId="77777777" w:rsidR="00550F01" w:rsidRDefault="00550F01" w:rsidP="00DB3150">
            <w:pPr>
              <w:pStyle w:val="NoSpacing"/>
              <w:tabs>
                <w:tab w:val="left" w:pos="4384"/>
              </w:tabs>
            </w:pPr>
            <w:r>
              <w:tab/>
            </w:r>
          </w:p>
        </w:tc>
      </w:tr>
    </w:tbl>
    <w:p w14:paraId="3BC77704" w14:textId="77777777" w:rsidR="00550F01" w:rsidRDefault="00550F01" w:rsidP="00550F01"/>
    <w:p w14:paraId="6E2D9FD4" w14:textId="77777777" w:rsidR="00550F01" w:rsidRPr="00220DF1" w:rsidRDefault="00550F01" w:rsidP="00550F01">
      <w:pPr>
        <w:pStyle w:val="Heading4"/>
        <w:rPr>
          <w:b/>
        </w:rPr>
      </w:pPr>
      <w:r w:rsidRPr="008D55C5">
        <w:rPr>
          <w:b/>
        </w:rPr>
        <w:t>Request:</w:t>
      </w:r>
    </w:p>
    <w:tbl>
      <w:tblPr>
        <w:tblStyle w:val="LightList-Accent2"/>
        <w:tblW w:w="0" w:type="auto"/>
        <w:tblBorders>
          <w:top w:val="single" w:sz="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39"/>
        <w:gridCol w:w="2239"/>
        <w:gridCol w:w="1039"/>
        <w:gridCol w:w="1149"/>
        <w:gridCol w:w="688"/>
        <w:gridCol w:w="2588"/>
        <w:gridCol w:w="889"/>
      </w:tblGrid>
      <w:tr w:rsidR="00550F01" w14:paraId="18D8F722" w14:textId="77777777" w:rsidTr="00DB3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bottom w:val="single" w:sz="4" w:space="0" w:color="244A58" w:themeColor="accent2"/>
            </w:tcBorders>
          </w:tcPr>
          <w:p w14:paraId="67597DE0" w14:textId="77777777" w:rsidR="00550F01" w:rsidRPr="009A12FE" w:rsidRDefault="00550F01" w:rsidP="00DB3150">
            <w:pPr>
              <w:jc w:val="center"/>
              <w:rPr>
                <w:b w:val="0"/>
                <w:color w:val="FFFFFF" w:themeColor="background1"/>
              </w:rPr>
            </w:pPr>
            <w:r>
              <w:rPr>
                <w:b w:val="0"/>
                <w:color w:val="FFFFFF" w:themeColor="background1"/>
              </w:rPr>
              <w:t>Action</w:t>
            </w:r>
          </w:p>
        </w:tc>
        <w:tc>
          <w:tcPr>
            <w:tcW w:w="2239" w:type="dxa"/>
            <w:tcBorders>
              <w:bottom w:val="single" w:sz="4" w:space="0" w:color="244A58" w:themeColor="accent2"/>
            </w:tcBorders>
          </w:tcPr>
          <w:p w14:paraId="6F3EEFEF" w14:textId="77777777" w:rsidR="00550F01" w:rsidRPr="009A12FE" w:rsidRDefault="00550F01"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URL</w:t>
            </w:r>
          </w:p>
        </w:tc>
        <w:tc>
          <w:tcPr>
            <w:tcW w:w="1039" w:type="dxa"/>
            <w:tcBorders>
              <w:bottom w:val="single" w:sz="4" w:space="0" w:color="244A58" w:themeColor="accent2"/>
            </w:tcBorders>
          </w:tcPr>
          <w:p w14:paraId="5C87A3CD" w14:textId="77777777" w:rsidR="00550F01" w:rsidRDefault="00550F01"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Method</w:t>
            </w:r>
          </w:p>
        </w:tc>
        <w:tc>
          <w:tcPr>
            <w:tcW w:w="4425" w:type="dxa"/>
            <w:gridSpan w:val="3"/>
            <w:tcBorders>
              <w:bottom w:val="single" w:sz="4" w:space="0" w:color="244A58" w:themeColor="accent2"/>
            </w:tcBorders>
          </w:tcPr>
          <w:p w14:paraId="5AA3D29A" w14:textId="77777777" w:rsidR="00550F01" w:rsidRDefault="00550F01"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Parameters</w:t>
            </w:r>
          </w:p>
        </w:tc>
        <w:tc>
          <w:tcPr>
            <w:tcW w:w="889" w:type="dxa"/>
            <w:tcBorders>
              <w:bottom w:val="single" w:sz="4" w:space="0" w:color="244A58" w:themeColor="accent2"/>
            </w:tcBorders>
          </w:tcPr>
          <w:p w14:paraId="59D343B2" w14:textId="77777777" w:rsidR="00550F01" w:rsidRPr="009A12FE" w:rsidRDefault="00550F01"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Secured</w:t>
            </w:r>
          </w:p>
        </w:tc>
      </w:tr>
      <w:tr w:rsidR="00550F01" w14:paraId="3646E969" w14:textId="77777777" w:rsidTr="00DB3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vMerge w:val="restart"/>
            <w:tcBorders>
              <w:top w:val="single" w:sz="4" w:space="0" w:color="244A58" w:themeColor="accent2"/>
              <w:left w:val="single" w:sz="4" w:space="0" w:color="244A58" w:themeColor="accent2"/>
              <w:right w:val="single" w:sz="4" w:space="0" w:color="244A58" w:themeColor="accent2"/>
            </w:tcBorders>
          </w:tcPr>
          <w:p w14:paraId="568D834E" w14:textId="77777777" w:rsidR="00550F01" w:rsidRDefault="00550F01" w:rsidP="00DB3150">
            <w:pPr>
              <w:rPr>
                <w:b w:val="0"/>
              </w:rPr>
            </w:pPr>
            <w:r>
              <w:rPr>
                <w:b w:val="0"/>
              </w:rPr>
              <w:t>Get companies list</w:t>
            </w:r>
          </w:p>
        </w:tc>
        <w:tc>
          <w:tcPr>
            <w:tcW w:w="2239" w:type="dxa"/>
            <w:vMerge w:val="restart"/>
            <w:tcBorders>
              <w:top w:val="single" w:sz="4" w:space="0" w:color="244A58" w:themeColor="accent2"/>
              <w:left w:val="single" w:sz="4" w:space="0" w:color="244A58" w:themeColor="accent2"/>
              <w:right w:val="single" w:sz="4" w:space="0" w:color="244A58" w:themeColor="accent2"/>
            </w:tcBorders>
          </w:tcPr>
          <w:p w14:paraId="0DF32AC5" w14:textId="5BE12B41" w:rsidR="00550F01" w:rsidRPr="00405479" w:rsidRDefault="00550F01" w:rsidP="00F93B5E">
            <w:pPr>
              <w:cnfStyle w:val="000000100000" w:firstRow="0" w:lastRow="0" w:firstColumn="0" w:lastColumn="0" w:oddVBand="0" w:evenVBand="0" w:oddHBand="1" w:evenHBand="0" w:firstRowFirstColumn="0" w:firstRowLastColumn="0" w:lastRowFirstColumn="0" w:lastRowLastColumn="0"/>
              <w:rPr>
                <w:bCs/>
              </w:rPr>
            </w:pPr>
            <w:r w:rsidRPr="00405479">
              <w:rPr>
                <w:bCs/>
              </w:rPr>
              <w:t>/</w:t>
            </w:r>
            <w:proofErr w:type="spellStart"/>
            <w:r w:rsidRPr="00405479">
              <w:rPr>
                <w:bCs/>
              </w:rPr>
              <w:t>api</w:t>
            </w:r>
            <w:proofErr w:type="spellEnd"/>
            <w:r w:rsidRPr="00405479">
              <w:rPr>
                <w:bCs/>
              </w:rPr>
              <w:t>/</w:t>
            </w:r>
            <w:r w:rsidR="00F93B5E">
              <w:rPr>
                <w:bCs/>
              </w:rPr>
              <w:t>site</w:t>
            </w:r>
            <w:r w:rsidRPr="00405479">
              <w:rPr>
                <w:bCs/>
              </w:rPr>
              <w:t>/markers</w:t>
            </w:r>
          </w:p>
        </w:tc>
        <w:tc>
          <w:tcPr>
            <w:tcW w:w="1039" w:type="dxa"/>
            <w:vMerge w:val="restart"/>
            <w:tcBorders>
              <w:top w:val="single" w:sz="4" w:space="0" w:color="244A58" w:themeColor="accent2"/>
              <w:left w:val="single" w:sz="4" w:space="0" w:color="244A58" w:themeColor="accent2"/>
              <w:right w:val="single" w:sz="4" w:space="0" w:color="244A58" w:themeColor="accent2"/>
            </w:tcBorders>
          </w:tcPr>
          <w:p w14:paraId="44BC7C77" w14:textId="77777777" w:rsidR="00550F01" w:rsidRPr="008D55C5" w:rsidRDefault="00550F01" w:rsidP="00DB3150">
            <w:pPr>
              <w:jc w:val="center"/>
              <w:cnfStyle w:val="000000100000" w:firstRow="0" w:lastRow="0" w:firstColumn="0" w:lastColumn="0" w:oddVBand="0" w:evenVBand="0" w:oddHBand="1" w:evenHBand="0" w:firstRowFirstColumn="0" w:firstRowLastColumn="0" w:lastRowFirstColumn="0" w:lastRowLastColumn="0"/>
            </w:pPr>
            <w:r>
              <w:t>GET</w:t>
            </w: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DFFC437" w14:textId="77777777" w:rsidR="00550F01" w:rsidRPr="008D55C5" w:rsidRDefault="00550F01" w:rsidP="00DB3150">
            <w:pPr>
              <w:cnfStyle w:val="000000100000" w:firstRow="0" w:lastRow="0" w:firstColumn="0" w:lastColumn="0" w:oddVBand="0" w:evenVBand="0" w:oddHBand="1" w:evenHBand="0" w:firstRowFirstColumn="0" w:firstRowLastColumn="0" w:lastRowFirstColumn="0" w:lastRowLastColumn="0"/>
            </w:pPr>
            <w:r w:rsidRPr="008D55C5">
              <w:t>Page</w:t>
            </w:r>
          </w:p>
        </w:tc>
        <w:tc>
          <w:tcPr>
            <w:tcW w:w="6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2817236F" w14:textId="77777777" w:rsidR="00550F01" w:rsidRPr="008D55C5" w:rsidRDefault="00550F01" w:rsidP="00DB3150">
            <w:pPr>
              <w:cnfStyle w:val="000000100000" w:firstRow="0" w:lastRow="0" w:firstColumn="0" w:lastColumn="0" w:oddVBand="0" w:evenVBand="0" w:oddHBand="1" w:evenHBand="0" w:firstRowFirstColumn="0" w:firstRowLastColumn="0" w:lastRowFirstColumn="0" w:lastRowLastColumn="0"/>
            </w:pPr>
            <w:r w:rsidRPr="00E77C19">
              <w:t>Long</w:t>
            </w:r>
          </w:p>
        </w:tc>
        <w:tc>
          <w:tcPr>
            <w:tcW w:w="25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AB72EAC" w14:textId="77777777" w:rsidR="00550F01" w:rsidRPr="008D55C5" w:rsidRDefault="00550F01" w:rsidP="00DB3150">
            <w:pPr>
              <w:cnfStyle w:val="000000100000" w:firstRow="0" w:lastRow="0" w:firstColumn="0" w:lastColumn="0" w:oddVBand="0" w:evenVBand="0" w:oddHBand="1" w:evenHBand="0" w:firstRowFirstColumn="0" w:firstRowLastColumn="0" w:lastRowFirstColumn="0" w:lastRowLastColumn="0"/>
            </w:pPr>
            <w:r w:rsidRPr="008D55C5">
              <w:t>Page to show</w:t>
            </w:r>
          </w:p>
        </w:tc>
        <w:tc>
          <w:tcPr>
            <w:tcW w:w="889" w:type="dxa"/>
            <w:vMerge w:val="restart"/>
            <w:tcBorders>
              <w:top w:val="single" w:sz="4" w:space="0" w:color="244A58" w:themeColor="accent2"/>
              <w:left w:val="single" w:sz="4" w:space="0" w:color="244A58" w:themeColor="accent2"/>
              <w:right w:val="single" w:sz="4" w:space="0" w:color="244A58" w:themeColor="accent2"/>
            </w:tcBorders>
          </w:tcPr>
          <w:p w14:paraId="00862BB2" w14:textId="77777777" w:rsidR="00550F01" w:rsidRPr="008D55C5" w:rsidRDefault="00550F01" w:rsidP="00DB3150">
            <w:pPr>
              <w:jc w:val="center"/>
              <w:cnfStyle w:val="000000100000" w:firstRow="0" w:lastRow="0" w:firstColumn="0" w:lastColumn="0" w:oddVBand="0" w:evenVBand="0" w:oddHBand="1" w:evenHBand="0" w:firstRowFirstColumn="0" w:firstRowLastColumn="0" w:lastRowFirstColumn="0" w:lastRowLastColumn="0"/>
            </w:pPr>
            <w:r w:rsidRPr="008D55C5">
              <w:t>No</w:t>
            </w:r>
          </w:p>
        </w:tc>
      </w:tr>
      <w:tr w:rsidR="00550F01" w14:paraId="722A4EB9" w14:textId="77777777" w:rsidTr="00DB3150">
        <w:tc>
          <w:tcPr>
            <w:cnfStyle w:val="001000000000" w:firstRow="0" w:lastRow="0" w:firstColumn="1" w:lastColumn="0" w:oddVBand="0" w:evenVBand="0" w:oddHBand="0" w:evenHBand="0" w:firstRowFirstColumn="0" w:firstRowLastColumn="0" w:lastRowFirstColumn="0" w:lastRowLastColumn="0"/>
            <w:tcW w:w="1939" w:type="dxa"/>
            <w:vMerge/>
            <w:tcBorders>
              <w:left w:val="single" w:sz="4" w:space="0" w:color="244A58" w:themeColor="accent2"/>
              <w:bottom w:val="single" w:sz="4" w:space="0" w:color="244A58" w:themeColor="accent2"/>
              <w:right w:val="single" w:sz="4" w:space="0" w:color="244A58" w:themeColor="accent2"/>
            </w:tcBorders>
          </w:tcPr>
          <w:p w14:paraId="59753F41" w14:textId="77777777" w:rsidR="00550F01" w:rsidRPr="008D55C5" w:rsidRDefault="00550F01" w:rsidP="00DB3150">
            <w:pPr>
              <w:rPr>
                <w:b w:val="0"/>
              </w:rPr>
            </w:pPr>
          </w:p>
        </w:tc>
        <w:tc>
          <w:tcPr>
            <w:tcW w:w="2239" w:type="dxa"/>
            <w:vMerge/>
            <w:tcBorders>
              <w:left w:val="single" w:sz="4" w:space="0" w:color="244A58" w:themeColor="accent2"/>
              <w:bottom w:val="single" w:sz="4" w:space="0" w:color="244A58" w:themeColor="accent2"/>
              <w:right w:val="single" w:sz="4" w:space="0" w:color="244A58" w:themeColor="accent2"/>
            </w:tcBorders>
          </w:tcPr>
          <w:p w14:paraId="02088B51" w14:textId="77777777" w:rsidR="00550F01" w:rsidRPr="008D55C5" w:rsidRDefault="00550F01" w:rsidP="00DB3150">
            <w:pPr>
              <w:cnfStyle w:val="000000000000" w:firstRow="0" w:lastRow="0" w:firstColumn="0" w:lastColumn="0" w:oddVBand="0" w:evenVBand="0" w:oddHBand="0" w:evenHBand="0" w:firstRowFirstColumn="0" w:firstRowLastColumn="0" w:lastRowFirstColumn="0" w:lastRowLastColumn="0"/>
            </w:pPr>
          </w:p>
        </w:tc>
        <w:tc>
          <w:tcPr>
            <w:tcW w:w="1039" w:type="dxa"/>
            <w:vMerge/>
            <w:tcBorders>
              <w:left w:val="single" w:sz="4" w:space="0" w:color="244A58" w:themeColor="accent2"/>
              <w:bottom w:val="single" w:sz="4" w:space="0" w:color="244A58" w:themeColor="accent2"/>
              <w:right w:val="single" w:sz="4" w:space="0" w:color="244A58" w:themeColor="accent2"/>
            </w:tcBorders>
          </w:tcPr>
          <w:p w14:paraId="1CD548B7" w14:textId="77777777" w:rsidR="00550F01" w:rsidRPr="008D55C5" w:rsidRDefault="00550F01" w:rsidP="00DB3150">
            <w:pPr>
              <w:jc w:val="center"/>
              <w:cnfStyle w:val="000000000000" w:firstRow="0" w:lastRow="0" w:firstColumn="0" w:lastColumn="0" w:oddVBand="0" w:evenVBand="0" w:oddHBand="0" w:evenHBand="0" w:firstRowFirstColumn="0" w:firstRowLastColumn="0" w:lastRowFirstColumn="0" w:lastRowLastColumn="0"/>
            </w:pPr>
          </w:p>
        </w:tc>
        <w:tc>
          <w:tcPr>
            <w:tcW w:w="1149"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D53675B" w14:textId="77777777" w:rsidR="00550F01" w:rsidRPr="008D55C5" w:rsidRDefault="00550F01" w:rsidP="00DB3150">
            <w:pPr>
              <w:cnfStyle w:val="000000000000" w:firstRow="0" w:lastRow="0" w:firstColumn="0" w:lastColumn="0" w:oddVBand="0" w:evenVBand="0" w:oddHBand="0" w:evenHBand="0" w:firstRowFirstColumn="0" w:firstRowLastColumn="0" w:lastRowFirstColumn="0" w:lastRowLastColumn="0"/>
            </w:pPr>
            <w:r w:rsidRPr="008D55C5">
              <w:t>Page size</w:t>
            </w:r>
          </w:p>
        </w:tc>
        <w:tc>
          <w:tcPr>
            <w:tcW w:w="6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43B0D47E" w14:textId="77777777" w:rsidR="00550F01" w:rsidRPr="008D55C5" w:rsidRDefault="00550F01" w:rsidP="00DB3150">
            <w:pPr>
              <w:cnfStyle w:val="000000000000" w:firstRow="0" w:lastRow="0" w:firstColumn="0" w:lastColumn="0" w:oddVBand="0" w:evenVBand="0" w:oddHBand="0" w:evenHBand="0" w:firstRowFirstColumn="0" w:firstRowLastColumn="0" w:lastRowFirstColumn="0" w:lastRowLastColumn="0"/>
            </w:pPr>
            <w:r w:rsidRPr="00E77C19">
              <w:t>Long</w:t>
            </w:r>
          </w:p>
        </w:tc>
        <w:tc>
          <w:tcPr>
            <w:tcW w:w="258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71D4B5B8" w14:textId="77777777" w:rsidR="00550F01" w:rsidRPr="008D55C5" w:rsidRDefault="00550F01" w:rsidP="00DB3150">
            <w:pPr>
              <w:cnfStyle w:val="000000000000" w:firstRow="0" w:lastRow="0" w:firstColumn="0" w:lastColumn="0" w:oddVBand="0" w:evenVBand="0" w:oddHBand="0" w:evenHBand="0" w:firstRowFirstColumn="0" w:firstRowLastColumn="0" w:lastRowFirstColumn="0" w:lastRowLastColumn="0"/>
            </w:pPr>
            <w:r w:rsidRPr="008D55C5">
              <w:t>Number of entries per page</w:t>
            </w:r>
          </w:p>
        </w:tc>
        <w:tc>
          <w:tcPr>
            <w:tcW w:w="889" w:type="dxa"/>
            <w:vMerge/>
            <w:tcBorders>
              <w:left w:val="single" w:sz="4" w:space="0" w:color="244A58" w:themeColor="accent2"/>
              <w:bottom w:val="single" w:sz="4" w:space="0" w:color="244A58" w:themeColor="accent2"/>
              <w:right w:val="single" w:sz="4" w:space="0" w:color="244A58" w:themeColor="accent2"/>
            </w:tcBorders>
          </w:tcPr>
          <w:p w14:paraId="084C4CC8" w14:textId="77777777" w:rsidR="00550F01" w:rsidRPr="008D55C5" w:rsidRDefault="00550F01" w:rsidP="00DB3150">
            <w:pPr>
              <w:jc w:val="center"/>
              <w:cnfStyle w:val="000000000000" w:firstRow="0" w:lastRow="0" w:firstColumn="0" w:lastColumn="0" w:oddVBand="0" w:evenVBand="0" w:oddHBand="0" w:evenHBand="0" w:firstRowFirstColumn="0" w:firstRowLastColumn="0" w:lastRowFirstColumn="0" w:lastRowLastColumn="0"/>
            </w:pPr>
          </w:p>
        </w:tc>
      </w:tr>
    </w:tbl>
    <w:p w14:paraId="5C1B06A4" w14:textId="77777777" w:rsidR="00550F01" w:rsidRDefault="00550F01" w:rsidP="00550F01">
      <w:pPr>
        <w:rPr>
          <w:b/>
        </w:rPr>
      </w:pPr>
    </w:p>
    <w:p w14:paraId="13DAB01A" w14:textId="77777777" w:rsidR="00550F01" w:rsidRDefault="00550F01" w:rsidP="00550F01">
      <w:pPr>
        <w:rPr>
          <w:b/>
        </w:rPr>
      </w:pPr>
      <w:r>
        <w:rPr>
          <w:b/>
        </w:rPr>
        <w:t xml:space="preserve">Example:  </w:t>
      </w:r>
    </w:p>
    <w:p w14:paraId="47A285D9" w14:textId="45A24B25" w:rsidR="00550F01" w:rsidRDefault="00550F01" w:rsidP="00550F01">
      <w:pPr>
        <w:rPr>
          <w:b/>
        </w:rPr>
      </w:pPr>
      <w:r w:rsidRPr="008D55C5">
        <w:t>https://www.mappedinisrael.com/api/</w:t>
      </w:r>
      <w:r w:rsidR="00F93B5E">
        <w:t>site</w:t>
      </w:r>
      <w:r w:rsidRPr="008D55C5">
        <w:t>/markers</w:t>
      </w:r>
      <w:proofErr w:type="gramStart"/>
      <w:r w:rsidRPr="008D55C5">
        <w:t>?page</w:t>
      </w:r>
      <w:proofErr w:type="gramEnd"/>
      <w:r w:rsidRPr="008D55C5">
        <w:t>=0&amp;pageSize=10000</w:t>
      </w:r>
    </w:p>
    <w:p w14:paraId="40F5BCB5" w14:textId="77777777" w:rsidR="00550F01" w:rsidRDefault="00550F01" w:rsidP="00550F01">
      <w:pPr>
        <w:pStyle w:val="Heading4"/>
        <w:rPr>
          <w:b/>
        </w:rPr>
      </w:pPr>
      <w:r w:rsidRPr="008D55C5">
        <w:rPr>
          <w:b/>
        </w:rPr>
        <w:t>Re</w:t>
      </w:r>
      <w:r>
        <w:rPr>
          <w:b/>
        </w:rPr>
        <w:t>sponse</w:t>
      </w:r>
      <w:r w:rsidRPr="008D55C5">
        <w:rPr>
          <w:b/>
        </w:rPr>
        <w:t>:</w:t>
      </w:r>
    </w:p>
    <w:p w14:paraId="2E5554A8" w14:textId="77777777" w:rsidR="00550F01" w:rsidRDefault="00550F01" w:rsidP="00550F01">
      <w:pPr>
        <w:pStyle w:val="Heading3"/>
      </w:pPr>
      <w:r w:rsidRPr="009B5FD5">
        <w:rPr>
          <w:b/>
        </w:rPr>
        <w:t>Status</w:t>
      </w:r>
      <w:r>
        <w:t xml:space="preserve">: </w:t>
      </w:r>
      <w:r w:rsidRPr="009B5FD5">
        <w:t>OK</w:t>
      </w:r>
    </w:p>
    <w:p w14:paraId="1A9D6FE6" w14:textId="77777777" w:rsidR="00550F01" w:rsidRPr="003C2970" w:rsidRDefault="00550F01" w:rsidP="00550F01">
      <w:pPr>
        <w:pStyle w:val="Heading3"/>
      </w:pPr>
      <w:r w:rsidRPr="009B5FD5">
        <w:rPr>
          <w:b/>
        </w:rPr>
        <w:t>JSON</w:t>
      </w:r>
      <w:r>
        <w:t xml:space="preserve">: </w:t>
      </w:r>
    </w:p>
    <w:tbl>
      <w:tblPr>
        <w:tblStyle w:val="LightList-Accent2"/>
        <w:tblW w:w="0" w:type="auto"/>
        <w:tblLook w:val="04A0" w:firstRow="1" w:lastRow="0" w:firstColumn="1" w:lastColumn="0" w:noHBand="0" w:noVBand="1"/>
      </w:tblPr>
      <w:tblGrid>
        <w:gridCol w:w="2306"/>
        <w:gridCol w:w="3898"/>
        <w:gridCol w:w="4767"/>
      </w:tblGrid>
      <w:tr w:rsidR="00550F01" w14:paraId="1F038AEC" w14:textId="77777777" w:rsidTr="00DB3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244A58" w:themeColor="accent2"/>
              <w:bottom w:val="single" w:sz="4" w:space="0" w:color="244A58" w:themeColor="accent2"/>
              <w:right w:val="single" w:sz="4" w:space="0" w:color="FFFFFF" w:themeColor="background1"/>
            </w:tcBorders>
          </w:tcPr>
          <w:p w14:paraId="24DA8D3E" w14:textId="77777777" w:rsidR="00550F01" w:rsidRPr="00E77C19" w:rsidRDefault="00550F01" w:rsidP="00DB3150">
            <w:pPr>
              <w:jc w:val="center"/>
              <w:rPr>
                <w:b w:val="0"/>
                <w:color w:val="FFFFFF" w:themeColor="background1"/>
              </w:rPr>
            </w:pPr>
            <w:r>
              <w:rPr>
                <w:b w:val="0"/>
                <w:color w:val="FFFFFF" w:themeColor="background1"/>
              </w:rPr>
              <w:t>Name</w:t>
            </w:r>
          </w:p>
        </w:tc>
        <w:tc>
          <w:tcPr>
            <w:tcW w:w="3898" w:type="dxa"/>
            <w:tcBorders>
              <w:top w:val="single" w:sz="4" w:space="0" w:color="244A58" w:themeColor="accent2"/>
              <w:left w:val="single" w:sz="4" w:space="0" w:color="FFFFFF" w:themeColor="background1"/>
              <w:bottom w:val="single" w:sz="4" w:space="0" w:color="244A58" w:themeColor="accent2"/>
              <w:right w:val="single" w:sz="4" w:space="0" w:color="FFFFFF" w:themeColor="background1"/>
            </w:tcBorders>
          </w:tcPr>
          <w:p w14:paraId="6F695053" w14:textId="77777777" w:rsidR="00550F01" w:rsidRPr="00E77C19" w:rsidRDefault="00550F01"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Type</w:t>
            </w:r>
          </w:p>
        </w:tc>
        <w:tc>
          <w:tcPr>
            <w:tcW w:w="4767" w:type="dxa"/>
            <w:tcBorders>
              <w:top w:val="single" w:sz="4" w:space="0" w:color="244A58" w:themeColor="accent2"/>
              <w:left w:val="single" w:sz="4" w:space="0" w:color="FFFFFF" w:themeColor="background1"/>
              <w:bottom w:val="single" w:sz="4" w:space="0" w:color="244A58" w:themeColor="accent2"/>
              <w:right w:val="single" w:sz="4" w:space="0" w:color="244A58" w:themeColor="accent2"/>
            </w:tcBorders>
          </w:tcPr>
          <w:p w14:paraId="363B60F6" w14:textId="77777777" w:rsidR="00550F01" w:rsidRDefault="00550F01" w:rsidP="00DB3150">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Description</w:t>
            </w:r>
          </w:p>
        </w:tc>
      </w:tr>
      <w:tr w:rsidR="00550F01" w14:paraId="1E2F1B74" w14:textId="77777777" w:rsidTr="00DB3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65F53322" w14:textId="77777777" w:rsidR="00550F01" w:rsidRPr="003C2970" w:rsidRDefault="00550F01" w:rsidP="00DB3150">
            <w:pPr>
              <w:rPr>
                <w:b w:val="0"/>
              </w:rPr>
            </w:pPr>
            <w:proofErr w:type="gramStart"/>
            <w:r>
              <w:rPr>
                <w:b w:val="0"/>
              </w:rPr>
              <w:t>result</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AB7906C" w14:textId="77777777" w:rsidR="00550F01" w:rsidRPr="00220DF1" w:rsidRDefault="00550F01" w:rsidP="00DB3150">
            <w:pPr>
              <w:cnfStyle w:val="000000100000" w:firstRow="0" w:lastRow="0" w:firstColumn="0" w:lastColumn="0" w:oddVBand="0" w:evenVBand="0" w:oddHBand="1" w:evenHBand="0" w:firstRowFirstColumn="0" w:firstRowLastColumn="0" w:lastRowFirstColumn="0" w:lastRowLastColumn="0"/>
            </w:pPr>
            <w:r>
              <w:t>Compound: Result Object</w:t>
            </w:r>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3F2C3662" w14:textId="77777777" w:rsidR="00550F01" w:rsidRPr="00BF3B67" w:rsidRDefault="00550F01" w:rsidP="00DB3150">
            <w:pPr>
              <w:cnfStyle w:val="000000100000" w:firstRow="0" w:lastRow="0" w:firstColumn="0" w:lastColumn="0" w:oddVBand="0" w:evenVBand="0" w:oddHBand="1" w:evenHBand="0" w:firstRowFirstColumn="0" w:firstRowLastColumn="0" w:lastRowFirstColumn="0" w:lastRowLastColumn="0"/>
            </w:pPr>
            <w:r>
              <w:t>Response meta data</w:t>
            </w:r>
          </w:p>
        </w:tc>
      </w:tr>
      <w:tr w:rsidR="00550F01" w14:paraId="57CB5DE9" w14:textId="77777777" w:rsidTr="00DB3150">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103D006B" w14:textId="77777777" w:rsidR="00550F01" w:rsidRPr="00BF3B67" w:rsidRDefault="00550F01" w:rsidP="00DB3150">
            <w:pPr>
              <w:rPr>
                <w:b w:val="0"/>
              </w:rPr>
            </w:pPr>
            <w:proofErr w:type="gramStart"/>
            <w:r>
              <w:rPr>
                <w:b w:val="0"/>
              </w:rPr>
              <w:t>payload</w:t>
            </w:r>
            <w:proofErr w:type="gramEnd"/>
          </w:p>
        </w:tc>
        <w:tc>
          <w:tcPr>
            <w:tcW w:w="3898"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F45C318" w14:textId="77777777" w:rsidR="00550F01" w:rsidRPr="00220DF1" w:rsidRDefault="00550F01" w:rsidP="00DB3150">
            <w:pPr>
              <w:cnfStyle w:val="000000000000" w:firstRow="0" w:lastRow="0" w:firstColumn="0" w:lastColumn="0" w:oddVBand="0" w:evenVBand="0" w:oddHBand="0" w:evenHBand="0" w:firstRowFirstColumn="0" w:firstRowLastColumn="0" w:lastRowFirstColumn="0" w:lastRowLastColumn="0"/>
              <w:rPr>
                <w:bCs/>
              </w:rPr>
            </w:pPr>
            <w:r>
              <w:rPr>
                <w:bCs/>
              </w:rPr>
              <w:t xml:space="preserve">Compound: </w:t>
            </w:r>
            <w:r>
              <w:t xml:space="preserve">List of </w:t>
            </w:r>
            <w:proofErr w:type="spellStart"/>
            <w:r>
              <w:t>CompanyDetails</w:t>
            </w:r>
            <w:proofErr w:type="spellEnd"/>
          </w:p>
        </w:tc>
        <w:tc>
          <w:tcPr>
            <w:tcW w:w="4767" w:type="dxa"/>
            <w:tcBorders>
              <w:top w:val="single" w:sz="4" w:space="0" w:color="244A58" w:themeColor="accent2"/>
              <w:left w:val="single" w:sz="4" w:space="0" w:color="244A58" w:themeColor="accent2"/>
              <w:bottom w:val="single" w:sz="4" w:space="0" w:color="244A58" w:themeColor="accent2"/>
              <w:right w:val="single" w:sz="4" w:space="0" w:color="244A58" w:themeColor="accent2"/>
            </w:tcBorders>
          </w:tcPr>
          <w:p w14:paraId="025A285E" w14:textId="77777777" w:rsidR="00550F01" w:rsidRPr="00BF3B67" w:rsidRDefault="00550F01" w:rsidP="00DB3150">
            <w:pPr>
              <w:cnfStyle w:val="000000000000" w:firstRow="0" w:lastRow="0" w:firstColumn="0" w:lastColumn="0" w:oddVBand="0" w:evenVBand="0" w:oddHBand="0" w:evenHBand="0" w:firstRowFirstColumn="0" w:firstRowLastColumn="0" w:lastRowFirstColumn="0" w:lastRowLastColumn="0"/>
              <w:rPr>
                <w:bCs/>
              </w:rPr>
            </w:pPr>
            <w:r>
              <w:rPr>
                <w:bCs/>
              </w:rPr>
              <w:t>Actual response data</w:t>
            </w:r>
          </w:p>
        </w:tc>
      </w:tr>
    </w:tbl>
    <w:p w14:paraId="2FDEA397" w14:textId="77777777" w:rsidR="00550F01" w:rsidRDefault="00550F01" w:rsidP="00550F01">
      <w:pPr>
        <w:rPr>
          <w:b/>
        </w:rPr>
      </w:pPr>
    </w:p>
    <w:p w14:paraId="0B36B093" w14:textId="77777777" w:rsidR="00550F01" w:rsidRDefault="00550F01" w:rsidP="00550F01">
      <w:pPr>
        <w:rPr>
          <w:b/>
        </w:rPr>
      </w:pPr>
      <w:r>
        <w:rPr>
          <w:b/>
        </w:rPr>
        <w:t xml:space="preserve">Example: </w:t>
      </w:r>
    </w:p>
    <w:p w14:paraId="4C20AD46" w14:textId="77777777" w:rsidR="00550F01" w:rsidRPr="00EA2B3C" w:rsidRDefault="00550F01" w:rsidP="00550F01">
      <w:r w:rsidRPr="00592AD9">
        <w:t>{"</w:t>
      </w:r>
      <w:proofErr w:type="gramStart"/>
      <w:r w:rsidRPr="00592AD9">
        <w:t>result</w:t>
      </w:r>
      <w:proofErr w:type="gramEnd"/>
      <w:r w:rsidRPr="00592AD9">
        <w:t>":{"headers":{},"body":null,"</w:t>
      </w:r>
      <w:proofErr w:type="spellStart"/>
      <w:r w:rsidRPr="00592AD9">
        <w:t>statusCode</w:t>
      </w:r>
      <w:proofErr w:type="spellEnd"/>
      <w:r w:rsidRPr="00592AD9">
        <w:t>":"OK"},"payload":</w:t>
      </w:r>
      <w:r w:rsidRPr="00EA2B3C">
        <w:t>[{"additionDate":1375362443669,"companyName":"Maxillent ","websiteURL":"http://www.maxillent.com","contactEmail":"info@Maxillent.com","companyCategory":{"</w:t>
      </w:r>
      <w:proofErr w:type="spellStart"/>
      <w:r w:rsidRPr="00EA2B3C">
        <w:t>subCategories</w:t>
      </w:r>
      <w:proofErr w:type="spellEnd"/>
      <w:r w:rsidRPr="00EA2B3C">
        <w:t>":[{"name":"advertising","</w:t>
      </w:r>
      <w:proofErr w:type="spellStart"/>
      <w:r w:rsidRPr="00EA2B3C">
        <w:t>presentableName</w:t>
      </w:r>
      <w:proofErr w:type="spellEnd"/>
      <w:r w:rsidRPr="00EA2B3C">
        <w:t>":"Advertising"},{"name":"tech","</w:t>
      </w:r>
      <w:proofErr w:type="spellStart"/>
      <w:r w:rsidRPr="00EA2B3C">
        <w:t>presentableName</w:t>
      </w:r>
      <w:proofErr w:type="spellEnd"/>
      <w:r w:rsidRPr="00EA2B3C">
        <w:t>":"</w:t>
      </w:r>
      <w:proofErr w:type="spellStart"/>
      <w:r w:rsidRPr="00EA2B3C">
        <w:t>BioTech</w:t>
      </w:r>
      <w:proofErr w:type="spellEnd"/>
      <w:r w:rsidRPr="00EA2B3C">
        <w:t xml:space="preserve"> / </w:t>
      </w:r>
      <w:proofErr w:type="spellStart"/>
      <w:r w:rsidRPr="00EA2B3C">
        <w:t>MedTech</w:t>
      </w:r>
      <w:proofErr w:type="spellEnd"/>
      <w:r w:rsidRPr="00EA2B3C">
        <w:t xml:space="preserve"> / </w:t>
      </w:r>
      <w:proofErr w:type="spellStart"/>
      <w:r w:rsidRPr="00EA2B3C">
        <w:t>CleanTech</w:t>
      </w:r>
      <w:proofErr w:type="spellEnd"/>
      <w:r w:rsidRPr="00EA2B3C">
        <w:t>"},{"name":"</w:t>
      </w:r>
      <w:proofErr w:type="spellStart"/>
      <w:r w:rsidRPr="00EA2B3C">
        <w:t>conweb</w:t>
      </w:r>
      <w:proofErr w:type="spellEnd"/>
      <w:r w:rsidRPr="00EA2B3C">
        <w:t>","</w:t>
      </w:r>
      <w:proofErr w:type="spellStart"/>
      <w:r w:rsidRPr="00EA2B3C">
        <w:t>presentableName</w:t>
      </w:r>
      <w:proofErr w:type="spellEnd"/>
      <w:r w:rsidRPr="00EA2B3C">
        <w:t>":"Consumer Web"},{"name":"ecommerce","</w:t>
      </w:r>
      <w:proofErr w:type="spellStart"/>
      <w:r w:rsidRPr="00EA2B3C">
        <w:t>presentableName</w:t>
      </w:r>
      <w:proofErr w:type="spellEnd"/>
      <w:r w:rsidRPr="00EA2B3C">
        <w:t>":"Ecommerce"},{"name":"enterprise","</w:t>
      </w:r>
      <w:proofErr w:type="spellStart"/>
      <w:r w:rsidRPr="00EA2B3C">
        <w:t>presentableName</w:t>
      </w:r>
      <w:proofErr w:type="spellEnd"/>
      <w:r w:rsidRPr="00EA2B3C">
        <w:t>":"Enterprise"},{"name":"mobile","</w:t>
      </w:r>
      <w:proofErr w:type="spellStart"/>
      <w:r w:rsidRPr="00EA2B3C">
        <w:t>presentableName</w:t>
      </w:r>
      <w:proofErr w:type="spellEnd"/>
      <w:r w:rsidRPr="00EA2B3C">
        <w:t>":"Mobile"},{"name":"semiconductor","</w:t>
      </w:r>
      <w:proofErr w:type="spellStart"/>
      <w:r w:rsidRPr="00EA2B3C">
        <w:t>presentableName</w:t>
      </w:r>
      <w:proofErr w:type="spellEnd"/>
      <w:r w:rsidRPr="00EA2B3C">
        <w:t>":"Semiconductor / Hardware"},{"name":"social","</w:t>
      </w:r>
      <w:proofErr w:type="spellStart"/>
      <w:r w:rsidRPr="00EA2B3C">
        <w:t>presentableName</w:t>
      </w:r>
      <w:proofErr w:type="spellEnd"/>
      <w:r w:rsidRPr="00EA2B3C">
        <w:t>":"Social"},{"name":"</w:t>
      </w:r>
      <w:proofErr w:type="spellStart"/>
      <w:r w:rsidRPr="00EA2B3C">
        <w:t>webtech</w:t>
      </w:r>
      <w:proofErr w:type="spellEnd"/>
      <w:r w:rsidRPr="00EA2B3C">
        <w:t>","</w:t>
      </w:r>
      <w:proofErr w:type="spellStart"/>
      <w:r w:rsidRPr="00EA2B3C">
        <w:t>presentableName</w:t>
      </w:r>
      <w:proofErr w:type="spellEnd"/>
      <w:r w:rsidRPr="00EA2B3C">
        <w:t>":"Web Technologies"},{"name":"other","</w:t>
      </w:r>
      <w:proofErr w:type="spellStart"/>
      <w:r w:rsidRPr="00EA2B3C">
        <w:t>presentableName</w:t>
      </w:r>
      <w:proofErr w:type="spellEnd"/>
      <w:r w:rsidRPr="00EA2B3C">
        <w:t>":"Other"}],"</w:t>
      </w:r>
      <w:proofErr w:type="spellStart"/>
      <w:r w:rsidRPr="00EA2B3C">
        <w:t>presentableName</w:t>
      </w:r>
      <w:proofErr w:type="spellEnd"/>
      <w:r w:rsidRPr="00EA2B3C">
        <w:t>":"Startups","</w:t>
      </w:r>
      <w:proofErr w:type="spellStart"/>
      <w:r w:rsidRPr="00EA2B3C">
        <w:t>categoryName</w:t>
      </w:r>
      <w:proofErr w:type="spellEnd"/>
      <w:r w:rsidRPr="00EA2B3C">
        <w:t>":"startup"},"</w:t>
      </w:r>
      <w:proofErr w:type="spellStart"/>
      <w:r w:rsidRPr="00EA2B3C">
        <w:t>companySubCategory</w:t>
      </w:r>
      <w:proofErr w:type="spellEnd"/>
      <w:r w:rsidRPr="00EA2B3C">
        <w:t>":{"name":"tech","</w:t>
      </w:r>
      <w:proofErr w:type="spellStart"/>
      <w:r w:rsidRPr="00EA2B3C">
        <w:t>presentableName</w:t>
      </w:r>
      <w:proofErr w:type="spellEnd"/>
      <w:r w:rsidRPr="00EA2B3C">
        <w:t>":"</w:t>
      </w:r>
      <w:proofErr w:type="spellStart"/>
      <w:r w:rsidRPr="00EA2B3C">
        <w:t>BioTech</w:t>
      </w:r>
      <w:proofErr w:type="spellEnd"/>
      <w:r w:rsidRPr="00EA2B3C">
        <w:t xml:space="preserve"> / </w:t>
      </w:r>
      <w:proofErr w:type="spellStart"/>
      <w:r w:rsidRPr="00EA2B3C">
        <w:t>MedTech</w:t>
      </w:r>
      <w:proofErr w:type="spellEnd"/>
      <w:r w:rsidRPr="00EA2B3C">
        <w:t xml:space="preserve"> / </w:t>
      </w:r>
      <w:proofErr w:type="spellStart"/>
      <w:r w:rsidRPr="00EA2B3C">
        <w:t>CleanTech</w:t>
      </w:r>
      <w:proofErr w:type="spellEnd"/>
      <w:r w:rsidRPr="00EA2B3C">
        <w:t>"},"foundingYear":2008,"addressCity":"Herzliya","addressStreet":"Medinat Hayehudim","addressHouse":85,"addressExtra":null,"description":"We solve dentists&amp;#x27; toughest problem&amp;#x3a; sinus lifts, done in 20&amp;#x25; of dental implants, which cause major discomfort and 10 rest days. &amp;#x24;1.5 billion market.","seekingFunding":true,"hiringPageURL":"","pitchVideoYTMovieId":"zaMerf5_z9s","metaData":{"</w:t>
      </w:r>
      <w:proofErr w:type="spellStart"/>
      <w:r w:rsidRPr="00EA2B3C">
        <w:t>authorizedUsers</w:t>
      </w:r>
      <w:proofErr w:type="spellEnd"/>
      <w:r w:rsidRPr="00EA2B3C">
        <w:t>":["</w:t>
      </w:r>
      <w:proofErr w:type="spellStart"/>
      <w:r w:rsidRPr="00EA2B3C">
        <w:t>xxxxxxxx-xxxx-xxxx-xxxx-xxxxxxxxxxxx</w:t>
      </w:r>
      <w:proofErr w:type="spellEnd"/>
      <w:r w:rsidRPr="00EA2B3C">
        <w:t>"],"clickThroughCounterHire":0,"clickThroughCounterMain":5,"emailed":true,"owned":true,"status":"Live"},"lon":34.80987159999995,"lat":32.1663197,"id":"6135d5f5-456c-4fcf-a6b2-5fe7e1c8a657"}]</w:t>
      </w:r>
      <w:r>
        <w:t>}</w:t>
      </w:r>
    </w:p>
    <w:p w14:paraId="73915A4C" w14:textId="77777777" w:rsidR="00550F01" w:rsidRPr="009A12FE" w:rsidRDefault="00550F01" w:rsidP="009A12FE">
      <w:pPr>
        <w:rPr>
          <w:b/>
        </w:rPr>
      </w:pPr>
    </w:p>
    <w:sectPr w:rsidR="00550F01" w:rsidRPr="009A12FE" w:rsidSect="00F277E6">
      <w:footerReference w:type="default" r:id="rId9"/>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9420C" w14:textId="77777777" w:rsidR="00914B2D" w:rsidRDefault="00914B2D">
      <w:pPr>
        <w:spacing w:after="0" w:line="240" w:lineRule="auto"/>
      </w:pPr>
      <w:r>
        <w:separator/>
      </w:r>
    </w:p>
  </w:endnote>
  <w:endnote w:type="continuationSeparator" w:id="0">
    <w:p w14:paraId="738A88F4" w14:textId="77777777" w:rsidR="00914B2D" w:rsidRDefault="0091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914B2D" w14:paraId="096740D4" w14:textId="77777777" w:rsidTr="00384A08">
      <w:tc>
        <w:tcPr>
          <w:tcW w:w="3200" w:type="pct"/>
          <w:shd w:val="clear" w:color="auto" w:fill="244A58" w:themeFill="accent2"/>
        </w:tcPr>
        <w:p w14:paraId="4BB5DF7E" w14:textId="77777777" w:rsidR="00914B2D" w:rsidRDefault="00914B2D" w:rsidP="00384A08">
          <w:pPr>
            <w:pStyle w:val="NoSpacing"/>
          </w:pPr>
        </w:p>
      </w:tc>
      <w:tc>
        <w:tcPr>
          <w:tcW w:w="104" w:type="pct"/>
        </w:tcPr>
        <w:p w14:paraId="1B4BD205" w14:textId="77777777" w:rsidR="00914B2D" w:rsidRDefault="00914B2D" w:rsidP="00384A08">
          <w:pPr>
            <w:pStyle w:val="NoSpacing"/>
          </w:pPr>
        </w:p>
      </w:tc>
      <w:tc>
        <w:tcPr>
          <w:tcW w:w="1700" w:type="pct"/>
          <w:shd w:val="clear" w:color="auto" w:fill="7F7F7F" w:themeFill="text1" w:themeFillTint="80"/>
        </w:tcPr>
        <w:p w14:paraId="46C4DD36" w14:textId="77777777" w:rsidR="00914B2D" w:rsidRDefault="00914B2D" w:rsidP="00384A08">
          <w:pPr>
            <w:pStyle w:val="NoSpacing"/>
          </w:pPr>
        </w:p>
      </w:tc>
    </w:tr>
    <w:tr w:rsidR="00914B2D" w14:paraId="0AA79DA9" w14:textId="77777777" w:rsidTr="00384A08">
      <w:sdt>
        <w:sdtPr>
          <w:rPr>
            <w:color w:val="262626" w:themeColor="text1" w:themeTint="D9"/>
          </w:rPr>
          <w:alias w:val="Title"/>
          <w:tag w:val=""/>
          <w:id w:val="1967466032"/>
          <w:placeholder>
            <w:docPart w:val="3AF4140810CC6E43860B15B66D9A4CD6"/>
          </w:placeholder>
          <w:dataBinding w:prefixMappings="xmlns:ns0='http://purl.org/dc/elements/1.1/' xmlns:ns1='http://schemas.openxmlformats.org/package/2006/metadata/core-properties' " w:xpath="/ns1:coreProperties[1]/ns0:title[1]" w:storeItemID="{6C3C8BC8-F283-45AE-878A-BAB7291924A1}"/>
          <w:text/>
        </w:sdtPr>
        <w:sdtContent>
          <w:tc>
            <w:tcPr>
              <w:tcW w:w="3200" w:type="pct"/>
              <w:vAlign w:val="bottom"/>
            </w:tcPr>
            <w:p w14:paraId="592EC12F" w14:textId="77777777" w:rsidR="00914B2D" w:rsidRPr="00AA218C" w:rsidRDefault="00914B2D" w:rsidP="00384A08">
              <w:pPr>
                <w:pStyle w:val="Footer"/>
                <w:rPr>
                  <w:color w:val="262626" w:themeColor="text1" w:themeTint="D9"/>
                </w:rPr>
              </w:pPr>
              <w:r>
                <w:rPr>
                  <w:color w:val="262626" w:themeColor="text1" w:themeTint="D9"/>
                </w:rPr>
                <w:t>Mapped-In-Israel API</w:t>
              </w:r>
            </w:p>
          </w:tc>
        </w:sdtContent>
      </w:sdt>
      <w:tc>
        <w:tcPr>
          <w:tcW w:w="104" w:type="pct"/>
          <w:vAlign w:val="bottom"/>
        </w:tcPr>
        <w:p w14:paraId="71B5FC71" w14:textId="77777777" w:rsidR="00914B2D" w:rsidRDefault="00914B2D" w:rsidP="00384A08">
          <w:pPr>
            <w:pStyle w:val="Footer"/>
          </w:pPr>
        </w:p>
      </w:tc>
      <w:tc>
        <w:tcPr>
          <w:tcW w:w="1700" w:type="pct"/>
          <w:vAlign w:val="bottom"/>
        </w:tcPr>
        <w:p w14:paraId="6DA2691E" w14:textId="77777777" w:rsidR="00914B2D" w:rsidRDefault="00914B2D" w:rsidP="00384A08">
          <w:pPr>
            <w:pStyle w:val="FooterRight"/>
          </w:pPr>
          <w:r>
            <w:fldChar w:fldCharType="begin"/>
          </w:r>
          <w:r>
            <w:instrText xml:space="preserve"> Page </w:instrText>
          </w:r>
          <w:r>
            <w:fldChar w:fldCharType="separate"/>
          </w:r>
          <w:r w:rsidR="00BB03E1">
            <w:rPr>
              <w:noProof/>
            </w:rPr>
            <w:t>11</w:t>
          </w:r>
          <w:r>
            <w:fldChar w:fldCharType="end"/>
          </w:r>
        </w:p>
      </w:tc>
    </w:tr>
  </w:tbl>
  <w:p w14:paraId="5B581650" w14:textId="77777777" w:rsidR="00914B2D" w:rsidRPr="00384A08" w:rsidRDefault="00914B2D"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C1264" w14:textId="77777777" w:rsidR="00914B2D" w:rsidRDefault="00914B2D">
      <w:pPr>
        <w:spacing w:after="0" w:line="240" w:lineRule="auto"/>
      </w:pPr>
      <w:r>
        <w:separator/>
      </w:r>
    </w:p>
  </w:footnote>
  <w:footnote w:type="continuationSeparator" w:id="0">
    <w:p w14:paraId="7667EBA1" w14:textId="77777777" w:rsidR="00914B2D" w:rsidRDefault="00914B2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63F650B8"/>
    <w:lvl w:ilvl="0">
      <w:start w:val="1"/>
      <w:numFmt w:val="bullet"/>
      <w:pStyle w:val="ListBullet"/>
      <w:lvlText w:val="n"/>
      <w:lvlJc w:val="left"/>
      <w:pPr>
        <w:tabs>
          <w:tab w:val="num" w:pos="360"/>
        </w:tabs>
        <w:ind w:left="360" w:hanging="360"/>
      </w:pPr>
      <w:rPr>
        <w:rFonts w:ascii="Wingdings" w:hAnsi="Wingdings" w:hint="default"/>
        <w:color w:val="244A58" w:themeColor="accent2"/>
        <w:sz w:val="20"/>
        <w:szCs w:val="20"/>
      </w:rPr>
    </w:lvl>
  </w:abstractNum>
  <w:abstractNum w:abstractNumId="3">
    <w:nsid w:val="00877590"/>
    <w:multiLevelType w:val="multilevel"/>
    <w:tmpl w:val="B3E2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D959DD"/>
    <w:multiLevelType w:val="multilevel"/>
    <w:tmpl w:val="9F20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DA4A57"/>
    <w:multiLevelType w:val="hybridMultilevel"/>
    <w:tmpl w:val="739A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5491B"/>
    <w:multiLevelType w:val="hybridMultilevel"/>
    <w:tmpl w:val="9EA6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13AF3"/>
    <w:multiLevelType w:val="hybridMultilevel"/>
    <w:tmpl w:val="8BFCC9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13D1161"/>
    <w:multiLevelType w:val="multilevel"/>
    <w:tmpl w:val="E26C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CF2549"/>
    <w:multiLevelType w:val="hybridMultilevel"/>
    <w:tmpl w:val="3F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9"/>
  </w:num>
  <w:num w:numId="8">
    <w:abstractNumId w:val="5"/>
  </w:num>
  <w:num w:numId="9">
    <w:abstractNumId w:val="3"/>
  </w:num>
  <w:num w:numId="10">
    <w:abstractNumId w:val="7"/>
  </w:num>
  <w:num w:numId="11">
    <w:abstractNumId w:val="6"/>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A10"/>
    <w:rsid w:val="00056BDA"/>
    <w:rsid w:val="0006040F"/>
    <w:rsid w:val="00061C6E"/>
    <w:rsid w:val="00062EFE"/>
    <w:rsid w:val="00090017"/>
    <w:rsid w:val="000A1436"/>
    <w:rsid w:val="000A6E18"/>
    <w:rsid w:val="000C0176"/>
    <w:rsid w:val="000D0DC1"/>
    <w:rsid w:val="000D758C"/>
    <w:rsid w:val="00165340"/>
    <w:rsid w:val="001845BE"/>
    <w:rsid w:val="00191511"/>
    <w:rsid w:val="001D3F69"/>
    <w:rsid w:val="001F4E23"/>
    <w:rsid w:val="00220DF1"/>
    <w:rsid w:val="002220FB"/>
    <w:rsid w:val="00246123"/>
    <w:rsid w:val="00252D0B"/>
    <w:rsid w:val="0026113B"/>
    <w:rsid w:val="002616CD"/>
    <w:rsid w:val="002F1886"/>
    <w:rsid w:val="002F444C"/>
    <w:rsid w:val="003606E0"/>
    <w:rsid w:val="00361C47"/>
    <w:rsid w:val="003663C3"/>
    <w:rsid w:val="00384A08"/>
    <w:rsid w:val="00397DE6"/>
    <w:rsid w:val="003B4806"/>
    <w:rsid w:val="003C2970"/>
    <w:rsid w:val="00405479"/>
    <w:rsid w:val="0044266D"/>
    <w:rsid w:val="0046343D"/>
    <w:rsid w:val="004A5130"/>
    <w:rsid w:val="0051158C"/>
    <w:rsid w:val="00550F01"/>
    <w:rsid w:val="00592AD9"/>
    <w:rsid w:val="005D2990"/>
    <w:rsid w:val="0062571F"/>
    <w:rsid w:val="0067573E"/>
    <w:rsid w:val="00770051"/>
    <w:rsid w:val="00782074"/>
    <w:rsid w:val="00792D99"/>
    <w:rsid w:val="007973D4"/>
    <w:rsid w:val="008015BC"/>
    <w:rsid w:val="0084602E"/>
    <w:rsid w:val="008550ED"/>
    <w:rsid w:val="0089112B"/>
    <w:rsid w:val="008B714F"/>
    <w:rsid w:val="008C2A28"/>
    <w:rsid w:val="008D4AF9"/>
    <w:rsid w:val="008D55C5"/>
    <w:rsid w:val="00900A75"/>
    <w:rsid w:val="009042A3"/>
    <w:rsid w:val="00914B2D"/>
    <w:rsid w:val="0097630C"/>
    <w:rsid w:val="009A12FE"/>
    <w:rsid w:val="009A4006"/>
    <w:rsid w:val="009B5FD5"/>
    <w:rsid w:val="009D619F"/>
    <w:rsid w:val="009F709B"/>
    <w:rsid w:val="00A03075"/>
    <w:rsid w:val="00A23863"/>
    <w:rsid w:val="00A52A7F"/>
    <w:rsid w:val="00A67CC8"/>
    <w:rsid w:val="00A76A9C"/>
    <w:rsid w:val="00A81AEA"/>
    <w:rsid w:val="00AE75CA"/>
    <w:rsid w:val="00AF28CB"/>
    <w:rsid w:val="00B30ABB"/>
    <w:rsid w:val="00B5346F"/>
    <w:rsid w:val="00B64F98"/>
    <w:rsid w:val="00BB03E1"/>
    <w:rsid w:val="00BF3B67"/>
    <w:rsid w:val="00C00D15"/>
    <w:rsid w:val="00C64A94"/>
    <w:rsid w:val="00C660B1"/>
    <w:rsid w:val="00C9044A"/>
    <w:rsid w:val="00D350A4"/>
    <w:rsid w:val="00D52277"/>
    <w:rsid w:val="00D67FE3"/>
    <w:rsid w:val="00DB3150"/>
    <w:rsid w:val="00E05192"/>
    <w:rsid w:val="00E20E90"/>
    <w:rsid w:val="00E2284B"/>
    <w:rsid w:val="00E77C19"/>
    <w:rsid w:val="00EA2B3C"/>
    <w:rsid w:val="00EC7A10"/>
    <w:rsid w:val="00ED1B61"/>
    <w:rsid w:val="00ED4815"/>
    <w:rsid w:val="00F277E6"/>
    <w:rsid w:val="00F3433D"/>
    <w:rsid w:val="00F35D6D"/>
    <w:rsid w:val="00F445ED"/>
    <w:rsid w:val="00F56FB8"/>
    <w:rsid w:val="00F73F39"/>
    <w:rsid w:val="00F93B5E"/>
    <w:rsid w:val="00F94AD3"/>
    <w:rsid w:val="00FB4ED2"/>
    <w:rsid w:val="00FC6FCB"/>
    <w:rsid w:val="00FE4E43"/>
    <w:rsid w:val="00FE4F0C"/>
    <w:rsid w:val="00FF2074"/>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04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244A58"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244A58" w:themeColor="accent2"/>
    </w:rPr>
  </w:style>
  <w:style w:type="paragraph" w:styleId="Heading4">
    <w:name w:val="heading 4"/>
    <w:basedOn w:val="Normal"/>
    <w:next w:val="Normal"/>
    <w:link w:val="Heading4Char"/>
    <w:uiPriority w:val="1"/>
    <w:unhideWhenUsed/>
    <w:qFormat/>
    <w:rsid w:val="009F709B"/>
    <w:pPr>
      <w:keepNext/>
      <w:keepLines/>
      <w:spacing w:before="200" w:after="0"/>
      <w:outlineLvl w:val="3"/>
    </w:pPr>
    <w:rPr>
      <w:rFonts w:asciiTheme="majorHAnsi" w:eastAsiaTheme="majorEastAsia" w:hAnsiTheme="majorHAnsi" w:cstheme="majorBidi"/>
      <w:bCs/>
      <w:iCs/>
      <w:color w:val="2C7C9F"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244A58"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244A58"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244A58" w:themeColor="accent2"/>
      <w:sz w:val="20"/>
      <w:szCs w:val="24"/>
    </w:rPr>
  </w:style>
  <w:style w:type="character" w:customStyle="1" w:styleId="Heading4Char">
    <w:name w:val="Heading 4 Char"/>
    <w:basedOn w:val="DefaultParagraphFont"/>
    <w:link w:val="Heading4"/>
    <w:uiPriority w:val="1"/>
    <w:rsid w:val="009F709B"/>
    <w:rPr>
      <w:rFonts w:asciiTheme="majorHAnsi" w:eastAsiaTheme="majorEastAsia" w:hAnsiTheme="majorHAnsi" w:cstheme="majorBidi"/>
      <w:bCs/>
      <w:iCs/>
      <w:color w:val="2C7C9F"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163D4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244A58"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244A58"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244A58"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244A58"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244A58"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EC7A10"/>
    <w:pPr>
      <w:ind w:left="720"/>
      <w:contextualSpacing/>
    </w:pPr>
  </w:style>
  <w:style w:type="table" w:styleId="LightList-Accent2">
    <w:name w:val="Light List Accent 2"/>
    <w:basedOn w:val="TableNormal"/>
    <w:uiPriority w:val="61"/>
    <w:rsid w:val="009A12FE"/>
    <w:pPr>
      <w:spacing w:after="0" w:line="240" w:lineRule="auto"/>
    </w:pPr>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44A58" w:themeFill="accent2"/>
      </w:tcPr>
    </w:tblStylePr>
    <w:tblStylePr w:type="lastRow">
      <w:pPr>
        <w:spacing w:before="0" w:after="0" w:line="240" w:lineRule="auto"/>
      </w:pPr>
      <w:rPr>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tcBorders>
      </w:tcPr>
    </w:tblStylePr>
    <w:tblStylePr w:type="firstCol">
      <w:rPr>
        <w:b/>
        <w:bCs/>
      </w:rPr>
    </w:tblStylePr>
    <w:tblStylePr w:type="lastCol">
      <w:rPr>
        <w:b/>
        <w:bCs/>
      </w:r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style>
  <w:style w:type="character" w:styleId="Hyperlink">
    <w:name w:val="Hyperlink"/>
    <w:basedOn w:val="DefaultParagraphFont"/>
    <w:uiPriority w:val="99"/>
    <w:unhideWhenUsed/>
    <w:rsid w:val="00405479"/>
    <w:rPr>
      <w:color w:val="7030A0" w:themeColor="hyperlink"/>
      <w:u w:val="single"/>
    </w:rPr>
  </w:style>
  <w:style w:type="character" w:styleId="FollowedHyperlink">
    <w:name w:val="FollowedHyperlink"/>
    <w:basedOn w:val="DefaultParagraphFont"/>
    <w:uiPriority w:val="99"/>
    <w:semiHidden/>
    <w:unhideWhenUsed/>
    <w:rsid w:val="00405479"/>
    <w:rPr>
      <w:color w:val="00B0F0" w:themeColor="followedHyperlink"/>
      <w:u w:val="single"/>
    </w:rPr>
  </w:style>
  <w:style w:type="paragraph" w:styleId="HTMLPreformatted">
    <w:name w:val="HTML Preformatted"/>
    <w:basedOn w:val="Normal"/>
    <w:link w:val="HTMLPreformattedChar"/>
    <w:uiPriority w:val="99"/>
    <w:semiHidden/>
    <w:unhideWhenUsed/>
    <w:rsid w:val="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Cs w:val="20"/>
    </w:rPr>
  </w:style>
  <w:style w:type="character" w:customStyle="1" w:styleId="HTMLPreformattedChar">
    <w:name w:val="HTML Preformatted Char"/>
    <w:basedOn w:val="DefaultParagraphFont"/>
    <w:link w:val="HTMLPreformatted"/>
    <w:uiPriority w:val="99"/>
    <w:semiHidden/>
    <w:rsid w:val="003C297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244A58"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244A58" w:themeColor="accent2"/>
    </w:rPr>
  </w:style>
  <w:style w:type="paragraph" w:styleId="Heading4">
    <w:name w:val="heading 4"/>
    <w:basedOn w:val="Normal"/>
    <w:next w:val="Normal"/>
    <w:link w:val="Heading4Char"/>
    <w:uiPriority w:val="1"/>
    <w:unhideWhenUsed/>
    <w:qFormat/>
    <w:rsid w:val="009F709B"/>
    <w:pPr>
      <w:keepNext/>
      <w:keepLines/>
      <w:spacing w:before="200" w:after="0"/>
      <w:outlineLvl w:val="3"/>
    </w:pPr>
    <w:rPr>
      <w:rFonts w:asciiTheme="majorHAnsi" w:eastAsiaTheme="majorEastAsia" w:hAnsiTheme="majorHAnsi" w:cstheme="majorBidi"/>
      <w:bCs/>
      <w:iCs/>
      <w:color w:val="2C7C9F"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244A58"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244A58"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244A58" w:themeColor="accent2"/>
      <w:sz w:val="20"/>
      <w:szCs w:val="24"/>
    </w:rPr>
  </w:style>
  <w:style w:type="character" w:customStyle="1" w:styleId="Heading4Char">
    <w:name w:val="Heading 4 Char"/>
    <w:basedOn w:val="DefaultParagraphFont"/>
    <w:link w:val="Heading4"/>
    <w:uiPriority w:val="1"/>
    <w:rsid w:val="009F709B"/>
    <w:rPr>
      <w:rFonts w:asciiTheme="majorHAnsi" w:eastAsiaTheme="majorEastAsia" w:hAnsiTheme="majorHAnsi" w:cstheme="majorBidi"/>
      <w:bCs/>
      <w:iCs/>
      <w:color w:val="2C7C9F"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163D4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244A58"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244A58"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244A58"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244A58"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244A58"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EC7A10"/>
    <w:pPr>
      <w:ind w:left="720"/>
      <w:contextualSpacing/>
    </w:pPr>
  </w:style>
  <w:style w:type="table" w:styleId="LightList-Accent2">
    <w:name w:val="Light List Accent 2"/>
    <w:basedOn w:val="TableNormal"/>
    <w:uiPriority w:val="61"/>
    <w:rsid w:val="009A12FE"/>
    <w:pPr>
      <w:spacing w:after="0" w:line="240" w:lineRule="auto"/>
    </w:pPr>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44A58" w:themeFill="accent2"/>
      </w:tcPr>
    </w:tblStylePr>
    <w:tblStylePr w:type="lastRow">
      <w:pPr>
        <w:spacing w:before="0" w:after="0" w:line="240" w:lineRule="auto"/>
      </w:pPr>
      <w:rPr>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tcBorders>
      </w:tcPr>
    </w:tblStylePr>
    <w:tblStylePr w:type="firstCol">
      <w:rPr>
        <w:b/>
        <w:bCs/>
      </w:rPr>
    </w:tblStylePr>
    <w:tblStylePr w:type="lastCol">
      <w:rPr>
        <w:b/>
        <w:bCs/>
      </w:r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style>
  <w:style w:type="character" w:styleId="Hyperlink">
    <w:name w:val="Hyperlink"/>
    <w:basedOn w:val="DefaultParagraphFont"/>
    <w:uiPriority w:val="99"/>
    <w:unhideWhenUsed/>
    <w:rsid w:val="00405479"/>
    <w:rPr>
      <w:color w:val="7030A0" w:themeColor="hyperlink"/>
      <w:u w:val="single"/>
    </w:rPr>
  </w:style>
  <w:style w:type="character" w:styleId="FollowedHyperlink">
    <w:name w:val="FollowedHyperlink"/>
    <w:basedOn w:val="DefaultParagraphFont"/>
    <w:uiPriority w:val="99"/>
    <w:semiHidden/>
    <w:unhideWhenUsed/>
    <w:rsid w:val="00405479"/>
    <w:rPr>
      <w:color w:val="00B0F0" w:themeColor="followedHyperlink"/>
      <w:u w:val="single"/>
    </w:rPr>
  </w:style>
  <w:style w:type="paragraph" w:styleId="HTMLPreformatted">
    <w:name w:val="HTML Preformatted"/>
    <w:basedOn w:val="Normal"/>
    <w:link w:val="HTMLPreformattedChar"/>
    <w:uiPriority w:val="99"/>
    <w:semiHidden/>
    <w:unhideWhenUsed/>
    <w:rsid w:val="003C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Cs w:val="20"/>
    </w:rPr>
  </w:style>
  <w:style w:type="character" w:customStyle="1" w:styleId="HTMLPreformattedChar">
    <w:name w:val="HTML Preformatted Char"/>
    <w:basedOn w:val="DefaultParagraphFont"/>
    <w:link w:val="HTMLPreformatted"/>
    <w:uiPriority w:val="99"/>
    <w:semiHidden/>
    <w:rsid w:val="003C297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2306">
      <w:bodyDiv w:val="1"/>
      <w:marLeft w:val="0"/>
      <w:marRight w:val="0"/>
      <w:marTop w:val="0"/>
      <w:marBottom w:val="0"/>
      <w:divBdr>
        <w:top w:val="none" w:sz="0" w:space="0" w:color="auto"/>
        <w:left w:val="none" w:sz="0" w:space="0" w:color="auto"/>
        <w:bottom w:val="none" w:sz="0" w:space="0" w:color="auto"/>
        <w:right w:val="none" w:sz="0" w:space="0" w:color="auto"/>
      </w:divBdr>
    </w:div>
    <w:div w:id="178548277">
      <w:bodyDiv w:val="1"/>
      <w:marLeft w:val="0"/>
      <w:marRight w:val="0"/>
      <w:marTop w:val="0"/>
      <w:marBottom w:val="0"/>
      <w:divBdr>
        <w:top w:val="none" w:sz="0" w:space="0" w:color="auto"/>
        <w:left w:val="none" w:sz="0" w:space="0" w:color="auto"/>
        <w:bottom w:val="none" w:sz="0" w:space="0" w:color="auto"/>
        <w:right w:val="none" w:sz="0" w:space="0" w:color="auto"/>
      </w:divBdr>
    </w:div>
    <w:div w:id="193158993">
      <w:bodyDiv w:val="1"/>
      <w:marLeft w:val="0"/>
      <w:marRight w:val="0"/>
      <w:marTop w:val="0"/>
      <w:marBottom w:val="0"/>
      <w:divBdr>
        <w:top w:val="none" w:sz="0" w:space="0" w:color="auto"/>
        <w:left w:val="none" w:sz="0" w:space="0" w:color="auto"/>
        <w:bottom w:val="none" w:sz="0" w:space="0" w:color="auto"/>
        <w:right w:val="none" w:sz="0" w:space="0" w:color="auto"/>
      </w:divBdr>
    </w:div>
    <w:div w:id="207106800">
      <w:bodyDiv w:val="1"/>
      <w:marLeft w:val="0"/>
      <w:marRight w:val="0"/>
      <w:marTop w:val="0"/>
      <w:marBottom w:val="0"/>
      <w:divBdr>
        <w:top w:val="none" w:sz="0" w:space="0" w:color="auto"/>
        <w:left w:val="none" w:sz="0" w:space="0" w:color="auto"/>
        <w:bottom w:val="none" w:sz="0" w:space="0" w:color="auto"/>
        <w:right w:val="none" w:sz="0" w:space="0" w:color="auto"/>
      </w:divBdr>
    </w:div>
    <w:div w:id="242033202">
      <w:bodyDiv w:val="1"/>
      <w:marLeft w:val="0"/>
      <w:marRight w:val="0"/>
      <w:marTop w:val="0"/>
      <w:marBottom w:val="0"/>
      <w:divBdr>
        <w:top w:val="none" w:sz="0" w:space="0" w:color="auto"/>
        <w:left w:val="none" w:sz="0" w:space="0" w:color="auto"/>
        <w:bottom w:val="none" w:sz="0" w:space="0" w:color="auto"/>
        <w:right w:val="none" w:sz="0" w:space="0" w:color="auto"/>
      </w:divBdr>
    </w:div>
    <w:div w:id="252011981">
      <w:bodyDiv w:val="1"/>
      <w:marLeft w:val="0"/>
      <w:marRight w:val="0"/>
      <w:marTop w:val="0"/>
      <w:marBottom w:val="0"/>
      <w:divBdr>
        <w:top w:val="none" w:sz="0" w:space="0" w:color="auto"/>
        <w:left w:val="none" w:sz="0" w:space="0" w:color="auto"/>
        <w:bottom w:val="none" w:sz="0" w:space="0" w:color="auto"/>
        <w:right w:val="none" w:sz="0" w:space="0" w:color="auto"/>
      </w:divBdr>
      <w:divsChild>
        <w:div w:id="570625128">
          <w:marLeft w:val="0"/>
          <w:marRight w:val="120"/>
          <w:marTop w:val="0"/>
          <w:marBottom w:val="0"/>
          <w:divBdr>
            <w:top w:val="none" w:sz="0" w:space="0" w:color="auto"/>
            <w:left w:val="none" w:sz="0" w:space="0" w:color="auto"/>
            <w:bottom w:val="none" w:sz="0" w:space="0" w:color="auto"/>
            <w:right w:val="none" w:sz="0" w:space="0" w:color="auto"/>
          </w:divBdr>
        </w:div>
      </w:divsChild>
    </w:div>
    <w:div w:id="271057309">
      <w:bodyDiv w:val="1"/>
      <w:marLeft w:val="0"/>
      <w:marRight w:val="0"/>
      <w:marTop w:val="0"/>
      <w:marBottom w:val="0"/>
      <w:divBdr>
        <w:top w:val="none" w:sz="0" w:space="0" w:color="auto"/>
        <w:left w:val="none" w:sz="0" w:space="0" w:color="auto"/>
        <w:bottom w:val="none" w:sz="0" w:space="0" w:color="auto"/>
        <w:right w:val="none" w:sz="0" w:space="0" w:color="auto"/>
      </w:divBdr>
    </w:div>
    <w:div w:id="274407065">
      <w:bodyDiv w:val="1"/>
      <w:marLeft w:val="0"/>
      <w:marRight w:val="0"/>
      <w:marTop w:val="0"/>
      <w:marBottom w:val="0"/>
      <w:divBdr>
        <w:top w:val="none" w:sz="0" w:space="0" w:color="auto"/>
        <w:left w:val="none" w:sz="0" w:space="0" w:color="auto"/>
        <w:bottom w:val="none" w:sz="0" w:space="0" w:color="auto"/>
        <w:right w:val="none" w:sz="0" w:space="0" w:color="auto"/>
      </w:divBdr>
    </w:div>
    <w:div w:id="274480602">
      <w:bodyDiv w:val="1"/>
      <w:marLeft w:val="0"/>
      <w:marRight w:val="0"/>
      <w:marTop w:val="0"/>
      <w:marBottom w:val="0"/>
      <w:divBdr>
        <w:top w:val="none" w:sz="0" w:space="0" w:color="auto"/>
        <w:left w:val="none" w:sz="0" w:space="0" w:color="auto"/>
        <w:bottom w:val="none" w:sz="0" w:space="0" w:color="auto"/>
        <w:right w:val="none" w:sz="0" w:space="0" w:color="auto"/>
      </w:divBdr>
    </w:div>
    <w:div w:id="292368457">
      <w:bodyDiv w:val="1"/>
      <w:marLeft w:val="0"/>
      <w:marRight w:val="0"/>
      <w:marTop w:val="0"/>
      <w:marBottom w:val="0"/>
      <w:divBdr>
        <w:top w:val="none" w:sz="0" w:space="0" w:color="auto"/>
        <w:left w:val="none" w:sz="0" w:space="0" w:color="auto"/>
        <w:bottom w:val="none" w:sz="0" w:space="0" w:color="auto"/>
        <w:right w:val="none" w:sz="0" w:space="0" w:color="auto"/>
      </w:divBdr>
    </w:div>
    <w:div w:id="299310504">
      <w:bodyDiv w:val="1"/>
      <w:marLeft w:val="0"/>
      <w:marRight w:val="0"/>
      <w:marTop w:val="0"/>
      <w:marBottom w:val="0"/>
      <w:divBdr>
        <w:top w:val="none" w:sz="0" w:space="0" w:color="auto"/>
        <w:left w:val="none" w:sz="0" w:space="0" w:color="auto"/>
        <w:bottom w:val="none" w:sz="0" w:space="0" w:color="auto"/>
        <w:right w:val="none" w:sz="0" w:space="0" w:color="auto"/>
      </w:divBdr>
    </w:div>
    <w:div w:id="335764344">
      <w:bodyDiv w:val="1"/>
      <w:marLeft w:val="0"/>
      <w:marRight w:val="0"/>
      <w:marTop w:val="0"/>
      <w:marBottom w:val="0"/>
      <w:divBdr>
        <w:top w:val="none" w:sz="0" w:space="0" w:color="auto"/>
        <w:left w:val="none" w:sz="0" w:space="0" w:color="auto"/>
        <w:bottom w:val="none" w:sz="0" w:space="0" w:color="auto"/>
        <w:right w:val="none" w:sz="0" w:space="0" w:color="auto"/>
      </w:divBdr>
    </w:div>
    <w:div w:id="341858903">
      <w:bodyDiv w:val="1"/>
      <w:marLeft w:val="0"/>
      <w:marRight w:val="0"/>
      <w:marTop w:val="0"/>
      <w:marBottom w:val="0"/>
      <w:divBdr>
        <w:top w:val="none" w:sz="0" w:space="0" w:color="auto"/>
        <w:left w:val="none" w:sz="0" w:space="0" w:color="auto"/>
        <w:bottom w:val="none" w:sz="0" w:space="0" w:color="auto"/>
        <w:right w:val="none" w:sz="0" w:space="0" w:color="auto"/>
      </w:divBdr>
    </w:div>
    <w:div w:id="397434148">
      <w:bodyDiv w:val="1"/>
      <w:marLeft w:val="0"/>
      <w:marRight w:val="0"/>
      <w:marTop w:val="0"/>
      <w:marBottom w:val="0"/>
      <w:divBdr>
        <w:top w:val="none" w:sz="0" w:space="0" w:color="auto"/>
        <w:left w:val="none" w:sz="0" w:space="0" w:color="auto"/>
        <w:bottom w:val="none" w:sz="0" w:space="0" w:color="auto"/>
        <w:right w:val="none" w:sz="0" w:space="0" w:color="auto"/>
      </w:divBdr>
    </w:div>
    <w:div w:id="464930214">
      <w:bodyDiv w:val="1"/>
      <w:marLeft w:val="0"/>
      <w:marRight w:val="0"/>
      <w:marTop w:val="0"/>
      <w:marBottom w:val="0"/>
      <w:divBdr>
        <w:top w:val="none" w:sz="0" w:space="0" w:color="auto"/>
        <w:left w:val="none" w:sz="0" w:space="0" w:color="auto"/>
        <w:bottom w:val="none" w:sz="0" w:space="0" w:color="auto"/>
        <w:right w:val="none" w:sz="0" w:space="0" w:color="auto"/>
      </w:divBdr>
    </w:div>
    <w:div w:id="480512156">
      <w:bodyDiv w:val="1"/>
      <w:marLeft w:val="0"/>
      <w:marRight w:val="0"/>
      <w:marTop w:val="0"/>
      <w:marBottom w:val="0"/>
      <w:divBdr>
        <w:top w:val="none" w:sz="0" w:space="0" w:color="auto"/>
        <w:left w:val="none" w:sz="0" w:space="0" w:color="auto"/>
        <w:bottom w:val="none" w:sz="0" w:space="0" w:color="auto"/>
        <w:right w:val="none" w:sz="0" w:space="0" w:color="auto"/>
      </w:divBdr>
    </w:div>
    <w:div w:id="489324426">
      <w:bodyDiv w:val="1"/>
      <w:marLeft w:val="0"/>
      <w:marRight w:val="0"/>
      <w:marTop w:val="0"/>
      <w:marBottom w:val="0"/>
      <w:divBdr>
        <w:top w:val="none" w:sz="0" w:space="0" w:color="auto"/>
        <w:left w:val="none" w:sz="0" w:space="0" w:color="auto"/>
        <w:bottom w:val="none" w:sz="0" w:space="0" w:color="auto"/>
        <w:right w:val="none" w:sz="0" w:space="0" w:color="auto"/>
      </w:divBdr>
    </w:div>
    <w:div w:id="505898857">
      <w:bodyDiv w:val="1"/>
      <w:marLeft w:val="0"/>
      <w:marRight w:val="0"/>
      <w:marTop w:val="0"/>
      <w:marBottom w:val="0"/>
      <w:divBdr>
        <w:top w:val="none" w:sz="0" w:space="0" w:color="auto"/>
        <w:left w:val="none" w:sz="0" w:space="0" w:color="auto"/>
        <w:bottom w:val="none" w:sz="0" w:space="0" w:color="auto"/>
        <w:right w:val="none" w:sz="0" w:space="0" w:color="auto"/>
      </w:divBdr>
    </w:div>
    <w:div w:id="536965242">
      <w:bodyDiv w:val="1"/>
      <w:marLeft w:val="0"/>
      <w:marRight w:val="0"/>
      <w:marTop w:val="0"/>
      <w:marBottom w:val="0"/>
      <w:divBdr>
        <w:top w:val="none" w:sz="0" w:space="0" w:color="auto"/>
        <w:left w:val="none" w:sz="0" w:space="0" w:color="auto"/>
        <w:bottom w:val="none" w:sz="0" w:space="0" w:color="auto"/>
        <w:right w:val="none" w:sz="0" w:space="0" w:color="auto"/>
      </w:divBdr>
    </w:div>
    <w:div w:id="543837437">
      <w:bodyDiv w:val="1"/>
      <w:marLeft w:val="0"/>
      <w:marRight w:val="0"/>
      <w:marTop w:val="0"/>
      <w:marBottom w:val="0"/>
      <w:divBdr>
        <w:top w:val="none" w:sz="0" w:space="0" w:color="auto"/>
        <w:left w:val="none" w:sz="0" w:space="0" w:color="auto"/>
        <w:bottom w:val="none" w:sz="0" w:space="0" w:color="auto"/>
        <w:right w:val="none" w:sz="0" w:space="0" w:color="auto"/>
      </w:divBdr>
    </w:div>
    <w:div w:id="615529044">
      <w:bodyDiv w:val="1"/>
      <w:marLeft w:val="0"/>
      <w:marRight w:val="0"/>
      <w:marTop w:val="0"/>
      <w:marBottom w:val="0"/>
      <w:divBdr>
        <w:top w:val="none" w:sz="0" w:space="0" w:color="auto"/>
        <w:left w:val="none" w:sz="0" w:space="0" w:color="auto"/>
        <w:bottom w:val="none" w:sz="0" w:space="0" w:color="auto"/>
        <w:right w:val="none" w:sz="0" w:space="0" w:color="auto"/>
      </w:divBdr>
    </w:div>
    <w:div w:id="640234477">
      <w:bodyDiv w:val="1"/>
      <w:marLeft w:val="0"/>
      <w:marRight w:val="0"/>
      <w:marTop w:val="0"/>
      <w:marBottom w:val="0"/>
      <w:divBdr>
        <w:top w:val="none" w:sz="0" w:space="0" w:color="auto"/>
        <w:left w:val="none" w:sz="0" w:space="0" w:color="auto"/>
        <w:bottom w:val="none" w:sz="0" w:space="0" w:color="auto"/>
        <w:right w:val="none" w:sz="0" w:space="0" w:color="auto"/>
      </w:divBdr>
    </w:div>
    <w:div w:id="665977239">
      <w:bodyDiv w:val="1"/>
      <w:marLeft w:val="0"/>
      <w:marRight w:val="0"/>
      <w:marTop w:val="0"/>
      <w:marBottom w:val="0"/>
      <w:divBdr>
        <w:top w:val="none" w:sz="0" w:space="0" w:color="auto"/>
        <w:left w:val="none" w:sz="0" w:space="0" w:color="auto"/>
        <w:bottom w:val="none" w:sz="0" w:space="0" w:color="auto"/>
        <w:right w:val="none" w:sz="0" w:space="0" w:color="auto"/>
      </w:divBdr>
    </w:div>
    <w:div w:id="733091483">
      <w:bodyDiv w:val="1"/>
      <w:marLeft w:val="0"/>
      <w:marRight w:val="0"/>
      <w:marTop w:val="0"/>
      <w:marBottom w:val="0"/>
      <w:divBdr>
        <w:top w:val="none" w:sz="0" w:space="0" w:color="auto"/>
        <w:left w:val="none" w:sz="0" w:space="0" w:color="auto"/>
        <w:bottom w:val="none" w:sz="0" w:space="0" w:color="auto"/>
        <w:right w:val="none" w:sz="0" w:space="0" w:color="auto"/>
      </w:divBdr>
    </w:div>
    <w:div w:id="819734010">
      <w:bodyDiv w:val="1"/>
      <w:marLeft w:val="0"/>
      <w:marRight w:val="0"/>
      <w:marTop w:val="0"/>
      <w:marBottom w:val="0"/>
      <w:divBdr>
        <w:top w:val="none" w:sz="0" w:space="0" w:color="auto"/>
        <w:left w:val="none" w:sz="0" w:space="0" w:color="auto"/>
        <w:bottom w:val="none" w:sz="0" w:space="0" w:color="auto"/>
        <w:right w:val="none" w:sz="0" w:space="0" w:color="auto"/>
      </w:divBdr>
    </w:div>
    <w:div w:id="845097163">
      <w:bodyDiv w:val="1"/>
      <w:marLeft w:val="0"/>
      <w:marRight w:val="0"/>
      <w:marTop w:val="0"/>
      <w:marBottom w:val="0"/>
      <w:divBdr>
        <w:top w:val="none" w:sz="0" w:space="0" w:color="auto"/>
        <w:left w:val="none" w:sz="0" w:space="0" w:color="auto"/>
        <w:bottom w:val="none" w:sz="0" w:space="0" w:color="auto"/>
        <w:right w:val="none" w:sz="0" w:space="0" w:color="auto"/>
      </w:divBdr>
    </w:div>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895237856">
      <w:bodyDiv w:val="1"/>
      <w:marLeft w:val="0"/>
      <w:marRight w:val="0"/>
      <w:marTop w:val="0"/>
      <w:marBottom w:val="0"/>
      <w:divBdr>
        <w:top w:val="none" w:sz="0" w:space="0" w:color="auto"/>
        <w:left w:val="none" w:sz="0" w:space="0" w:color="auto"/>
        <w:bottom w:val="none" w:sz="0" w:space="0" w:color="auto"/>
        <w:right w:val="none" w:sz="0" w:space="0" w:color="auto"/>
      </w:divBdr>
    </w:div>
    <w:div w:id="1008679006">
      <w:bodyDiv w:val="1"/>
      <w:marLeft w:val="0"/>
      <w:marRight w:val="0"/>
      <w:marTop w:val="0"/>
      <w:marBottom w:val="0"/>
      <w:divBdr>
        <w:top w:val="none" w:sz="0" w:space="0" w:color="auto"/>
        <w:left w:val="none" w:sz="0" w:space="0" w:color="auto"/>
        <w:bottom w:val="none" w:sz="0" w:space="0" w:color="auto"/>
        <w:right w:val="none" w:sz="0" w:space="0" w:color="auto"/>
      </w:divBdr>
    </w:div>
    <w:div w:id="1039553154">
      <w:bodyDiv w:val="1"/>
      <w:marLeft w:val="0"/>
      <w:marRight w:val="0"/>
      <w:marTop w:val="0"/>
      <w:marBottom w:val="0"/>
      <w:divBdr>
        <w:top w:val="none" w:sz="0" w:space="0" w:color="auto"/>
        <w:left w:val="none" w:sz="0" w:space="0" w:color="auto"/>
        <w:bottom w:val="none" w:sz="0" w:space="0" w:color="auto"/>
        <w:right w:val="none" w:sz="0" w:space="0" w:color="auto"/>
      </w:divBdr>
      <w:divsChild>
        <w:div w:id="755829461">
          <w:marLeft w:val="0"/>
          <w:marRight w:val="120"/>
          <w:marTop w:val="0"/>
          <w:marBottom w:val="0"/>
          <w:divBdr>
            <w:top w:val="none" w:sz="0" w:space="0" w:color="auto"/>
            <w:left w:val="none" w:sz="0" w:space="0" w:color="auto"/>
            <w:bottom w:val="none" w:sz="0" w:space="0" w:color="auto"/>
            <w:right w:val="none" w:sz="0" w:space="0" w:color="auto"/>
          </w:divBdr>
        </w:div>
        <w:div w:id="168103391">
          <w:marLeft w:val="0"/>
          <w:marRight w:val="1500"/>
          <w:marTop w:val="15"/>
          <w:marBottom w:val="0"/>
          <w:divBdr>
            <w:top w:val="none" w:sz="0" w:space="0" w:color="auto"/>
            <w:left w:val="none" w:sz="0" w:space="0" w:color="auto"/>
            <w:bottom w:val="none" w:sz="0" w:space="0" w:color="auto"/>
            <w:right w:val="none" w:sz="0" w:space="0" w:color="auto"/>
          </w:divBdr>
        </w:div>
      </w:divsChild>
    </w:div>
    <w:div w:id="1076394675">
      <w:bodyDiv w:val="1"/>
      <w:marLeft w:val="0"/>
      <w:marRight w:val="0"/>
      <w:marTop w:val="0"/>
      <w:marBottom w:val="0"/>
      <w:divBdr>
        <w:top w:val="none" w:sz="0" w:space="0" w:color="auto"/>
        <w:left w:val="none" w:sz="0" w:space="0" w:color="auto"/>
        <w:bottom w:val="none" w:sz="0" w:space="0" w:color="auto"/>
        <w:right w:val="none" w:sz="0" w:space="0" w:color="auto"/>
      </w:divBdr>
    </w:div>
    <w:div w:id="1119569686">
      <w:bodyDiv w:val="1"/>
      <w:marLeft w:val="0"/>
      <w:marRight w:val="0"/>
      <w:marTop w:val="0"/>
      <w:marBottom w:val="0"/>
      <w:divBdr>
        <w:top w:val="none" w:sz="0" w:space="0" w:color="auto"/>
        <w:left w:val="none" w:sz="0" w:space="0" w:color="auto"/>
        <w:bottom w:val="none" w:sz="0" w:space="0" w:color="auto"/>
        <w:right w:val="none" w:sz="0" w:space="0" w:color="auto"/>
      </w:divBdr>
      <w:divsChild>
        <w:div w:id="1783458984">
          <w:marLeft w:val="0"/>
          <w:marRight w:val="120"/>
          <w:marTop w:val="0"/>
          <w:marBottom w:val="0"/>
          <w:divBdr>
            <w:top w:val="none" w:sz="0" w:space="0" w:color="auto"/>
            <w:left w:val="none" w:sz="0" w:space="0" w:color="auto"/>
            <w:bottom w:val="none" w:sz="0" w:space="0" w:color="auto"/>
            <w:right w:val="none" w:sz="0" w:space="0" w:color="auto"/>
          </w:divBdr>
        </w:div>
        <w:div w:id="280380035">
          <w:marLeft w:val="0"/>
          <w:marRight w:val="1500"/>
          <w:marTop w:val="15"/>
          <w:marBottom w:val="0"/>
          <w:divBdr>
            <w:top w:val="none" w:sz="0" w:space="0" w:color="auto"/>
            <w:left w:val="none" w:sz="0" w:space="0" w:color="auto"/>
            <w:bottom w:val="none" w:sz="0" w:space="0" w:color="auto"/>
            <w:right w:val="none" w:sz="0" w:space="0" w:color="auto"/>
          </w:divBdr>
        </w:div>
      </w:divsChild>
    </w:div>
    <w:div w:id="1165516319">
      <w:bodyDiv w:val="1"/>
      <w:marLeft w:val="0"/>
      <w:marRight w:val="0"/>
      <w:marTop w:val="0"/>
      <w:marBottom w:val="0"/>
      <w:divBdr>
        <w:top w:val="none" w:sz="0" w:space="0" w:color="auto"/>
        <w:left w:val="none" w:sz="0" w:space="0" w:color="auto"/>
        <w:bottom w:val="none" w:sz="0" w:space="0" w:color="auto"/>
        <w:right w:val="none" w:sz="0" w:space="0" w:color="auto"/>
      </w:divBdr>
    </w:div>
    <w:div w:id="1167091685">
      <w:bodyDiv w:val="1"/>
      <w:marLeft w:val="0"/>
      <w:marRight w:val="0"/>
      <w:marTop w:val="0"/>
      <w:marBottom w:val="0"/>
      <w:divBdr>
        <w:top w:val="none" w:sz="0" w:space="0" w:color="auto"/>
        <w:left w:val="none" w:sz="0" w:space="0" w:color="auto"/>
        <w:bottom w:val="none" w:sz="0" w:space="0" w:color="auto"/>
        <w:right w:val="none" w:sz="0" w:space="0" w:color="auto"/>
      </w:divBdr>
    </w:div>
    <w:div w:id="1199857713">
      <w:bodyDiv w:val="1"/>
      <w:marLeft w:val="0"/>
      <w:marRight w:val="0"/>
      <w:marTop w:val="0"/>
      <w:marBottom w:val="0"/>
      <w:divBdr>
        <w:top w:val="none" w:sz="0" w:space="0" w:color="auto"/>
        <w:left w:val="none" w:sz="0" w:space="0" w:color="auto"/>
        <w:bottom w:val="none" w:sz="0" w:space="0" w:color="auto"/>
        <w:right w:val="none" w:sz="0" w:space="0" w:color="auto"/>
      </w:divBdr>
    </w:div>
    <w:div w:id="1335886154">
      <w:bodyDiv w:val="1"/>
      <w:marLeft w:val="0"/>
      <w:marRight w:val="0"/>
      <w:marTop w:val="0"/>
      <w:marBottom w:val="0"/>
      <w:divBdr>
        <w:top w:val="none" w:sz="0" w:space="0" w:color="auto"/>
        <w:left w:val="none" w:sz="0" w:space="0" w:color="auto"/>
        <w:bottom w:val="none" w:sz="0" w:space="0" w:color="auto"/>
        <w:right w:val="none" w:sz="0" w:space="0" w:color="auto"/>
      </w:divBdr>
    </w:div>
    <w:div w:id="1343818309">
      <w:bodyDiv w:val="1"/>
      <w:marLeft w:val="0"/>
      <w:marRight w:val="0"/>
      <w:marTop w:val="0"/>
      <w:marBottom w:val="0"/>
      <w:divBdr>
        <w:top w:val="none" w:sz="0" w:space="0" w:color="auto"/>
        <w:left w:val="none" w:sz="0" w:space="0" w:color="auto"/>
        <w:bottom w:val="none" w:sz="0" w:space="0" w:color="auto"/>
        <w:right w:val="none" w:sz="0" w:space="0" w:color="auto"/>
      </w:divBdr>
      <w:divsChild>
        <w:div w:id="2127505727">
          <w:marLeft w:val="0"/>
          <w:marRight w:val="120"/>
          <w:marTop w:val="0"/>
          <w:marBottom w:val="0"/>
          <w:divBdr>
            <w:top w:val="none" w:sz="0" w:space="0" w:color="auto"/>
            <w:left w:val="none" w:sz="0" w:space="0" w:color="auto"/>
            <w:bottom w:val="none" w:sz="0" w:space="0" w:color="auto"/>
            <w:right w:val="none" w:sz="0" w:space="0" w:color="auto"/>
          </w:divBdr>
        </w:div>
        <w:div w:id="2003393314">
          <w:marLeft w:val="0"/>
          <w:marRight w:val="1500"/>
          <w:marTop w:val="15"/>
          <w:marBottom w:val="0"/>
          <w:divBdr>
            <w:top w:val="none" w:sz="0" w:space="0" w:color="auto"/>
            <w:left w:val="none" w:sz="0" w:space="0" w:color="auto"/>
            <w:bottom w:val="none" w:sz="0" w:space="0" w:color="auto"/>
            <w:right w:val="none" w:sz="0" w:space="0" w:color="auto"/>
          </w:divBdr>
        </w:div>
      </w:divsChild>
    </w:div>
    <w:div w:id="1368916338">
      <w:bodyDiv w:val="1"/>
      <w:marLeft w:val="0"/>
      <w:marRight w:val="0"/>
      <w:marTop w:val="0"/>
      <w:marBottom w:val="0"/>
      <w:divBdr>
        <w:top w:val="none" w:sz="0" w:space="0" w:color="auto"/>
        <w:left w:val="none" w:sz="0" w:space="0" w:color="auto"/>
        <w:bottom w:val="none" w:sz="0" w:space="0" w:color="auto"/>
        <w:right w:val="none" w:sz="0" w:space="0" w:color="auto"/>
      </w:divBdr>
      <w:divsChild>
        <w:div w:id="221990580">
          <w:marLeft w:val="0"/>
          <w:marRight w:val="120"/>
          <w:marTop w:val="0"/>
          <w:marBottom w:val="0"/>
          <w:divBdr>
            <w:top w:val="none" w:sz="0" w:space="0" w:color="auto"/>
            <w:left w:val="none" w:sz="0" w:space="0" w:color="auto"/>
            <w:bottom w:val="none" w:sz="0" w:space="0" w:color="auto"/>
            <w:right w:val="none" w:sz="0" w:space="0" w:color="auto"/>
          </w:divBdr>
        </w:div>
        <w:div w:id="1789469060">
          <w:marLeft w:val="0"/>
          <w:marRight w:val="1500"/>
          <w:marTop w:val="15"/>
          <w:marBottom w:val="0"/>
          <w:divBdr>
            <w:top w:val="none" w:sz="0" w:space="0" w:color="auto"/>
            <w:left w:val="none" w:sz="0" w:space="0" w:color="auto"/>
            <w:bottom w:val="none" w:sz="0" w:space="0" w:color="auto"/>
            <w:right w:val="none" w:sz="0" w:space="0" w:color="auto"/>
          </w:divBdr>
        </w:div>
      </w:divsChild>
    </w:div>
    <w:div w:id="1376806520">
      <w:bodyDiv w:val="1"/>
      <w:marLeft w:val="0"/>
      <w:marRight w:val="0"/>
      <w:marTop w:val="0"/>
      <w:marBottom w:val="0"/>
      <w:divBdr>
        <w:top w:val="none" w:sz="0" w:space="0" w:color="auto"/>
        <w:left w:val="none" w:sz="0" w:space="0" w:color="auto"/>
        <w:bottom w:val="none" w:sz="0" w:space="0" w:color="auto"/>
        <w:right w:val="none" w:sz="0" w:space="0" w:color="auto"/>
      </w:divBdr>
    </w:div>
    <w:div w:id="1467972043">
      <w:bodyDiv w:val="1"/>
      <w:marLeft w:val="0"/>
      <w:marRight w:val="0"/>
      <w:marTop w:val="0"/>
      <w:marBottom w:val="0"/>
      <w:divBdr>
        <w:top w:val="none" w:sz="0" w:space="0" w:color="auto"/>
        <w:left w:val="none" w:sz="0" w:space="0" w:color="auto"/>
        <w:bottom w:val="none" w:sz="0" w:space="0" w:color="auto"/>
        <w:right w:val="none" w:sz="0" w:space="0" w:color="auto"/>
      </w:divBdr>
    </w:div>
    <w:div w:id="1506630020">
      <w:bodyDiv w:val="1"/>
      <w:marLeft w:val="0"/>
      <w:marRight w:val="0"/>
      <w:marTop w:val="0"/>
      <w:marBottom w:val="0"/>
      <w:divBdr>
        <w:top w:val="none" w:sz="0" w:space="0" w:color="auto"/>
        <w:left w:val="none" w:sz="0" w:space="0" w:color="auto"/>
        <w:bottom w:val="none" w:sz="0" w:space="0" w:color="auto"/>
        <w:right w:val="none" w:sz="0" w:space="0" w:color="auto"/>
      </w:divBdr>
    </w:div>
    <w:div w:id="1543470236">
      <w:bodyDiv w:val="1"/>
      <w:marLeft w:val="0"/>
      <w:marRight w:val="0"/>
      <w:marTop w:val="0"/>
      <w:marBottom w:val="0"/>
      <w:divBdr>
        <w:top w:val="none" w:sz="0" w:space="0" w:color="auto"/>
        <w:left w:val="none" w:sz="0" w:space="0" w:color="auto"/>
        <w:bottom w:val="none" w:sz="0" w:space="0" w:color="auto"/>
        <w:right w:val="none" w:sz="0" w:space="0" w:color="auto"/>
      </w:divBdr>
    </w:div>
    <w:div w:id="1567451294">
      <w:bodyDiv w:val="1"/>
      <w:marLeft w:val="0"/>
      <w:marRight w:val="0"/>
      <w:marTop w:val="0"/>
      <w:marBottom w:val="0"/>
      <w:divBdr>
        <w:top w:val="none" w:sz="0" w:space="0" w:color="auto"/>
        <w:left w:val="none" w:sz="0" w:space="0" w:color="auto"/>
        <w:bottom w:val="none" w:sz="0" w:space="0" w:color="auto"/>
        <w:right w:val="none" w:sz="0" w:space="0" w:color="auto"/>
      </w:divBdr>
    </w:div>
    <w:div w:id="1660427732">
      <w:bodyDiv w:val="1"/>
      <w:marLeft w:val="0"/>
      <w:marRight w:val="0"/>
      <w:marTop w:val="0"/>
      <w:marBottom w:val="0"/>
      <w:divBdr>
        <w:top w:val="none" w:sz="0" w:space="0" w:color="auto"/>
        <w:left w:val="none" w:sz="0" w:space="0" w:color="auto"/>
        <w:bottom w:val="none" w:sz="0" w:space="0" w:color="auto"/>
        <w:right w:val="none" w:sz="0" w:space="0" w:color="auto"/>
      </w:divBdr>
    </w:div>
    <w:div w:id="1704867124">
      <w:bodyDiv w:val="1"/>
      <w:marLeft w:val="0"/>
      <w:marRight w:val="0"/>
      <w:marTop w:val="0"/>
      <w:marBottom w:val="0"/>
      <w:divBdr>
        <w:top w:val="none" w:sz="0" w:space="0" w:color="auto"/>
        <w:left w:val="none" w:sz="0" w:space="0" w:color="auto"/>
        <w:bottom w:val="none" w:sz="0" w:space="0" w:color="auto"/>
        <w:right w:val="none" w:sz="0" w:space="0" w:color="auto"/>
      </w:divBdr>
    </w:div>
    <w:div w:id="1716588839">
      <w:bodyDiv w:val="1"/>
      <w:marLeft w:val="0"/>
      <w:marRight w:val="0"/>
      <w:marTop w:val="0"/>
      <w:marBottom w:val="0"/>
      <w:divBdr>
        <w:top w:val="none" w:sz="0" w:space="0" w:color="auto"/>
        <w:left w:val="none" w:sz="0" w:space="0" w:color="auto"/>
        <w:bottom w:val="none" w:sz="0" w:space="0" w:color="auto"/>
        <w:right w:val="none" w:sz="0" w:space="0" w:color="auto"/>
      </w:divBdr>
    </w:div>
    <w:div w:id="1727608015">
      <w:bodyDiv w:val="1"/>
      <w:marLeft w:val="0"/>
      <w:marRight w:val="0"/>
      <w:marTop w:val="0"/>
      <w:marBottom w:val="0"/>
      <w:divBdr>
        <w:top w:val="none" w:sz="0" w:space="0" w:color="auto"/>
        <w:left w:val="none" w:sz="0" w:space="0" w:color="auto"/>
        <w:bottom w:val="none" w:sz="0" w:space="0" w:color="auto"/>
        <w:right w:val="none" w:sz="0" w:space="0" w:color="auto"/>
      </w:divBdr>
    </w:div>
    <w:div w:id="1894999059">
      <w:bodyDiv w:val="1"/>
      <w:marLeft w:val="0"/>
      <w:marRight w:val="0"/>
      <w:marTop w:val="0"/>
      <w:marBottom w:val="0"/>
      <w:divBdr>
        <w:top w:val="none" w:sz="0" w:space="0" w:color="auto"/>
        <w:left w:val="none" w:sz="0" w:space="0" w:color="auto"/>
        <w:bottom w:val="none" w:sz="0" w:space="0" w:color="auto"/>
        <w:right w:val="none" w:sz="0" w:space="0" w:color="auto"/>
      </w:divBdr>
    </w:div>
    <w:div w:id="2004425778">
      <w:bodyDiv w:val="1"/>
      <w:marLeft w:val="0"/>
      <w:marRight w:val="0"/>
      <w:marTop w:val="0"/>
      <w:marBottom w:val="0"/>
      <w:divBdr>
        <w:top w:val="none" w:sz="0" w:space="0" w:color="auto"/>
        <w:left w:val="none" w:sz="0" w:space="0" w:color="auto"/>
        <w:bottom w:val="none" w:sz="0" w:space="0" w:color="auto"/>
        <w:right w:val="none" w:sz="0" w:space="0" w:color="auto"/>
      </w:divBdr>
    </w:div>
    <w:div w:id="2033526317">
      <w:bodyDiv w:val="1"/>
      <w:marLeft w:val="0"/>
      <w:marRight w:val="0"/>
      <w:marTop w:val="0"/>
      <w:marBottom w:val="0"/>
      <w:divBdr>
        <w:top w:val="none" w:sz="0" w:space="0" w:color="auto"/>
        <w:left w:val="none" w:sz="0" w:space="0" w:color="auto"/>
        <w:bottom w:val="none" w:sz="0" w:space="0" w:color="auto"/>
        <w:right w:val="none" w:sz="0" w:space="0" w:color="auto"/>
      </w:divBdr>
    </w:div>
    <w:div w:id="2089963625">
      <w:bodyDiv w:val="1"/>
      <w:marLeft w:val="0"/>
      <w:marRight w:val="0"/>
      <w:marTop w:val="0"/>
      <w:marBottom w:val="0"/>
      <w:divBdr>
        <w:top w:val="none" w:sz="0" w:space="0" w:color="auto"/>
        <w:left w:val="none" w:sz="0" w:space="0" w:color="auto"/>
        <w:bottom w:val="none" w:sz="0" w:space="0" w:color="auto"/>
        <w:right w:val="none" w:sz="0" w:space="0" w:color="auto"/>
      </w:divBdr>
    </w:div>
    <w:div w:id="21237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e: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23D0DF227F5A45929D0A37962112B4"/>
        <w:category>
          <w:name w:val="General"/>
          <w:gallery w:val="placeholder"/>
        </w:category>
        <w:types>
          <w:type w:val="bbPlcHdr"/>
        </w:types>
        <w:behaviors>
          <w:behavior w:val="content"/>
        </w:behaviors>
        <w:guid w:val="{E7B9DB88-32D6-BD4D-8A0B-ED528F8E8D9F}"/>
      </w:docPartPr>
      <w:docPartBody>
        <w:p w:rsidR="000D5879" w:rsidRDefault="000D5879">
          <w:pPr>
            <w:pStyle w:val="B023D0DF227F5A45929D0A37962112B4"/>
          </w:pPr>
          <w:r>
            <w:t>Lesson Title</w:t>
          </w:r>
        </w:p>
      </w:docPartBody>
    </w:docPart>
    <w:docPart>
      <w:docPartPr>
        <w:name w:val="3AF4140810CC6E43860B15B66D9A4CD6"/>
        <w:category>
          <w:name w:val="General"/>
          <w:gallery w:val="placeholder"/>
        </w:category>
        <w:types>
          <w:type w:val="bbPlcHdr"/>
        </w:types>
        <w:behaviors>
          <w:behavior w:val="content"/>
        </w:behaviors>
        <w:guid w:val="{9E9E70AE-72A2-3F47-B08E-5D80C72C4263}"/>
      </w:docPartPr>
      <w:docPartBody>
        <w:p w:rsidR="000D5879" w:rsidRDefault="000D5879">
          <w:pPr>
            <w:pStyle w:val="3AF4140810CC6E43860B15B66D9A4CD6"/>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79"/>
    <w:rsid w:val="000D5879"/>
    <w:rsid w:val="00644746"/>
    <w:rsid w:val="00673992"/>
    <w:rsid w:val="00EE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3D0DF227F5A45929D0A37962112B4">
    <w:name w:val="B023D0DF227F5A45929D0A37962112B4"/>
  </w:style>
  <w:style w:type="paragraph" w:customStyle="1" w:styleId="0F0FC96191BA0E42A396A98D6D7ABC34">
    <w:name w:val="0F0FC96191BA0E42A396A98D6D7ABC34"/>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0A8E7852611C3A4FA91525F85B523854">
    <w:name w:val="0A8E7852611C3A4FA91525F85B523854"/>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A754E07911E00F49BAC65757AAA588AB">
    <w:name w:val="A754E07911E00F49BAC65757AAA588AB"/>
  </w:style>
  <w:style w:type="paragraph" w:customStyle="1" w:styleId="4934B9D5D274E54A89C4D79BC11D13AB">
    <w:name w:val="4934B9D5D274E54A89C4D79BC11D13AB"/>
  </w:style>
  <w:style w:type="paragraph" w:customStyle="1" w:styleId="7B8F3B549E95AF408348A56010D53E62">
    <w:name w:val="7B8F3B549E95AF408348A56010D53E62"/>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35C171098B17604297E11A996A974802">
    <w:name w:val="35C171098B17604297E11A996A974802"/>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03EEA28D91ED9E4C9A663DC29BD07DDA">
    <w:name w:val="03EEA28D91ED9E4C9A663DC29BD07DDA"/>
  </w:style>
  <w:style w:type="character" w:styleId="PlaceholderText">
    <w:name w:val="Placeholder Text"/>
    <w:basedOn w:val="DefaultParagraphFont"/>
    <w:uiPriority w:val="99"/>
    <w:semiHidden/>
    <w:rPr>
      <w:color w:val="808080"/>
    </w:rPr>
  </w:style>
  <w:style w:type="paragraph" w:customStyle="1" w:styleId="3AF4140810CC6E43860B15B66D9A4CD6">
    <w:name w:val="3AF4140810CC6E43860B15B66D9A4C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3D0DF227F5A45929D0A37962112B4">
    <w:name w:val="B023D0DF227F5A45929D0A37962112B4"/>
  </w:style>
  <w:style w:type="paragraph" w:customStyle="1" w:styleId="0F0FC96191BA0E42A396A98D6D7ABC34">
    <w:name w:val="0F0FC96191BA0E42A396A98D6D7ABC34"/>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0A8E7852611C3A4FA91525F85B523854">
    <w:name w:val="0A8E7852611C3A4FA91525F85B523854"/>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A754E07911E00F49BAC65757AAA588AB">
    <w:name w:val="A754E07911E00F49BAC65757AAA588AB"/>
  </w:style>
  <w:style w:type="paragraph" w:customStyle="1" w:styleId="4934B9D5D274E54A89C4D79BC11D13AB">
    <w:name w:val="4934B9D5D274E54A89C4D79BC11D13AB"/>
  </w:style>
  <w:style w:type="paragraph" w:customStyle="1" w:styleId="7B8F3B549E95AF408348A56010D53E62">
    <w:name w:val="7B8F3B549E95AF408348A56010D53E62"/>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35C171098B17604297E11A996A974802">
    <w:name w:val="35C171098B17604297E11A996A974802"/>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03EEA28D91ED9E4C9A663DC29BD07DDA">
    <w:name w:val="03EEA28D91ED9E4C9A663DC29BD07DDA"/>
  </w:style>
  <w:style w:type="character" w:styleId="PlaceholderText">
    <w:name w:val="Placeholder Text"/>
    <w:basedOn w:val="DefaultParagraphFont"/>
    <w:uiPriority w:val="99"/>
    <w:semiHidden/>
    <w:rPr>
      <w:color w:val="808080"/>
    </w:rPr>
  </w:style>
  <w:style w:type="paragraph" w:customStyle="1" w:styleId="3AF4140810CC6E43860B15B66D9A4CD6">
    <w:name w:val="3AF4140810CC6E43860B15B66D9A4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7ADAA-B7AC-CB46-8C19-E4709741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 Plan.dotx</Template>
  <TotalTime>345</TotalTime>
  <Pages>19</Pages>
  <Words>3306</Words>
  <Characters>18850</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Mapped-In-Israel API</dc:title>
  <dc:subject/>
  <dc:creator>Amir Zucker</dc:creator>
  <cp:keywords/>
  <dc:description/>
  <cp:lastModifiedBy>Amir Zucker</cp:lastModifiedBy>
  <cp:revision>31</cp:revision>
  <dcterms:created xsi:type="dcterms:W3CDTF">2013-08-04T08:11:00Z</dcterms:created>
  <dcterms:modified xsi:type="dcterms:W3CDTF">2013-09-04T12:58:00Z</dcterms:modified>
  <cp:category/>
</cp:coreProperties>
</file>